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66FDCC" w14:textId="77777777" w:rsidR="00D7340A" w:rsidRPr="000845DD" w:rsidRDefault="00D7340A" w:rsidP="002D5AE2">
      <w:pPr>
        <w:pStyle w:val="StyleCorp1"/>
      </w:pPr>
    </w:p>
    <w:p w14:paraId="1D9CE8D4" w14:textId="77777777" w:rsidR="00D7340A" w:rsidRPr="000845DD" w:rsidRDefault="00D7340A" w:rsidP="002D5AE2">
      <w:pPr>
        <w:pStyle w:val="StyleCorp1"/>
      </w:pPr>
    </w:p>
    <w:p w14:paraId="279CD699" w14:textId="77777777" w:rsidR="00D7340A" w:rsidRPr="000845DD" w:rsidRDefault="00D7340A" w:rsidP="002D5AE2">
      <w:pPr>
        <w:pStyle w:val="StyleCorp1"/>
      </w:pPr>
    </w:p>
    <w:p w14:paraId="591032E5" w14:textId="77777777" w:rsidR="008135F3" w:rsidRPr="000845DD" w:rsidRDefault="008135F3" w:rsidP="002D5AE2">
      <w:pPr>
        <w:pStyle w:val="StyleCorp1"/>
      </w:pPr>
    </w:p>
    <w:p w14:paraId="64282E13" w14:textId="77777777" w:rsidR="008135F3" w:rsidRPr="000845DD" w:rsidRDefault="008135F3" w:rsidP="002D5AE2">
      <w:pPr>
        <w:pStyle w:val="StyleCorp1"/>
      </w:pPr>
    </w:p>
    <w:p w14:paraId="5D7D64FD" w14:textId="6F63C868" w:rsidR="008135F3" w:rsidRPr="00982245" w:rsidRDefault="00982245" w:rsidP="002D5AE2">
      <w:pPr>
        <w:rPr>
          <w:b/>
          <w:sz w:val="80"/>
          <w:szCs w:val="80"/>
          <w:lang w:val="fr-CH"/>
        </w:rPr>
      </w:pPr>
      <w:r w:rsidRPr="00982245">
        <w:rPr>
          <w:b/>
          <w:sz w:val="80"/>
          <w:szCs w:val="80"/>
          <w:lang w:val="fr-CH"/>
        </w:rPr>
        <w:t>Plan d’assurance qualité</w:t>
      </w:r>
    </w:p>
    <w:p w14:paraId="2E982A08" w14:textId="252CD08A" w:rsidR="008135F3" w:rsidRDefault="008135F3" w:rsidP="002D5AE2">
      <w:pPr>
        <w:pStyle w:val="StyleCorp1"/>
      </w:pPr>
    </w:p>
    <w:p w14:paraId="18901AE8" w14:textId="77777777" w:rsidR="001169A2" w:rsidRPr="000845DD" w:rsidRDefault="001169A2" w:rsidP="002D5AE2">
      <w:pPr>
        <w:pStyle w:val="StyleCorp1"/>
      </w:pPr>
    </w:p>
    <w:p w14:paraId="6510DA11" w14:textId="24E61877" w:rsidR="00A76C2B" w:rsidRPr="000845DD" w:rsidRDefault="001169A2" w:rsidP="002D5AE2">
      <w:pPr>
        <w:pStyle w:val="StyleCorp1"/>
      </w:pPr>
      <w:r>
        <w:rPr>
          <w:noProof/>
          <w:lang w:eastAsia="fr-CH"/>
        </w:rPr>
        <mc:AlternateContent>
          <mc:Choice Requires="wpg">
            <w:drawing>
              <wp:inline distT="0" distB="0" distL="0" distR="0" wp14:anchorId="3FF09275" wp14:editId="0B2F611B">
                <wp:extent cx="4168140" cy="1733550"/>
                <wp:effectExtent l="133350" t="133350" r="194310" b="152400"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8140" cy="1733550"/>
                          <a:chOff x="0" y="0"/>
                          <a:chExt cx="4168140" cy="1733550"/>
                        </a:xfrm>
                      </wpg:grpSpPr>
                      <pic:pic xmlns:pic="http://schemas.openxmlformats.org/drawingml/2006/picture">
                        <pic:nvPicPr>
                          <pic:cNvPr id="2" name="Image 2" descr="http://www.hesge.ch/heg/sites/all/themes/heg/images/logo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914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4" name="Image 4" descr="http://www.mobilidee.ch/images/logo_noctambus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4500" y="809625"/>
                            <a:ext cx="2453640" cy="923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6CBC925A" id="Groupe 5" o:spid="_x0000_s1026" style="width:328.2pt;height:136.5pt;mso-position-horizontal-relative:char;mso-position-vertical-relative:line" coordsize="41681,17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alt="http://www.hesge.ch/heg/sites/all/themes/heg/images/logo.png" style="position:absolute;width:24384;height:9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fTDAHDAAAA2gAAAA8AAABkcnMvZG93bnJldi54bWxEj0GLwjAUhO+C/yE8YW+aqrBINYroruxh&#10;Fazi+dE822rzUppo6/76jSB4HGbmG2a2aE0p7lS7wrKC4SACQZxaXXCm4Hj47k9AOI+ssbRMCh7k&#10;YDHvdmYYa9vwnu6Jz0SAsItRQe59FUvp0pwMuoGtiIN3trVBH2SdSV1jE+CmlKMo+pQGCw4LOVa0&#10;yim9JjejYLx9nIbbL7+Lflebc3VZN3/FJlPqo9cupyA8tf4dfrV/tIIRPK+EGyDn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9MMAcMAAADaAAAADwAAAAAAAAAAAAAAAACf&#10;AgAAZHJzL2Rvd25yZXYueG1sUEsFBgAAAAAEAAQA9wAAAI8DAAAAAA==&#10;">
                  <v:imagedata r:id="rId10" o:title="logo"/>
                  <v:shadow on="t" color="black" opacity="45875f" origin="-.5,-.5" offset="0,0"/>
                  <v:path arrowok="t"/>
                </v:shape>
                <v:shape id="Image 4" o:spid="_x0000_s1028" type="#_x0000_t75" alt="http://www.mobilidee.ch/images/logo_noctambus.png" style="position:absolute;left:17145;top:8096;width:24536;height:92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n5LFvDAAAA2gAAAA8AAABkcnMvZG93bnJldi54bWxEj0FrAjEUhO8F/0N4grearUqxq1GKIHgS&#10;uhWht+fmuRu7edkmUdf+eiMUehxm5htmvuxsIy7kg3Gs4GWYgSAunTZcKdh9rp+nIEJE1tg4JgU3&#10;CrBc9J7mmGt35Q+6FLESCcIhRwV1jG0uZShrshiGriVO3tF5izFJX0nt8ZrgtpGjLHuVFg2nhRpb&#10;WtVUfhdnq4Amnsb7048Zfem3Q1Xctr+dOSs16HfvMxCRuvgf/mtvtIIJPK6kGyAX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fksW8MAAADaAAAADwAAAAAAAAAAAAAAAACf&#10;AgAAZHJzL2Rvd25yZXYueG1sUEsFBgAAAAAEAAQA9wAAAI8DAAAAAA==&#10;">
                  <v:imagedata r:id="rId11" o:title="logo_noctambus"/>
                  <v:shadow on="t" color="black" opacity="45875f" origin="-.5,-.5" offset="0,0"/>
                  <v:path arrowok="t"/>
                </v:shape>
                <w10:anchorlock/>
              </v:group>
            </w:pict>
          </mc:Fallback>
        </mc:AlternateContent>
      </w:r>
    </w:p>
    <w:p w14:paraId="528AB4A3" w14:textId="2D8A1220" w:rsidR="00A76C2B" w:rsidRDefault="00A76C2B" w:rsidP="002D5AE2">
      <w:pPr>
        <w:pStyle w:val="StyleCorp1"/>
      </w:pPr>
    </w:p>
    <w:p w14:paraId="3AE4591D" w14:textId="4750C410" w:rsidR="001169A2" w:rsidRDefault="001169A2" w:rsidP="002D5AE2">
      <w:pPr>
        <w:pStyle w:val="StyleCorp1"/>
      </w:pPr>
    </w:p>
    <w:p w14:paraId="44536759" w14:textId="3017AB5D" w:rsidR="00206C94" w:rsidRPr="00206C94" w:rsidRDefault="001169A2" w:rsidP="002D5AE2">
      <w:pPr>
        <w:rPr>
          <w:lang w:val="fr-CH"/>
        </w:rPr>
      </w:pPr>
      <w:r w:rsidRPr="001169A2">
        <w:rPr>
          <w:lang w:val="fr-CH"/>
        </w:rPr>
        <w:t>Mandant</w:t>
      </w:r>
      <w:r w:rsidR="004534C4">
        <w:rPr>
          <w:lang w:val="fr-CH"/>
        </w:rPr>
        <w:tab/>
      </w:r>
      <w:r w:rsidRPr="001169A2">
        <w:rPr>
          <w:lang w:val="fr-CH"/>
        </w:rPr>
        <w:t>:</w:t>
      </w:r>
      <w:r>
        <w:rPr>
          <w:lang w:val="fr-CH"/>
        </w:rPr>
        <w:tab/>
      </w:r>
      <w:r w:rsidRPr="001169A2">
        <w:rPr>
          <w:lang w:val="fr-CH"/>
        </w:rPr>
        <w:t>Noctambus</w:t>
      </w:r>
    </w:p>
    <w:p w14:paraId="69DC6E2F" w14:textId="4A988127" w:rsidR="008135F3" w:rsidRPr="004534C4" w:rsidRDefault="001169A2" w:rsidP="002D5AE2">
      <w:pPr>
        <w:pStyle w:val="StyleCorp1"/>
      </w:pPr>
      <w:r w:rsidRPr="004534C4">
        <w:rPr>
          <w:b/>
        </w:rPr>
        <w:t>Auteurs</w:t>
      </w:r>
      <w:r w:rsidR="004534C4">
        <w:rPr>
          <w:b/>
        </w:rPr>
        <w:tab/>
      </w:r>
      <w:r w:rsidRPr="004534C4">
        <w:rPr>
          <w:b/>
        </w:rPr>
        <w:t>:</w:t>
      </w:r>
      <w:r w:rsidRPr="004534C4">
        <w:tab/>
        <w:t>João AMARAL, Luca FALVO et Anthony PALAMA</w:t>
      </w:r>
    </w:p>
    <w:p w14:paraId="43B97D76" w14:textId="155DECB8" w:rsidR="001169A2" w:rsidRPr="004534C4" w:rsidRDefault="001169A2" w:rsidP="002D5AE2">
      <w:pPr>
        <w:pStyle w:val="StyleCorp1"/>
      </w:pPr>
      <w:r w:rsidRPr="004534C4">
        <w:rPr>
          <w:b/>
        </w:rPr>
        <w:t>Etat</w:t>
      </w:r>
      <w:r w:rsidR="004534C4">
        <w:rPr>
          <w:b/>
        </w:rPr>
        <w:tab/>
      </w:r>
      <w:r w:rsidRPr="004534C4">
        <w:rPr>
          <w:b/>
        </w:rPr>
        <w:t>:</w:t>
      </w:r>
      <w:r w:rsidR="004534C4">
        <w:rPr>
          <w:b/>
        </w:rPr>
        <w:tab/>
      </w:r>
      <w:r w:rsidRPr="004534C4">
        <w:t>En élaboration</w:t>
      </w:r>
    </w:p>
    <w:p w14:paraId="26592028" w14:textId="25EA6C3E" w:rsidR="001169A2" w:rsidRDefault="004534C4" w:rsidP="002D5AE2">
      <w:pPr>
        <w:pStyle w:val="StyleCorp1"/>
      </w:pPr>
      <w:r w:rsidRPr="00FE5EA3">
        <w:rPr>
          <w:b/>
        </w:rPr>
        <w:t>Date</w:t>
      </w:r>
      <w:r w:rsidR="00FE5EA3">
        <w:rPr>
          <w:b/>
        </w:rPr>
        <w:tab/>
      </w:r>
      <w:r w:rsidRPr="00FE5EA3">
        <w:rPr>
          <w:b/>
        </w:rPr>
        <w:t>:</w:t>
      </w:r>
      <w:r w:rsidR="00FE5EA3">
        <w:rPr>
          <w:b/>
        </w:rPr>
        <w:tab/>
      </w:r>
      <w:r w:rsidRPr="00FE5EA3">
        <w:t>Semestre 5, 2015</w:t>
      </w:r>
    </w:p>
    <w:p w14:paraId="6E7DC076" w14:textId="77777777" w:rsidR="00FE5EA3" w:rsidRPr="00FE5EA3" w:rsidRDefault="00FE5EA3" w:rsidP="002D5AE2">
      <w:pPr>
        <w:pStyle w:val="StyleCorp1"/>
      </w:pPr>
    </w:p>
    <w:p w14:paraId="2C819582" w14:textId="1C3D4011" w:rsidR="00FE5EA3" w:rsidRPr="00FE5EA3" w:rsidRDefault="00FE5EA3" w:rsidP="002D5AE2">
      <w:pPr>
        <w:pStyle w:val="StyleCorp1"/>
      </w:pPr>
      <w:r>
        <w:t>Suivi des modifications</w:t>
      </w:r>
    </w:p>
    <w:p w14:paraId="44335D8C" w14:textId="5AFDD782" w:rsidR="001169A2" w:rsidRDefault="001169A2" w:rsidP="002D5AE2">
      <w:pPr>
        <w:pStyle w:val="StyleCorp1"/>
      </w:pPr>
    </w:p>
    <w:tbl>
      <w:tblPr>
        <w:tblStyle w:val="Tableausimple1"/>
        <w:tblW w:w="5982" w:type="dxa"/>
        <w:jc w:val="center"/>
        <w:tblLayout w:type="fixed"/>
        <w:tblLook w:val="04A0" w:firstRow="1" w:lastRow="0" w:firstColumn="1" w:lastColumn="0" w:noHBand="0" w:noVBand="1"/>
      </w:tblPr>
      <w:tblGrid>
        <w:gridCol w:w="1430"/>
        <w:gridCol w:w="1243"/>
        <w:gridCol w:w="2145"/>
        <w:gridCol w:w="1164"/>
      </w:tblGrid>
      <w:tr w:rsidR="00FE5EA3" w:rsidRPr="00EF7241" w14:paraId="464A6A08" w14:textId="77777777" w:rsidTr="00EF7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14:paraId="2BF2C621" w14:textId="52FFC238" w:rsidR="00FE5EA3" w:rsidRPr="00EF7241" w:rsidRDefault="00FE5EA3" w:rsidP="002D5AE2">
            <w:pPr>
              <w:rPr>
                <w:lang w:val="fr-CH" w:eastAsia="de-DE"/>
              </w:rPr>
            </w:pPr>
            <w:r w:rsidRPr="00EF7241">
              <w:rPr>
                <w:lang w:val="fr-CH" w:eastAsia="de-DE"/>
              </w:rPr>
              <w:t>Date</w:t>
            </w:r>
          </w:p>
        </w:tc>
        <w:tc>
          <w:tcPr>
            <w:tcW w:w="1243" w:type="dxa"/>
          </w:tcPr>
          <w:p w14:paraId="1BA7A12E" w14:textId="77777777" w:rsidR="00FE5EA3" w:rsidRPr="00EF7241" w:rsidRDefault="00FE5EA3" w:rsidP="002D5A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 w:eastAsia="de-DE"/>
              </w:rPr>
            </w:pPr>
            <w:r w:rsidRPr="00EF7241">
              <w:rPr>
                <w:lang w:val="fr-CH" w:eastAsia="de-DE"/>
              </w:rPr>
              <w:t>Version</w:t>
            </w:r>
          </w:p>
        </w:tc>
        <w:tc>
          <w:tcPr>
            <w:tcW w:w="2145" w:type="dxa"/>
          </w:tcPr>
          <w:p w14:paraId="08DF163D" w14:textId="77777777" w:rsidR="00FE5EA3" w:rsidRPr="00EF7241" w:rsidRDefault="00FE5EA3" w:rsidP="002D5A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 w:eastAsia="de-DE"/>
              </w:rPr>
            </w:pPr>
            <w:r w:rsidRPr="00EF7241">
              <w:rPr>
                <w:lang w:val="fr-CH" w:eastAsia="de-DE"/>
              </w:rPr>
              <w:t>Modification</w:t>
            </w:r>
          </w:p>
        </w:tc>
        <w:tc>
          <w:tcPr>
            <w:tcW w:w="1164" w:type="dxa"/>
          </w:tcPr>
          <w:p w14:paraId="7164E24C" w14:textId="77777777" w:rsidR="00FE5EA3" w:rsidRPr="00EF7241" w:rsidRDefault="00FE5EA3" w:rsidP="002D5A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 w:eastAsia="de-DE"/>
              </w:rPr>
            </w:pPr>
            <w:r w:rsidRPr="00EF7241">
              <w:rPr>
                <w:lang w:val="fr-CH" w:eastAsia="de-DE"/>
              </w:rPr>
              <w:t>Auteur</w:t>
            </w:r>
          </w:p>
        </w:tc>
      </w:tr>
      <w:tr w:rsidR="00FE5EA3" w:rsidRPr="00FE5EA3" w14:paraId="554306A3" w14:textId="77777777" w:rsidTr="00EF7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14:paraId="2FD28874" w14:textId="6414BFDF" w:rsidR="00FE5EA3" w:rsidRPr="00FE5EA3" w:rsidRDefault="00982245" w:rsidP="002D5AE2">
            <w:pPr>
              <w:rPr>
                <w:lang w:val="fr-CH" w:eastAsia="de-DE"/>
              </w:rPr>
            </w:pPr>
            <w:r>
              <w:rPr>
                <w:lang w:val="fr-CH" w:eastAsia="de-DE"/>
              </w:rPr>
              <w:t>21</w:t>
            </w:r>
            <w:r w:rsidR="007A134A">
              <w:rPr>
                <w:lang w:val="fr-CH" w:eastAsia="de-DE"/>
              </w:rPr>
              <w:t>.10.2015</w:t>
            </w:r>
          </w:p>
        </w:tc>
        <w:tc>
          <w:tcPr>
            <w:tcW w:w="1243" w:type="dxa"/>
          </w:tcPr>
          <w:p w14:paraId="3AC991EC" w14:textId="77777777" w:rsidR="00FE5EA3" w:rsidRPr="00FE5EA3" w:rsidRDefault="00FE5EA3" w:rsidP="002D5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 w:eastAsia="de-DE"/>
              </w:rPr>
            </w:pPr>
            <w:r w:rsidRPr="00FE5EA3">
              <w:rPr>
                <w:lang w:val="fr-CH" w:eastAsia="de-DE"/>
              </w:rPr>
              <w:t>1</w:t>
            </w:r>
          </w:p>
        </w:tc>
        <w:tc>
          <w:tcPr>
            <w:tcW w:w="2145" w:type="dxa"/>
          </w:tcPr>
          <w:p w14:paraId="61EFE505" w14:textId="77777777" w:rsidR="00FE5EA3" w:rsidRPr="00FE5EA3" w:rsidRDefault="00FE5EA3" w:rsidP="002D5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 w:eastAsia="de-DE"/>
              </w:rPr>
            </w:pPr>
            <w:r w:rsidRPr="00FE5EA3">
              <w:rPr>
                <w:lang w:val="fr-CH" w:eastAsia="de-DE"/>
              </w:rPr>
              <w:t>Création du fichier</w:t>
            </w:r>
          </w:p>
        </w:tc>
        <w:tc>
          <w:tcPr>
            <w:tcW w:w="1164" w:type="dxa"/>
          </w:tcPr>
          <w:p w14:paraId="4B31EC4C" w14:textId="44F2E7B9" w:rsidR="00FE5EA3" w:rsidRPr="00FE5EA3" w:rsidRDefault="00982245" w:rsidP="002D5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 w:eastAsia="de-DE"/>
              </w:rPr>
            </w:pPr>
            <w:r>
              <w:rPr>
                <w:lang w:val="fr-CH" w:eastAsia="de-DE"/>
              </w:rPr>
              <w:t>A</w:t>
            </w:r>
          </w:p>
        </w:tc>
      </w:tr>
      <w:tr w:rsidR="00280299" w:rsidRPr="00FE5EA3" w14:paraId="14586115" w14:textId="77777777" w:rsidTr="00EF72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14:paraId="5C1DE57F" w14:textId="1D912C5C" w:rsidR="00280299" w:rsidRDefault="00280299" w:rsidP="002D5AE2">
            <w:pPr>
              <w:rPr>
                <w:lang w:val="fr-CH" w:eastAsia="de-DE"/>
              </w:rPr>
            </w:pPr>
            <w:r>
              <w:rPr>
                <w:lang w:val="fr-CH" w:eastAsia="de-DE"/>
              </w:rPr>
              <w:t>10.11.2015</w:t>
            </w:r>
          </w:p>
        </w:tc>
        <w:tc>
          <w:tcPr>
            <w:tcW w:w="1243" w:type="dxa"/>
          </w:tcPr>
          <w:p w14:paraId="01FA12D4" w14:textId="655F9512" w:rsidR="00280299" w:rsidRPr="00FE5EA3" w:rsidRDefault="00280299" w:rsidP="002D5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 w:eastAsia="de-DE"/>
              </w:rPr>
            </w:pPr>
            <w:r>
              <w:rPr>
                <w:lang w:val="fr-CH" w:eastAsia="de-DE"/>
              </w:rPr>
              <w:t>2</w:t>
            </w:r>
          </w:p>
        </w:tc>
        <w:tc>
          <w:tcPr>
            <w:tcW w:w="2145" w:type="dxa"/>
          </w:tcPr>
          <w:p w14:paraId="71B112C0" w14:textId="1311CE5A" w:rsidR="00280299" w:rsidRPr="00FE5EA3" w:rsidRDefault="00280299" w:rsidP="002D5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 w:eastAsia="de-DE"/>
              </w:rPr>
            </w:pPr>
            <w:r>
              <w:rPr>
                <w:lang w:val="fr-CH" w:eastAsia="de-DE"/>
              </w:rPr>
              <w:t>Correction des erreurs</w:t>
            </w:r>
          </w:p>
        </w:tc>
        <w:tc>
          <w:tcPr>
            <w:tcW w:w="1164" w:type="dxa"/>
          </w:tcPr>
          <w:p w14:paraId="31293163" w14:textId="2D261455" w:rsidR="00280299" w:rsidRDefault="00280299" w:rsidP="002D5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 w:eastAsia="de-DE"/>
              </w:rPr>
            </w:pPr>
            <w:r>
              <w:rPr>
                <w:lang w:val="fr-CH" w:eastAsia="de-DE"/>
              </w:rPr>
              <w:t>A</w:t>
            </w:r>
            <w:bookmarkStart w:id="0" w:name="_GoBack"/>
            <w:bookmarkEnd w:id="0"/>
          </w:p>
        </w:tc>
      </w:tr>
    </w:tbl>
    <w:p w14:paraId="0198947D" w14:textId="259C585A" w:rsidR="001169A2" w:rsidRDefault="001169A2" w:rsidP="002D5AE2">
      <w:pPr>
        <w:pStyle w:val="StyleCorp1"/>
      </w:pPr>
    </w:p>
    <w:p w14:paraId="595CA7B0" w14:textId="45D9EDE9" w:rsidR="007528FE" w:rsidRPr="000845DD" w:rsidRDefault="007528FE" w:rsidP="002D5AE2">
      <w:pPr>
        <w:pStyle w:val="StyleCorp1"/>
      </w:pPr>
    </w:p>
    <w:p w14:paraId="1D4892D9" w14:textId="4FEBF854" w:rsidR="00117D27" w:rsidRPr="000845DD" w:rsidRDefault="00117D27" w:rsidP="002D5AE2">
      <w:pPr>
        <w:rPr>
          <w:lang w:val="fr-CH"/>
        </w:rPr>
      </w:pPr>
    </w:p>
    <w:p w14:paraId="14708374" w14:textId="77777777" w:rsidR="006A2CCB" w:rsidRPr="000845DD" w:rsidRDefault="006A2CCB" w:rsidP="002D5AE2">
      <w:pPr>
        <w:rPr>
          <w:lang w:val="fr-CH"/>
        </w:rPr>
        <w:sectPr w:rsidR="006A2CCB" w:rsidRPr="000845DD" w:rsidSect="00117D27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bookmarkStart w:id="1" w:name="_Toc431807996" w:displacedByCustomXml="next"/>
    <w:bookmarkStart w:id="2" w:name="_Toc431390427" w:displacedByCustomXml="next"/>
    <w:bookmarkStart w:id="3" w:name="_Toc431388053" w:displacedByCustomXml="next"/>
    <w:bookmarkStart w:id="4" w:name="_Toc431491041" w:displacedByCustomXml="next"/>
    <w:sdt>
      <w:sdtPr>
        <w:rPr>
          <w:b/>
          <w:bCs/>
          <w:sz w:val="22"/>
        </w:rPr>
        <w:id w:val="-1784722536"/>
        <w:docPartObj>
          <w:docPartGallery w:val="Table of Contents"/>
          <w:docPartUnique/>
        </w:docPartObj>
      </w:sdtPr>
      <w:sdtEndPr>
        <w:rPr>
          <w:b w:val="0"/>
          <w:bCs w:val="0"/>
          <w:sz w:val="24"/>
        </w:rPr>
      </w:sdtEndPr>
      <w:sdtContent>
        <w:p w14:paraId="06ED892F" w14:textId="77777777" w:rsidR="00982245" w:rsidRDefault="009E6637" w:rsidP="002D5AE2">
          <w:pPr>
            <w:rPr>
              <w:noProof/>
            </w:rPr>
          </w:pPr>
          <w:r w:rsidRPr="00982245">
            <w:rPr>
              <w:rStyle w:val="Titre1Car"/>
            </w:rPr>
            <w:t>Table des matières</w:t>
          </w:r>
          <w:bookmarkEnd w:id="4"/>
          <w:bookmarkEnd w:id="3"/>
          <w:bookmarkEnd w:id="2"/>
          <w:bookmarkEnd w:id="1"/>
          <w:r w:rsidRPr="000845DD">
            <w:fldChar w:fldCharType="begin"/>
          </w:r>
          <w:r w:rsidRPr="000845DD">
            <w:instrText xml:space="preserve"> TOC \o "1-3" \h \z \u </w:instrText>
          </w:r>
          <w:r w:rsidRPr="000845DD">
            <w:fldChar w:fldCharType="separate"/>
          </w:r>
        </w:p>
        <w:p w14:paraId="61B471B7" w14:textId="77777777" w:rsidR="00982245" w:rsidRDefault="00280299">
          <w:pPr>
            <w:pStyle w:val="TM1"/>
            <w:tabs>
              <w:tab w:val="left" w:pos="420"/>
              <w:tab w:val="right" w:leader="dot" w:pos="9017"/>
            </w:tabs>
            <w:rPr>
              <w:rFonts w:eastAsiaTheme="minorEastAsia"/>
              <w:b w:val="0"/>
              <w:caps w:val="0"/>
              <w:noProof/>
              <w:sz w:val="22"/>
              <w:u w:val="none"/>
              <w:lang w:val="fr-CH" w:eastAsia="fr-CH"/>
            </w:rPr>
          </w:pPr>
          <w:hyperlink w:anchor="_Toc433697595" w:history="1">
            <w:r w:rsidR="00982245" w:rsidRPr="00274A45">
              <w:rPr>
                <w:rStyle w:val="Lienhypertexte"/>
                <w:rFonts w:ascii="Arial" w:hAnsi="Arial"/>
                <w:noProof/>
              </w:rPr>
              <w:t>1.</w:t>
            </w:r>
            <w:r w:rsidR="00982245">
              <w:rPr>
                <w:rFonts w:eastAsiaTheme="minorEastAsia"/>
                <w:b w:val="0"/>
                <w:caps w:val="0"/>
                <w:noProof/>
                <w:sz w:val="22"/>
                <w:u w:val="none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But, domaine d’application et responsabilités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_Toc433697595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4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627B68AC" w14:textId="77777777" w:rsidR="00982245" w:rsidRDefault="00280299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596" w:history="1">
            <w:r w:rsidR="00982245" w:rsidRPr="00274A45">
              <w:rPr>
                <w:rStyle w:val="Lienhypertexte"/>
                <w:noProof/>
              </w:rPr>
              <w:t>1.1</w:t>
            </w:r>
            <w:r w:rsidR="00982245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Introduction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_Toc433697596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4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336B7D9B" w14:textId="77777777" w:rsidR="00982245" w:rsidRDefault="00280299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597" w:history="1">
            <w:r w:rsidR="00982245" w:rsidRPr="00274A45">
              <w:rPr>
                <w:rStyle w:val="Lienhypertexte"/>
                <w:noProof/>
              </w:rPr>
              <w:t>1.2</w:t>
            </w:r>
            <w:r w:rsidR="00982245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Définitions, Acronymes et Abréviations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_Toc433697597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4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3DBE6519" w14:textId="77777777" w:rsidR="00982245" w:rsidRDefault="00280299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598" w:history="1">
            <w:r w:rsidR="00982245" w:rsidRPr="00274A45">
              <w:rPr>
                <w:rStyle w:val="Lienhypertexte"/>
                <w:noProof/>
              </w:rPr>
              <w:t>1.3</w:t>
            </w:r>
            <w:r w:rsidR="00982245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Logiciel concerné par le PAQ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_Toc433697598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4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4C3935FD" w14:textId="77777777" w:rsidR="00982245" w:rsidRDefault="00280299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599" w:history="1">
            <w:r w:rsidR="00982245" w:rsidRPr="00274A45">
              <w:rPr>
                <w:rStyle w:val="Lienhypertexte"/>
                <w:noProof/>
              </w:rPr>
              <w:t>1.4</w:t>
            </w:r>
            <w:r w:rsidR="00982245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Responsabilité associée au PAQ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_Toc433697599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4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49D916CE" w14:textId="77777777" w:rsidR="00982245" w:rsidRDefault="00280299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600" w:history="1">
            <w:r w:rsidR="00982245" w:rsidRPr="00274A45">
              <w:rPr>
                <w:rStyle w:val="Lienhypertexte"/>
                <w:noProof/>
              </w:rPr>
              <w:t>1.5</w:t>
            </w:r>
            <w:r w:rsidR="00982245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Procédure d’évolution du plan qualité logiciel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_Toc433697600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4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284CCC42" w14:textId="77777777" w:rsidR="00982245" w:rsidRDefault="00280299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601" w:history="1">
            <w:r w:rsidR="00982245" w:rsidRPr="00274A45">
              <w:rPr>
                <w:rStyle w:val="Lienhypertexte"/>
                <w:noProof/>
              </w:rPr>
              <w:t>1.6</w:t>
            </w:r>
            <w:r w:rsidR="00982245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Procédure à suivre en cas de non-application du PAQ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_Toc433697601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4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2544B747" w14:textId="77777777" w:rsidR="00982245" w:rsidRDefault="00280299">
          <w:pPr>
            <w:pStyle w:val="TM1"/>
            <w:tabs>
              <w:tab w:val="left" w:pos="420"/>
              <w:tab w:val="right" w:leader="dot" w:pos="9017"/>
            </w:tabs>
            <w:rPr>
              <w:rFonts w:eastAsiaTheme="minorEastAsia"/>
              <w:b w:val="0"/>
              <w:caps w:val="0"/>
              <w:noProof/>
              <w:sz w:val="22"/>
              <w:u w:val="none"/>
              <w:lang w:val="fr-CH" w:eastAsia="fr-CH"/>
            </w:rPr>
          </w:pPr>
          <w:hyperlink w:anchor="_Toc433697602" w:history="1">
            <w:r w:rsidR="00982245" w:rsidRPr="00274A45">
              <w:rPr>
                <w:rStyle w:val="Lienhypertexte"/>
                <w:rFonts w:ascii="Arial" w:hAnsi="Arial"/>
                <w:noProof/>
              </w:rPr>
              <w:t>2.</w:t>
            </w:r>
            <w:r w:rsidR="00982245">
              <w:rPr>
                <w:rFonts w:eastAsiaTheme="minorEastAsia"/>
                <w:b w:val="0"/>
                <w:caps w:val="0"/>
                <w:noProof/>
                <w:sz w:val="22"/>
                <w:u w:val="none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Documents applicables et de référence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_Toc433697602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4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5837D437" w14:textId="77777777" w:rsidR="00982245" w:rsidRDefault="00280299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603" w:history="1">
            <w:r w:rsidR="00982245" w:rsidRPr="00274A45">
              <w:rPr>
                <w:rStyle w:val="Lienhypertexte"/>
                <w:noProof/>
              </w:rPr>
              <w:t>2.1</w:t>
            </w:r>
            <w:r w:rsidR="00982245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Documents applicables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_Toc433697603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4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70D52F60" w14:textId="77777777" w:rsidR="00982245" w:rsidRDefault="00280299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604" w:history="1">
            <w:r w:rsidR="00982245" w:rsidRPr="00274A45">
              <w:rPr>
                <w:rStyle w:val="Lienhypertexte"/>
                <w:noProof/>
              </w:rPr>
              <w:t>2.2</w:t>
            </w:r>
            <w:r w:rsidR="00982245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Documents de référence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_Toc433697604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4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3D875735" w14:textId="77777777" w:rsidR="00982245" w:rsidRDefault="00280299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605" w:history="1">
            <w:r w:rsidR="00982245" w:rsidRPr="00274A45">
              <w:rPr>
                <w:rStyle w:val="Lienhypertexte"/>
                <w:noProof/>
              </w:rPr>
              <w:t>2.3</w:t>
            </w:r>
            <w:r w:rsidR="00982245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Glossaire des termes utilisés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_Toc433697605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5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0C29644C" w14:textId="77777777" w:rsidR="00982245" w:rsidRDefault="00280299">
          <w:pPr>
            <w:pStyle w:val="TM1"/>
            <w:tabs>
              <w:tab w:val="left" w:pos="420"/>
              <w:tab w:val="right" w:leader="dot" w:pos="9017"/>
            </w:tabs>
            <w:rPr>
              <w:rFonts w:eastAsiaTheme="minorEastAsia"/>
              <w:b w:val="0"/>
              <w:caps w:val="0"/>
              <w:noProof/>
              <w:sz w:val="22"/>
              <w:u w:val="none"/>
              <w:lang w:val="fr-CH" w:eastAsia="fr-CH"/>
            </w:rPr>
          </w:pPr>
          <w:hyperlink w:anchor="_Toc433697606" w:history="1">
            <w:r w:rsidR="00982245" w:rsidRPr="00274A45">
              <w:rPr>
                <w:rStyle w:val="Lienhypertexte"/>
                <w:rFonts w:ascii="Arial" w:hAnsi="Arial"/>
                <w:noProof/>
              </w:rPr>
              <w:t>3.</w:t>
            </w:r>
            <w:r w:rsidR="00982245">
              <w:rPr>
                <w:rFonts w:eastAsiaTheme="minorEastAsia"/>
                <w:b w:val="0"/>
                <w:caps w:val="0"/>
                <w:noProof/>
                <w:sz w:val="22"/>
                <w:u w:val="none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Organisation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_Toc433697606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5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2AF97B7F" w14:textId="77777777" w:rsidR="00982245" w:rsidRDefault="00280299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607" w:history="1">
            <w:r w:rsidR="00982245" w:rsidRPr="00274A45">
              <w:rPr>
                <w:rStyle w:val="Lienhypertexte"/>
                <w:noProof/>
              </w:rPr>
              <w:t>3.1</w:t>
            </w:r>
            <w:r w:rsidR="00982245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Structure du projet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_Toc433697607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5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40038058" w14:textId="77777777" w:rsidR="00982245" w:rsidRDefault="00280299">
          <w:pPr>
            <w:pStyle w:val="TM3"/>
            <w:tabs>
              <w:tab w:val="left" w:pos="330"/>
              <w:tab w:val="right" w:leader="dot" w:pos="9017"/>
            </w:tabs>
            <w:rPr>
              <w:rFonts w:eastAsiaTheme="minorEastAsia"/>
              <w:smallCaps w:val="0"/>
              <w:noProof/>
              <w:sz w:val="22"/>
              <w:lang w:val="fr-CH" w:eastAsia="fr-CH"/>
            </w:rPr>
          </w:pPr>
          <w:hyperlink w:anchor="_Toc433697608" w:history="1">
            <w:r w:rsidR="00982245" w:rsidRPr="00274A45">
              <w:rPr>
                <w:rStyle w:val="Lienhypertexte"/>
                <w:rFonts w:ascii="Symbol" w:hAnsi="Symbol"/>
                <w:noProof/>
              </w:rPr>
              <w:t></w:t>
            </w:r>
            <w:r w:rsidR="00982245">
              <w:rPr>
                <w:rFonts w:eastAsiaTheme="minorEastAsia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Équipe de projet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_Toc433697608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5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615F7533" w14:textId="77777777" w:rsidR="00982245" w:rsidRDefault="00280299">
          <w:pPr>
            <w:pStyle w:val="TM3"/>
            <w:tabs>
              <w:tab w:val="left" w:pos="330"/>
              <w:tab w:val="right" w:leader="dot" w:pos="9017"/>
            </w:tabs>
            <w:rPr>
              <w:rFonts w:eastAsiaTheme="minorEastAsia"/>
              <w:smallCaps w:val="0"/>
              <w:noProof/>
              <w:sz w:val="22"/>
              <w:lang w:val="fr-CH" w:eastAsia="fr-CH"/>
            </w:rPr>
          </w:pPr>
          <w:hyperlink w:anchor="_Toc433697609" w:history="1">
            <w:r w:rsidR="00982245" w:rsidRPr="00274A45">
              <w:rPr>
                <w:rStyle w:val="Lienhypertexte"/>
                <w:rFonts w:ascii="Symbol" w:hAnsi="Symbol"/>
                <w:noProof/>
              </w:rPr>
              <w:t></w:t>
            </w:r>
            <w:r w:rsidR="00982245">
              <w:rPr>
                <w:rFonts w:eastAsiaTheme="minorEastAsia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Comité de pilotage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_Toc433697609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5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26201F70" w14:textId="77777777" w:rsidR="00982245" w:rsidRDefault="00280299">
          <w:pPr>
            <w:pStyle w:val="TM1"/>
            <w:tabs>
              <w:tab w:val="left" w:pos="420"/>
              <w:tab w:val="right" w:leader="dot" w:pos="9017"/>
            </w:tabs>
            <w:rPr>
              <w:rFonts w:eastAsiaTheme="minorEastAsia"/>
              <w:b w:val="0"/>
              <w:caps w:val="0"/>
              <w:noProof/>
              <w:sz w:val="22"/>
              <w:u w:val="none"/>
              <w:lang w:val="fr-CH" w:eastAsia="fr-CH"/>
            </w:rPr>
          </w:pPr>
          <w:hyperlink w:anchor="_Toc433697610" w:history="1">
            <w:r w:rsidR="00982245" w:rsidRPr="00274A45">
              <w:rPr>
                <w:rStyle w:val="Lienhypertexte"/>
                <w:rFonts w:ascii="Arial" w:hAnsi="Arial"/>
                <w:noProof/>
              </w:rPr>
              <w:t>4.</w:t>
            </w:r>
            <w:r w:rsidR="00982245">
              <w:rPr>
                <w:rFonts w:eastAsiaTheme="minorEastAsia"/>
                <w:b w:val="0"/>
                <w:caps w:val="0"/>
                <w:noProof/>
                <w:sz w:val="22"/>
                <w:u w:val="none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Démarche de développement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_Toc433697610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5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3962D378" w14:textId="77777777" w:rsidR="00982245" w:rsidRDefault="00280299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611" w:history="1">
            <w:r w:rsidR="00982245" w:rsidRPr="00274A45">
              <w:rPr>
                <w:rStyle w:val="Lienhypertexte"/>
                <w:noProof/>
              </w:rPr>
              <w:t>4.1</w:t>
            </w:r>
            <w:r w:rsidR="00982245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Le cycle de développement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_Toc433697611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5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1F577CE2" w14:textId="77777777" w:rsidR="00982245" w:rsidRDefault="00280299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612" w:history="1">
            <w:r w:rsidR="00982245" w:rsidRPr="00274A45">
              <w:rPr>
                <w:rStyle w:val="Lienhypertexte"/>
                <w:noProof/>
              </w:rPr>
              <w:t>4.2</w:t>
            </w:r>
            <w:r w:rsidR="00982245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Description des phases de développement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_Toc433697612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6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7A5EBF38" w14:textId="77777777" w:rsidR="00982245" w:rsidRDefault="00280299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613" w:history="1">
            <w:r w:rsidR="00982245" w:rsidRPr="00274A45">
              <w:rPr>
                <w:rStyle w:val="Lienhypertexte"/>
                <w:noProof/>
              </w:rPr>
              <w:t>4.3</w:t>
            </w:r>
            <w:r w:rsidR="00982245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Identification des produits issus de chaque phase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_Toc433697613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6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1FDAAE5F" w14:textId="77777777" w:rsidR="00982245" w:rsidRDefault="00280299">
          <w:pPr>
            <w:pStyle w:val="TM1"/>
            <w:tabs>
              <w:tab w:val="left" w:pos="420"/>
              <w:tab w:val="right" w:leader="dot" w:pos="9017"/>
            </w:tabs>
            <w:rPr>
              <w:rFonts w:eastAsiaTheme="minorEastAsia"/>
              <w:b w:val="0"/>
              <w:caps w:val="0"/>
              <w:noProof/>
              <w:sz w:val="22"/>
              <w:u w:val="none"/>
              <w:lang w:val="fr-CH" w:eastAsia="fr-CH"/>
            </w:rPr>
          </w:pPr>
          <w:hyperlink w:anchor="_Toc433697614" w:history="1">
            <w:r w:rsidR="00982245" w:rsidRPr="00274A45">
              <w:rPr>
                <w:rStyle w:val="Lienhypertexte"/>
                <w:rFonts w:ascii="Arial" w:hAnsi="Arial"/>
                <w:noProof/>
              </w:rPr>
              <w:t>5.</w:t>
            </w:r>
            <w:r w:rsidR="00982245">
              <w:rPr>
                <w:rFonts w:eastAsiaTheme="minorEastAsia"/>
                <w:b w:val="0"/>
                <w:caps w:val="0"/>
                <w:noProof/>
                <w:sz w:val="22"/>
                <w:u w:val="none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Documentation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_Toc433697614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6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23604310" w14:textId="77777777" w:rsidR="00982245" w:rsidRDefault="00280299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615" w:history="1">
            <w:r w:rsidR="00982245" w:rsidRPr="00274A45">
              <w:rPr>
                <w:rStyle w:val="Lienhypertexte"/>
                <w:noProof/>
              </w:rPr>
              <w:t>5.1</w:t>
            </w:r>
            <w:r w:rsidR="00982245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Les documents de gestion de projet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_Toc433697615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6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3EF97A67" w14:textId="77777777" w:rsidR="00982245" w:rsidRDefault="00280299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616" w:history="1">
            <w:r w:rsidR="00982245" w:rsidRPr="00274A45">
              <w:rPr>
                <w:rStyle w:val="Lienhypertexte"/>
                <w:noProof/>
              </w:rPr>
              <w:t>5.2</w:t>
            </w:r>
            <w:r w:rsidR="00982245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Les documents techniques de réalisation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_Toc433697616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6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03D9A71A" w14:textId="77777777" w:rsidR="00982245" w:rsidRDefault="00280299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617" w:history="1">
            <w:r w:rsidR="00982245" w:rsidRPr="00274A45">
              <w:rPr>
                <w:rStyle w:val="Lienhypertexte"/>
                <w:noProof/>
              </w:rPr>
              <w:t>5.3</w:t>
            </w:r>
            <w:r w:rsidR="00982245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Les manuels d’utilisation et d’exploitation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_Toc433697617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6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4FEC3037" w14:textId="77777777" w:rsidR="00982245" w:rsidRDefault="00280299">
          <w:pPr>
            <w:pStyle w:val="TM1"/>
            <w:tabs>
              <w:tab w:val="left" w:pos="420"/>
              <w:tab w:val="right" w:leader="dot" w:pos="9017"/>
            </w:tabs>
            <w:rPr>
              <w:rFonts w:eastAsiaTheme="minorEastAsia"/>
              <w:b w:val="0"/>
              <w:caps w:val="0"/>
              <w:noProof/>
              <w:sz w:val="22"/>
              <w:u w:val="none"/>
              <w:lang w:val="fr-CH" w:eastAsia="fr-CH"/>
            </w:rPr>
          </w:pPr>
          <w:hyperlink w:anchor="_Toc433697618" w:history="1">
            <w:r w:rsidR="00982245" w:rsidRPr="00274A45">
              <w:rPr>
                <w:rStyle w:val="Lienhypertexte"/>
                <w:rFonts w:ascii="Arial" w:hAnsi="Arial"/>
                <w:noProof/>
              </w:rPr>
              <w:t>6.</w:t>
            </w:r>
            <w:r w:rsidR="00982245">
              <w:rPr>
                <w:rFonts w:eastAsiaTheme="minorEastAsia"/>
                <w:b w:val="0"/>
                <w:caps w:val="0"/>
                <w:noProof/>
                <w:sz w:val="22"/>
                <w:u w:val="none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Gestion de la configuration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_Toc433697618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7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3302886C" w14:textId="77777777" w:rsidR="00982245" w:rsidRDefault="00280299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619" w:history="1">
            <w:r w:rsidR="00982245" w:rsidRPr="00274A45">
              <w:rPr>
                <w:rStyle w:val="Lienhypertexte"/>
                <w:noProof/>
              </w:rPr>
              <w:t>6.1</w:t>
            </w:r>
            <w:r w:rsidR="00982245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Structure de la configuration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_Toc433697619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7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033853EE" w14:textId="77777777" w:rsidR="00982245" w:rsidRDefault="00280299">
          <w:pPr>
            <w:pStyle w:val="TM3"/>
            <w:tabs>
              <w:tab w:val="left" w:pos="330"/>
              <w:tab w:val="right" w:leader="dot" w:pos="9017"/>
            </w:tabs>
            <w:rPr>
              <w:rFonts w:eastAsiaTheme="minorEastAsia"/>
              <w:smallCaps w:val="0"/>
              <w:noProof/>
              <w:sz w:val="22"/>
              <w:lang w:val="fr-CH" w:eastAsia="fr-CH"/>
            </w:rPr>
          </w:pPr>
          <w:hyperlink w:anchor="_Toc433697620" w:history="1">
            <w:r w:rsidR="00982245" w:rsidRPr="00274A45">
              <w:rPr>
                <w:rStyle w:val="Lienhypertexte"/>
                <w:rFonts w:ascii="Symbol" w:hAnsi="Symbol"/>
                <w:noProof/>
              </w:rPr>
              <w:t></w:t>
            </w:r>
            <w:r w:rsidR="00982245">
              <w:rPr>
                <w:rFonts w:eastAsiaTheme="minorEastAsia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Répertoire de production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_Toc433697620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7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22F889E2" w14:textId="77777777" w:rsidR="00982245" w:rsidRDefault="00280299">
          <w:pPr>
            <w:pStyle w:val="TM3"/>
            <w:tabs>
              <w:tab w:val="left" w:pos="330"/>
              <w:tab w:val="right" w:leader="dot" w:pos="9017"/>
            </w:tabs>
            <w:rPr>
              <w:rFonts w:eastAsiaTheme="minorEastAsia"/>
              <w:smallCaps w:val="0"/>
              <w:noProof/>
              <w:sz w:val="22"/>
              <w:lang w:val="fr-CH" w:eastAsia="fr-CH"/>
            </w:rPr>
          </w:pPr>
          <w:hyperlink w:anchor="_Toc433697621" w:history="1">
            <w:r w:rsidR="00982245" w:rsidRPr="00274A45">
              <w:rPr>
                <w:rStyle w:val="Lienhypertexte"/>
                <w:rFonts w:ascii="Symbol" w:hAnsi="Symbol"/>
                <w:noProof/>
              </w:rPr>
              <w:t></w:t>
            </w:r>
            <w:r w:rsidR="00982245">
              <w:rPr>
                <w:rFonts w:eastAsiaTheme="minorEastAsia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Répertoire de développement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_Toc433697621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7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33CE7454" w14:textId="77777777" w:rsidR="00982245" w:rsidRDefault="00280299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622" w:history="1">
            <w:r w:rsidR="00982245" w:rsidRPr="00274A45">
              <w:rPr>
                <w:rStyle w:val="Lienhypertexte"/>
                <w:noProof/>
              </w:rPr>
              <w:t>6.2</w:t>
            </w:r>
            <w:r w:rsidR="00982245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Convention d’identification des éléments de la configuration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_Toc433697622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7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1251811A" w14:textId="77777777" w:rsidR="00982245" w:rsidRDefault="00280299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623" w:history="1">
            <w:r w:rsidR="00982245" w:rsidRPr="00274A45">
              <w:rPr>
                <w:rStyle w:val="Lienhypertexte"/>
                <w:noProof/>
              </w:rPr>
              <w:t>6.3</w:t>
            </w:r>
            <w:r w:rsidR="00982245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Procédure d’identification et de gestion de configuration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_Toc433697623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7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5BD279F7" w14:textId="77777777" w:rsidR="00982245" w:rsidRDefault="00280299">
          <w:pPr>
            <w:pStyle w:val="TM3"/>
            <w:tabs>
              <w:tab w:val="left" w:pos="330"/>
              <w:tab w:val="right" w:leader="dot" w:pos="9017"/>
            </w:tabs>
            <w:rPr>
              <w:rFonts w:eastAsiaTheme="minorEastAsia"/>
              <w:smallCaps w:val="0"/>
              <w:noProof/>
              <w:sz w:val="22"/>
              <w:lang w:val="fr-CH" w:eastAsia="fr-CH"/>
            </w:rPr>
          </w:pPr>
          <w:hyperlink w:anchor="_Toc433697624" w:history="1">
            <w:r w:rsidR="00982245" w:rsidRPr="00274A45">
              <w:rPr>
                <w:rStyle w:val="Lienhypertexte"/>
                <w:rFonts w:ascii="Symbol" w:hAnsi="Symbol"/>
                <w:noProof/>
              </w:rPr>
              <w:t></w:t>
            </w:r>
            <w:r w:rsidR="00982245">
              <w:rPr>
                <w:rFonts w:eastAsiaTheme="minorEastAsia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Identification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_Toc433697624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7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349DE96C" w14:textId="77777777" w:rsidR="00982245" w:rsidRDefault="00280299">
          <w:pPr>
            <w:pStyle w:val="TM3"/>
            <w:tabs>
              <w:tab w:val="left" w:pos="330"/>
              <w:tab w:val="right" w:leader="dot" w:pos="9017"/>
            </w:tabs>
            <w:rPr>
              <w:rFonts w:eastAsiaTheme="minorEastAsia"/>
              <w:smallCaps w:val="0"/>
              <w:noProof/>
              <w:sz w:val="22"/>
              <w:lang w:val="fr-CH" w:eastAsia="fr-CH"/>
            </w:rPr>
          </w:pPr>
          <w:hyperlink w:anchor="_Toc433697625" w:history="1">
            <w:r w:rsidR="00982245" w:rsidRPr="00274A45">
              <w:rPr>
                <w:rStyle w:val="Lienhypertexte"/>
                <w:rFonts w:ascii="Symbol" w:hAnsi="Symbol"/>
                <w:noProof/>
              </w:rPr>
              <w:t></w:t>
            </w:r>
            <w:r w:rsidR="00982245">
              <w:rPr>
                <w:rFonts w:eastAsiaTheme="minorEastAsia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Responsabilités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_Toc433697625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7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2910B545" w14:textId="77777777" w:rsidR="00982245" w:rsidRDefault="00280299">
          <w:pPr>
            <w:pStyle w:val="TM3"/>
            <w:tabs>
              <w:tab w:val="left" w:pos="330"/>
              <w:tab w:val="right" w:leader="dot" w:pos="9017"/>
            </w:tabs>
            <w:rPr>
              <w:rFonts w:eastAsiaTheme="minorEastAsia"/>
              <w:smallCaps w:val="0"/>
              <w:noProof/>
              <w:sz w:val="22"/>
              <w:lang w:val="fr-CH" w:eastAsia="fr-CH"/>
            </w:rPr>
          </w:pPr>
          <w:hyperlink w:anchor="_Toc433697626" w:history="1">
            <w:r w:rsidR="00982245" w:rsidRPr="00274A45">
              <w:rPr>
                <w:rStyle w:val="Lienhypertexte"/>
                <w:rFonts w:ascii="Symbol" w:hAnsi="Symbol"/>
                <w:noProof/>
              </w:rPr>
              <w:t></w:t>
            </w:r>
            <w:r w:rsidR="00982245">
              <w:rPr>
                <w:rFonts w:eastAsiaTheme="minorEastAsia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Procédures de gestion de la configuration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_Toc433697626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7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0106D42A" w14:textId="77777777" w:rsidR="00982245" w:rsidRDefault="00280299">
          <w:pPr>
            <w:pStyle w:val="TM1"/>
            <w:tabs>
              <w:tab w:val="left" w:pos="420"/>
              <w:tab w:val="right" w:leader="dot" w:pos="9017"/>
            </w:tabs>
            <w:rPr>
              <w:rFonts w:eastAsiaTheme="minorEastAsia"/>
              <w:b w:val="0"/>
              <w:caps w:val="0"/>
              <w:noProof/>
              <w:sz w:val="22"/>
              <w:u w:val="none"/>
              <w:lang w:val="fr-CH" w:eastAsia="fr-CH"/>
            </w:rPr>
          </w:pPr>
          <w:hyperlink w:anchor="_Toc433697627" w:history="1">
            <w:r w:rsidR="00982245" w:rsidRPr="00274A45">
              <w:rPr>
                <w:rStyle w:val="Lienhypertexte"/>
                <w:rFonts w:ascii="Arial" w:hAnsi="Arial"/>
                <w:noProof/>
              </w:rPr>
              <w:t>7.</w:t>
            </w:r>
            <w:r w:rsidR="00982245">
              <w:rPr>
                <w:rFonts w:eastAsiaTheme="minorEastAsia"/>
                <w:b w:val="0"/>
                <w:caps w:val="0"/>
                <w:noProof/>
                <w:sz w:val="22"/>
                <w:u w:val="none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Gestion des modifications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_Toc433697627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8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7E05F64B" w14:textId="77777777" w:rsidR="00982245" w:rsidRDefault="00280299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628" w:history="1">
            <w:r w:rsidR="00982245" w:rsidRPr="00274A45">
              <w:rPr>
                <w:rStyle w:val="Lienhypertexte"/>
                <w:noProof/>
              </w:rPr>
              <w:t>7.1</w:t>
            </w:r>
            <w:r w:rsidR="00982245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Constat d’anomalie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_Toc433697628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8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45C68D70" w14:textId="77777777" w:rsidR="00982245" w:rsidRDefault="00280299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629" w:history="1">
            <w:r w:rsidR="00982245" w:rsidRPr="00274A45">
              <w:rPr>
                <w:rStyle w:val="Lienhypertexte"/>
                <w:noProof/>
              </w:rPr>
              <w:t>7.2</w:t>
            </w:r>
            <w:r w:rsidR="00982245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Demande d’évolution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_Toc433697629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8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6D2CE02B" w14:textId="77777777" w:rsidR="00982245" w:rsidRDefault="00280299">
          <w:pPr>
            <w:pStyle w:val="TM1"/>
            <w:tabs>
              <w:tab w:val="left" w:pos="420"/>
              <w:tab w:val="right" w:leader="dot" w:pos="9017"/>
            </w:tabs>
            <w:rPr>
              <w:rFonts w:eastAsiaTheme="minorEastAsia"/>
              <w:b w:val="0"/>
              <w:caps w:val="0"/>
              <w:noProof/>
              <w:sz w:val="22"/>
              <w:u w:val="none"/>
              <w:lang w:val="fr-CH" w:eastAsia="fr-CH"/>
            </w:rPr>
          </w:pPr>
          <w:hyperlink w:anchor="_Toc433697630" w:history="1">
            <w:r w:rsidR="00982245" w:rsidRPr="00274A45">
              <w:rPr>
                <w:rStyle w:val="Lienhypertexte"/>
                <w:rFonts w:ascii="Arial" w:hAnsi="Arial"/>
                <w:noProof/>
              </w:rPr>
              <w:t>8.</w:t>
            </w:r>
            <w:r w:rsidR="00982245">
              <w:rPr>
                <w:rFonts w:eastAsiaTheme="minorEastAsia"/>
                <w:b w:val="0"/>
                <w:caps w:val="0"/>
                <w:noProof/>
                <w:sz w:val="22"/>
                <w:u w:val="none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Méthodes, outils et règles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_Toc433697630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8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6DA0D3B2" w14:textId="77777777" w:rsidR="00982245" w:rsidRDefault="00280299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631" w:history="1">
            <w:r w:rsidR="00982245" w:rsidRPr="00274A45">
              <w:rPr>
                <w:rStyle w:val="Lienhypertexte"/>
                <w:noProof/>
              </w:rPr>
              <w:t>8.1</w:t>
            </w:r>
            <w:r w:rsidR="00982245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Méthodes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_Toc433697631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8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4DE63A17" w14:textId="77777777" w:rsidR="00982245" w:rsidRDefault="00280299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632" w:history="1">
            <w:r w:rsidR="00982245" w:rsidRPr="00274A45">
              <w:rPr>
                <w:rStyle w:val="Lienhypertexte"/>
                <w:noProof/>
              </w:rPr>
              <w:t>8.2</w:t>
            </w:r>
            <w:r w:rsidR="00982245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Outils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_Toc433697632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8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144F69E3" w14:textId="77777777" w:rsidR="00982245" w:rsidRDefault="00280299">
          <w:pPr>
            <w:pStyle w:val="TM1"/>
            <w:tabs>
              <w:tab w:val="left" w:pos="420"/>
              <w:tab w:val="right" w:leader="dot" w:pos="9017"/>
            </w:tabs>
            <w:rPr>
              <w:rFonts w:eastAsiaTheme="minorEastAsia"/>
              <w:b w:val="0"/>
              <w:caps w:val="0"/>
              <w:noProof/>
              <w:sz w:val="22"/>
              <w:u w:val="none"/>
              <w:lang w:val="fr-CH" w:eastAsia="fr-CH"/>
            </w:rPr>
          </w:pPr>
          <w:hyperlink w:anchor="_Toc433697633" w:history="1">
            <w:r w:rsidR="00982245" w:rsidRPr="00274A45">
              <w:rPr>
                <w:rStyle w:val="Lienhypertexte"/>
                <w:rFonts w:ascii="Arial" w:hAnsi="Arial"/>
                <w:noProof/>
              </w:rPr>
              <w:t>9.</w:t>
            </w:r>
            <w:r w:rsidR="00982245">
              <w:rPr>
                <w:rFonts w:eastAsiaTheme="minorEastAsia"/>
                <w:b w:val="0"/>
                <w:caps w:val="0"/>
                <w:noProof/>
                <w:sz w:val="22"/>
                <w:u w:val="none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Contrôle des fournisseurs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_Toc433697633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9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459DE1A9" w14:textId="77777777" w:rsidR="00982245" w:rsidRDefault="00280299">
          <w:pPr>
            <w:pStyle w:val="TM1"/>
            <w:tabs>
              <w:tab w:val="left" w:pos="554"/>
              <w:tab w:val="right" w:leader="dot" w:pos="9017"/>
            </w:tabs>
            <w:rPr>
              <w:rFonts w:eastAsiaTheme="minorEastAsia"/>
              <w:b w:val="0"/>
              <w:caps w:val="0"/>
              <w:noProof/>
              <w:sz w:val="22"/>
              <w:u w:val="none"/>
              <w:lang w:val="fr-CH" w:eastAsia="fr-CH"/>
            </w:rPr>
          </w:pPr>
          <w:hyperlink w:anchor="_Toc433697634" w:history="1">
            <w:r w:rsidR="00982245" w:rsidRPr="00274A45">
              <w:rPr>
                <w:rStyle w:val="Lienhypertexte"/>
                <w:rFonts w:ascii="Arial" w:hAnsi="Arial"/>
                <w:noProof/>
              </w:rPr>
              <w:t>10.</w:t>
            </w:r>
            <w:r w:rsidR="00982245">
              <w:rPr>
                <w:rFonts w:eastAsiaTheme="minorEastAsia"/>
                <w:b w:val="0"/>
                <w:caps w:val="0"/>
                <w:noProof/>
                <w:sz w:val="22"/>
                <w:u w:val="none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Reproduction, protection, livraison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_Toc433697634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9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54E6F313" w14:textId="77777777" w:rsidR="00982245" w:rsidRDefault="00280299">
          <w:pPr>
            <w:pStyle w:val="TM2"/>
            <w:tabs>
              <w:tab w:val="left" w:pos="649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635" w:history="1">
            <w:r w:rsidR="00982245" w:rsidRPr="00274A45">
              <w:rPr>
                <w:rStyle w:val="Lienhypertexte"/>
                <w:noProof/>
              </w:rPr>
              <w:t>10.1</w:t>
            </w:r>
            <w:r w:rsidR="00982245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Reproduction et protection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_Toc433697635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9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3B080235" w14:textId="77777777" w:rsidR="00982245" w:rsidRDefault="00280299">
          <w:pPr>
            <w:pStyle w:val="TM2"/>
            <w:tabs>
              <w:tab w:val="left" w:pos="649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636" w:history="1">
            <w:r w:rsidR="00982245" w:rsidRPr="00274A45">
              <w:rPr>
                <w:rStyle w:val="Lienhypertexte"/>
                <w:noProof/>
              </w:rPr>
              <w:t>10.2</w:t>
            </w:r>
            <w:r w:rsidR="00982245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Livraison-installation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_Toc433697636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9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3D499115" w14:textId="77777777" w:rsidR="00982245" w:rsidRDefault="00280299">
          <w:pPr>
            <w:pStyle w:val="TM1"/>
            <w:tabs>
              <w:tab w:val="left" w:pos="554"/>
              <w:tab w:val="right" w:leader="dot" w:pos="9017"/>
            </w:tabs>
            <w:rPr>
              <w:rFonts w:eastAsiaTheme="minorEastAsia"/>
              <w:b w:val="0"/>
              <w:caps w:val="0"/>
              <w:noProof/>
              <w:sz w:val="22"/>
              <w:u w:val="none"/>
              <w:lang w:val="fr-CH" w:eastAsia="fr-CH"/>
            </w:rPr>
          </w:pPr>
          <w:hyperlink w:anchor="_Toc433697637" w:history="1">
            <w:r w:rsidR="00982245" w:rsidRPr="00274A45">
              <w:rPr>
                <w:rStyle w:val="Lienhypertexte"/>
                <w:rFonts w:ascii="Arial" w:hAnsi="Arial"/>
                <w:noProof/>
              </w:rPr>
              <w:t>11.</w:t>
            </w:r>
            <w:r w:rsidR="00982245">
              <w:rPr>
                <w:rFonts w:eastAsiaTheme="minorEastAsia"/>
                <w:b w:val="0"/>
                <w:caps w:val="0"/>
                <w:noProof/>
                <w:sz w:val="22"/>
                <w:u w:val="none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Suivi de l’application du plan qualité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_Toc433697637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9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4A4FA6B3" w14:textId="77777777" w:rsidR="00982245" w:rsidRDefault="00280299">
          <w:pPr>
            <w:pStyle w:val="TM2"/>
            <w:tabs>
              <w:tab w:val="left" w:pos="649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638" w:history="1">
            <w:r w:rsidR="00982245" w:rsidRPr="00274A45">
              <w:rPr>
                <w:rStyle w:val="Lienhypertexte"/>
                <w:noProof/>
              </w:rPr>
              <w:t>11.1</w:t>
            </w:r>
            <w:r w:rsidR="00982245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Revues de documentation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_Toc433697638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9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6CBAF339" w14:textId="77777777" w:rsidR="00982245" w:rsidRDefault="00280299">
          <w:pPr>
            <w:pStyle w:val="TM2"/>
            <w:tabs>
              <w:tab w:val="left" w:pos="649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639" w:history="1">
            <w:r w:rsidR="00982245" w:rsidRPr="00274A45">
              <w:rPr>
                <w:rStyle w:val="Lienhypertexte"/>
                <w:noProof/>
              </w:rPr>
              <w:t>11.2</w:t>
            </w:r>
            <w:r w:rsidR="00982245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Revues de début de phase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_Toc433697639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9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5B11B583" w14:textId="77777777" w:rsidR="00982245" w:rsidRDefault="00280299">
          <w:pPr>
            <w:pStyle w:val="TM2"/>
            <w:tabs>
              <w:tab w:val="left" w:pos="649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640" w:history="1">
            <w:r w:rsidR="00982245" w:rsidRPr="00274A45">
              <w:rPr>
                <w:rStyle w:val="Lienhypertexte"/>
                <w:noProof/>
              </w:rPr>
              <w:t>11.3</w:t>
            </w:r>
            <w:r w:rsidR="00982245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Tests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_Toc433697640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9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516D3A55" w14:textId="77777777" w:rsidR="00982245" w:rsidRDefault="00280299">
          <w:pPr>
            <w:pStyle w:val="TM2"/>
            <w:tabs>
              <w:tab w:val="left" w:pos="649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641" w:history="1">
            <w:r w:rsidR="00982245" w:rsidRPr="00274A45">
              <w:rPr>
                <w:rStyle w:val="Lienhypertexte"/>
                <w:noProof/>
              </w:rPr>
              <w:t>11.4</w:t>
            </w:r>
            <w:r w:rsidR="00982245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982245" w:rsidRPr="00274A45">
              <w:rPr>
                <w:rStyle w:val="Lienhypertexte"/>
                <w:noProof/>
              </w:rPr>
              <w:t>Acceptations</w:t>
            </w:r>
            <w:r w:rsidR="00982245">
              <w:rPr>
                <w:noProof/>
                <w:webHidden/>
              </w:rPr>
              <w:tab/>
            </w:r>
            <w:r w:rsidR="00982245">
              <w:rPr>
                <w:noProof/>
                <w:webHidden/>
              </w:rPr>
              <w:fldChar w:fldCharType="begin"/>
            </w:r>
            <w:r w:rsidR="00982245">
              <w:rPr>
                <w:noProof/>
                <w:webHidden/>
              </w:rPr>
              <w:instrText xml:space="preserve"> PAGEREF _Toc433697641 \h </w:instrText>
            </w:r>
            <w:r w:rsidR="00982245">
              <w:rPr>
                <w:noProof/>
                <w:webHidden/>
              </w:rPr>
            </w:r>
            <w:r w:rsidR="00982245">
              <w:rPr>
                <w:noProof/>
                <w:webHidden/>
              </w:rPr>
              <w:fldChar w:fldCharType="separate"/>
            </w:r>
            <w:r w:rsidR="00982245">
              <w:rPr>
                <w:noProof/>
                <w:webHidden/>
              </w:rPr>
              <w:t>9</w:t>
            </w:r>
            <w:r w:rsidR="00982245">
              <w:rPr>
                <w:noProof/>
                <w:webHidden/>
              </w:rPr>
              <w:fldChar w:fldCharType="end"/>
            </w:r>
          </w:hyperlink>
        </w:p>
        <w:p w14:paraId="51CA2993" w14:textId="52F96B51" w:rsidR="009E6637" w:rsidRPr="000845DD" w:rsidRDefault="009E6637" w:rsidP="002D5AE2">
          <w:pPr>
            <w:rPr>
              <w:lang w:val="fr-CH"/>
            </w:rPr>
          </w:pPr>
          <w:r w:rsidRPr="000845DD">
            <w:rPr>
              <w:b/>
              <w:bCs/>
              <w:lang w:val="fr-CH"/>
            </w:rPr>
            <w:fldChar w:fldCharType="end"/>
          </w:r>
        </w:p>
      </w:sdtContent>
    </w:sdt>
    <w:p w14:paraId="21D2A3AB" w14:textId="1C06F041" w:rsidR="008E6253" w:rsidRPr="000845DD" w:rsidRDefault="006F5698" w:rsidP="002D5AE2">
      <w:pPr>
        <w:pStyle w:val="StyleCorp1"/>
      </w:pPr>
      <w:r w:rsidRPr="000845DD">
        <w:br w:type="page"/>
      </w:r>
    </w:p>
    <w:p w14:paraId="6DB5346D" w14:textId="77777777" w:rsidR="002D5AE2" w:rsidRPr="002D5AE2" w:rsidRDefault="002D5AE2" w:rsidP="002D5AE2">
      <w:pPr>
        <w:pStyle w:val="Titre1"/>
      </w:pPr>
      <w:bookmarkStart w:id="5" w:name="_Toc335011127"/>
      <w:bookmarkStart w:id="6" w:name="_Toc335037106"/>
      <w:bookmarkStart w:id="7" w:name="_Toc335043768"/>
      <w:bookmarkStart w:id="8" w:name="_Toc335045588"/>
      <w:bookmarkStart w:id="9" w:name="_Toc335101230"/>
      <w:bookmarkStart w:id="10" w:name="_Toc335134944"/>
      <w:bookmarkStart w:id="11" w:name="_Toc335135104"/>
      <w:bookmarkStart w:id="12" w:name="_Toc335135210"/>
      <w:bookmarkStart w:id="13" w:name="_Toc351955295"/>
      <w:bookmarkStart w:id="14" w:name="_Toc433697595"/>
      <w:r w:rsidRPr="002D5AE2">
        <w:lastRenderedPageBreak/>
        <w:t>But, domaine d’application et responsabilités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5BA9383A" w14:textId="77777777" w:rsidR="002D5AE2" w:rsidRPr="002D5AE2" w:rsidRDefault="002D5AE2" w:rsidP="002D5AE2">
      <w:pPr>
        <w:pStyle w:val="Titre2"/>
      </w:pPr>
      <w:bookmarkStart w:id="15" w:name="_Toc335037107"/>
      <w:bookmarkStart w:id="16" w:name="_Toc335043769"/>
      <w:bookmarkStart w:id="17" w:name="_Toc335045589"/>
      <w:bookmarkStart w:id="18" w:name="_Toc335101231"/>
      <w:bookmarkStart w:id="19" w:name="_Toc335134945"/>
      <w:bookmarkStart w:id="20" w:name="_Toc335135105"/>
      <w:bookmarkStart w:id="21" w:name="_Toc335135211"/>
      <w:bookmarkStart w:id="22" w:name="_Toc351955296"/>
      <w:bookmarkStart w:id="23" w:name="_Toc433697596"/>
      <w:r w:rsidRPr="002D5AE2">
        <w:t>Introduction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r w:rsidRPr="002D5AE2">
        <w:t xml:space="preserve"> </w:t>
      </w:r>
    </w:p>
    <w:p w14:paraId="05DEE204" w14:textId="77777777" w:rsidR="002D5AE2" w:rsidRPr="002D5AE2" w:rsidRDefault="002D5AE2" w:rsidP="002D5AE2">
      <w:r w:rsidRPr="002D5AE2">
        <w:t xml:space="preserve">L’objectif de ce document est de décrire l’ensemble des dispositions spécifique du projet Noctambus. </w:t>
      </w:r>
    </w:p>
    <w:p w14:paraId="529157DE" w14:textId="77777777" w:rsidR="002D5AE2" w:rsidRDefault="002D5AE2" w:rsidP="002D5AE2">
      <w:pPr>
        <w:pStyle w:val="Titre2"/>
      </w:pPr>
      <w:bookmarkStart w:id="24" w:name="_Toc433697597"/>
      <w:r>
        <w:t>Définitions, Acronymes et Abréviations</w:t>
      </w:r>
      <w:bookmarkEnd w:id="24"/>
    </w:p>
    <w:p w14:paraId="2CE4C421" w14:textId="77777777" w:rsidR="002D5AE2" w:rsidRDefault="002D5AE2" w:rsidP="002D5AE2">
      <w:r>
        <w:t>PAQ = Plan d’Assurance Qualité</w:t>
      </w:r>
    </w:p>
    <w:p w14:paraId="5F44EFB7" w14:textId="77777777" w:rsidR="002D5AE2" w:rsidRDefault="002D5AE2" w:rsidP="002D5AE2">
      <w:r>
        <w:t>GREP = GRoupe d’Encadrement de Projet</w:t>
      </w:r>
    </w:p>
    <w:p w14:paraId="72AD357D" w14:textId="77777777" w:rsidR="002D5AE2" w:rsidRDefault="002D5AE2" w:rsidP="002D5AE2">
      <w:r>
        <w:t>UML = Unified Modeling Language</w:t>
      </w:r>
    </w:p>
    <w:p w14:paraId="79E9FFD5" w14:textId="77777777" w:rsidR="002D5AE2" w:rsidRPr="00AF1649" w:rsidRDefault="002D5AE2" w:rsidP="002D5AE2">
      <w:pPr>
        <w:pStyle w:val="Titre2"/>
      </w:pPr>
      <w:bookmarkStart w:id="25" w:name="_Toc335037108"/>
      <w:bookmarkStart w:id="26" w:name="_Toc335043770"/>
      <w:bookmarkStart w:id="27" w:name="_Toc335045590"/>
      <w:bookmarkStart w:id="28" w:name="_Toc335101232"/>
      <w:bookmarkStart w:id="29" w:name="_Toc335134946"/>
      <w:bookmarkStart w:id="30" w:name="_Toc335135106"/>
      <w:bookmarkStart w:id="31" w:name="_Toc335135212"/>
      <w:bookmarkStart w:id="32" w:name="_Toc351955297"/>
      <w:bookmarkStart w:id="33" w:name="_Toc433697598"/>
      <w:r>
        <w:t>Logiciel concerné par le PAQ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21087F4C" w14:textId="77777777" w:rsidR="002D5AE2" w:rsidRDefault="002D5AE2" w:rsidP="002D5AE2">
      <w:r>
        <w:t>Logiciel résultant exclusivement du projet Noctambus</w:t>
      </w:r>
    </w:p>
    <w:p w14:paraId="5E085642" w14:textId="77777777" w:rsidR="002D5AE2" w:rsidRDefault="002D5AE2" w:rsidP="002D5AE2">
      <w:pPr>
        <w:pStyle w:val="Titre2"/>
      </w:pPr>
      <w:bookmarkStart w:id="34" w:name="_Toc335037109"/>
      <w:bookmarkStart w:id="35" w:name="_Toc335043771"/>
      <w:bookmarkStart w:id="36" w:name="_Toc335045591"/>
      <w:bookmarkStart w:id="37" w:name="_Toc335101233"/>
      <w:bookmarkStart w:id="38" w:name="_Toc335134947"/>
      <w:bookmarkStart w:id="39" w:name="_Toc335135107"/>
      <w:bookmarkStart w:id="40" w:name="_Toc335135213"/>
      <w:bookmarkStart w:id="41" w:name="_Toc351955298"/>
      <w:bookmarkStart w:id="42" w:name="_Toc433697599"/>
      <w:r>
        <w:t>Responsabilité associée au PAQ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14:paraId="00E1FF0B" w14:textId="77777777" w:rsidR="002D5AE2" w:rsidRDefault="002D5AE2" w:rsidP="002D5AE2">
      <w:r>
        <w:t>Le PAQ est rédigé par Anthony Palama, qui devra aussi s’occuper de développer l’application. De plus, Joao Amaral et Luca Falvo sont responsables de la coordination des actions à faire pour une bonne application du PAQ ainsi que du développement.</w:t>
      </w:r>
    </w:p>
    <w:p w14:paraId="7901ED09" w14:textId="77777777" w:rsidR="002D5AE2" w:rsidRDefault="002D5AE2" w:rsidP="002D5AE2">
      <w:pPr>
        <w:pStyle w:val="Titre2"/>
      </w:pPr>
      <w:bookmarkStart w:id="43" w:name="_Toc335037110"/>
      <w:bookmarkStart w:id="44" w:name="_Toc335043772"/>
      <w:bookmarkStart w:id="45" w:name="_Toc335045592"/>
      <w:bookmarkStart w:id="46" w:name="_Toc335101234"/>
      <w:bookmarkStart w:id="47" w:name="_Toc335134948"/>
      <w:bookmarkStart w:id="48" w:name="_Toc335135108"/>
      <w:bookmarkStart w:id="49" w:name="_Toc335135214"/>
      <w:bookmarkStart w:id="50" w:name="_Toc351955299"/>
      <w:bookmarkStart w:id="51" w:name="_Toc433697600"/>
      <w:r>
        <w:t>Procédure d’évolution du plan qualité logiciel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14:paraId="59EF5A45" w14:textId="77777777" w:rsidR="002D5AE2" w:rsidRDefault="002D5AE2" w:rsidP="002D5AE2">
      <w:r>
        <w:t xml:space="preserve">La procédure de modification du PAQ est la suivante : </w:t>
      </w:r>
    </w:p>
    <w:p w14:paraId="4E66F2F1" w14:textId="77777777" w:rsidR="002D5AE2" w:rsidRDefault="002D5AE2" w:rsidP="005D758B">
      <w:pPr>
        <w:pStyle w:val="Paragraphedeliste"/>
        <w:numPr>
          <w:ilvl w:val="0"/>
          <w:numId w:val="11"/>
        </w:numPr>
      </w:pPr>
      <w:r>
        <w:t xml:space="preserve">Trouver et rédiger la modification </w:t>
      </w:r>
    </w:p>
    <w:p w14:paraId="5E82D447" w14:textId="77777777" w:rsidR="002D5AE2" w:rsidRDefault="002D5AE2" w:rsidP="005D758B">
      <w:pPr>
        <w:pStyle w:val="Paragraphedeliste"/>
        <w:numPr>
          <w:ilvl w:val="0"/>
          <w:numId w:val="11"/>
        </w:numPr>
      </w:pPr>
      <w:r>
        <w:t>Transmettre le PAQ afin qu’il soit appliqué.</w:t>
      </w:r>
    </w:p>
    <w:p w14:paraId="5C1681A1" w14:textId="77777777" w:rsidR="002D5AE2" w:rsidRDefault="002D5AE2" w:rsidP="002D5AE2">
      <w:r>
        <w:t xml:space="preserve">Chaque modification doit être validée par le GREP </w:t>
      </w:r>
    </w:p>
    <w:p w14:paraId="6677F585" w14:textId="77777777" w:rsidR="002D5AE2" w:rsidRDefault="002D5AE2" w:rsidP="002D5AE2">
      <w:pPr>
        <w:pStyle w:val="Titre2"/>
      </w:pPr>
      <w:bookmarkStart w:id="52" w:name="_Toc335037111"/>
      <w:bookmarkStart w:id="53" w:name="_Toc335043773"/>
      <w:bookmarkStart w:id="54" w:name="_Toc335045593"/>
      <w:bookmarkStart w:id="55" w:name="_Toc335101235"/>
      <w:bookmarkStart w:id="56" w:name="_Toc335134949"/>
      <w:bookmarkStart w:id="57" w:name="_Toc335135109"/>
      <w:bookmarkStart w:id="58" w:name="_Toc335135215"/>
      <w:bookmarkStart w:id="59" w:name="_Toc351955300"/>
      <w:bookmarkStart w:id="60" w:name="_Toc433697601"/>
      <w:r>
        <w:t>Procédure à suivre en cas de non-application du PAQ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14:paraId="2312EF12" w14:textId="77777777" w:rsidR="002D5AE2" w:rsidRDefault="002D5AE2" w:rsidP="002D5AE2">
      <w:r>
        <w:t xml:space="preserve">En cas de non-application du PAQ, une réunion avec le GREP doit être prise le plus rapidement possible ainsi qu’avec le mandant afin de statuer sur la dérogation. </w:t>
      </w:r>
    </w:p>
    <w:p w14:paraId="286A53C4" w14:textId="77777777" w:rsidR="002D5AE2" w:rsidRPr="002D5AE2" w:rsidRDefault="002D5AE2" w:rsidP="002D5AE2">
      <w:pPr>
        <w:pStyle w:val="Titre1"/>
      </w:pPr>
      <w:bookmarkStart w:id="61" w:name="_Toc335011128"/>
      <w:bookmarkStart w:id="62" w:name="_Toc335037112"/>
      <w:bookmarkStart w:id="63" w:name="_Toc335043774"/>
      <w:bookmarkStart w:id="64" w:name="_Toc335045594"/>
      <w:bookmarkStart w:id="65" w:name="_Toc335101236"/>
      <w:bookmarkStart w:id="66" w:name="_Toc335134950"/>
      <w:bookmarkStart w:id="67" w:name="_Toc335135110"/>
      <w:bookmarkStart w:id="68" w:name="_Toc335135216"/>
      <w:bookmarkStart w:id="69" w:name="_Toc351955301"/>
      <w:bookmarkStart w:id="70" w:name="_Toc433697602"/>
      <w:r w:rsidRPr="002D5AE2">
        <w:t>Documents applicables et de référence</w:t>
      </w:r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</w:p>
    <w:p w14:paraId="121C51F5" w14:textId="77777777" w:rsidR="002D5AE2" w:rsidRDefault="002D5AE2" w:rsidP="002D5AE2">
      <w:pPr>
        <w:pStyle w:val="Titre2"/>
      </w:pPr>
      <w:bookmarkStart w:id="71" w:name="_Toc335037113"/>
      <w:bookmarkStart w:id="72" w:name="_Toc335043775"/>
      <w:bookmarkStart w:id="73" w:name="_Toc335045595"/>
      <w:bookmarkStart w:id="74" w:name="_Toc335101237"/>
      <w:bookmarkStart w:id="75" w:name="_Toc335134951"/>
      <w:bookmarkStart w:id="76" w:name="_Toc335135111"/>
      <w:bookmarkStart w:id="77" w:name="_Toc335135217"/>
      <w:bookmarkStart w:id="78" w:name="_Toc351955302"/>
      <w:bookmarkStart w:id="79" w:name="_Toc433697603"/>
      <w:r>
        <w:t>Documents applicables</w:t>
      </w:r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</w:p>
    <w:p w14:paraId="64835110" w14:textId="3FDB006C" w:rsidR="002D5AE2" w:rsidRDefault="002D5AE2" w:rsidP="002D5AE2">
      <w:r>
        <w:t>Tous les documents à respecter scrupuleusement sont les suivants :</w:t>
      </w:r>
    </w:p>
    <w:p w14:paraId="1CC9CDB3" w14:textId="77777777" w:rsidR="002D5AE2" w:rsidRDefault="002D5AE2" w:rsidP="002D5AE2">
      <w:r>
        <w:t>L’Étude d’opportunité du 5 octobre 2015 référencé sous le nom Étude d’Opportunité v3.docx</w:t>
      </w:r>
    </w:p>
    <w:p w14:paraId="5F89D0C7" w14:textId="2376ECDC" w:rsidR="002D5AE2" w:rsidRDefault="002D5AE2" w:rsidP="002D5AE2">
      <w:r>
        <w:t>Le document d’acceptation A1 du 14 octobre 2015 sous le nom Acceptation A1 v2 .docx</w:t>
      </w:r>
    </w:p>
    <w:p w14:paraId="40E475C4" w14:textId="24698AFE" w:rsidR="002D5AE2" w:rsidRDefault="002D5AE2" w:rsidP="002D5AE2">
      <w:r>
        <w:t xml:space="preserve">D’autres documents sont en cours d’élaboration, ils seront rajoutés ultérieurement. </w:t>
      </w:r>
    </w:p>
    <w:p w14:paraId="1786B15A" w14:textId="77777777" w:rsidR="002D5AE2" w:rsidRDefault="002D5AE2" w:rsidP="002D5AE2">
      <w:pPr>
        <w:pStyle w:val="Titre2"/>
      </w:pPr>
      <w:bookmarkStart w:id="80" w:name="_Toc335037114"/>
      <w:bookmarkStart w:id="81" w:name="_Toc335043776"/>
      <w:bookmarkStart w:id="82" w:name="_Toc335045596"/>
      <w:bookmarkStart w:id="83" w:name="_Toc335101238"/>
      <w:bookmarkStart w:id="84" w:name="_Toc335134952"/>
      <w:bookmarkStart w:id="85" w:name="_Toc335135112"/>
      <w:bookmarkStart w:id="86" w:name="_Toc335135218"/>
      <w:bookmarkStart w:id="87" w:name="_Toc351955303"/>
      <w:bookmarkStart w:id="88" w:name="_Toc433697604"/>
      <w:r>
        <w:t>Documents de référence</w:t>
      </w:r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</w:p>
    <w:p w14:paraId="69A41E4B" w14:textId="796FA4DE" w:rsidR="002D5AE2" w:rsidRDefault="002D5AE2" w:rsidP="002D5AE2">
      <w:r>
        <w:t>Les documents de base sont les documents de référence, et ce sont les suivants : Les comptes rendus de réunions référencés sous le nom date-pv.docx, exemple : « 08.10.15-pv.docx »</w:t>
      </w:r>
      <w:bookmarkStart w:id="89" w:name="_Toc335043778"/>
      <w:bookmarkStart w:id="90" w:name="_Toc335045598"/>
      <w:bookmarkStart w:id="91" w:name="_Toc335101240"/>
      <w:bookmarkStart w:id="92" w:name="_Toc335134954"/>
      <w:bookmarkStart w:id="93" w:name="_Toc335135114"/>
      <w:bookmarkStart w:id="94" w:name="_Toc335135220"/>
      <w:bookmarkStart w:id="95" w:name="_Toc351955305"/>
    </w:p>
    <w:p w14:paraId="582B07E0" w14:textId="77777777" w:rsidR="002D5AE2" w:rsidRDefault="002D5AE2" w:rsidP="002D5AE2">
      <w:pPr>
        <w:pStyle w:val="Titre2"/>
      </w:pPr>
      <w:bookmarkStart w:id="96" w:name="_Toc433697605"/>
      <w:r>
        <w:lastRenderedPageBreak/>
        <w:t xml:space="preserve">Glossaire des termes </w:t>
      </w:r>
      <w:bookmarkEnd w:id="89"/>
      <w:bookmarkEnd w:id="90"/>
      <w:bookmarkEnd w:id="91"/>
      <w:bookmarkEnd w:id="92"/>
      <w:bookmarkEnd w:id="93"/>
      <w:bookmarkEnd w:id="94"/>
      <w:r>
        <w:t>utilisés</w:t>
      </w:r>
      <w:bookmarkEnd w:id="95"/>
      <w:bookmarkEnd w:id="96"/>
    </w:p>
    <w:p w14:paraId="05D9F40C" w14:textId="0005E84D" w:rsidR="002D5AE2" w:rsidRDefault="002D5AE2" w:rsidP="002D5AE2">
      <w:r>
        <w:t>Document d’acceptation:</w:t>
      </w:r>
      <w:r>
        <w:tab/>
      </w:r>
      <w:r>
        <w:tab/>
      </w:r>
      <w:r>
        <w:tab/>
        <w:t>Éléments acceptés par le GREP</w:t>
      </w:r>
    </w:p>
    <w:p w14:paraId="15741168" w14:textId="0FCD327D" w:rsidR="002D5AE2" w:rsidRDefault="002D5AE2" w:rsidP="002D5AE2">
      <w:r>
        <w:t xml:space="preserve">IBM </w:t>
      </w:r>
      <w:r w:rsidRPr="003D7258">
        <w:t>Rational Software Architect</w:t>
      </w:r>
      <w:r>
        <w:t>:</w:t>
      </w:r>
      <w:r>
        <w:tab/>
      </w:r>
      <w:r>
        <w:tab/>
        <w:t>Outil de conception et de modélisation.</w:t>
      </w:r>
    </w:p>
    <w:p w14:paraId="609C4D69" w14:textId="787DDD06" w:rsidR="00982245" w:rsidRDefault="00982245" w:rsidP="002D5AE2">
      <w:r>
        <w:t>SWIFT</w:t>
      </w:r>
      <w:r>
        <w:tab/>
      </w:r>
      <w:r>
        <w:tab/>
      </w:r>
      <w:r>
        <w:tab/>
      </w:r>
      <w:r>
        <w:tab/>
      </w:r>
      <w:r>
        <w:tab/>
      </w:r>
      <w:r>
        <w:tab/>
        <w:t>Langage de programmation</w:t>
      </w:r>
    </w:p>
    <w:p w14:paraId="4E169404" w14:textId="0807D86D" w:rsidR="00982245" w:rsidRDefault="00982245" w:rsidP="002D5AE2">
      <w:r>
        <w:t>Xcode</w:t>
      </w:r>
      <w:r>
        <w:tab/>
      </w:r>
      <w:r>
        <w:tab/>
      </w:r>
      <w:r>
        <w:tab/>
      </w:r>
      <w:r>
        <w:tab/>
      </w:r>
      <w:r>
        <w:tab/>
      </w:r>
      <w:r>
        <w:tab/>
        <w:t>Environnement de développement pour SWIFT</w:t>
      </w:r>
    </w:p>
    <w:p w14:paraId="20CC7A3B" w14:textId="7DAD8405" w:rsidR="002D5AE2" w:rsidRDefault="002D5AE2" w:rsidP="002D5AE2">
      <w:r>
        <w:t>JAVA :</w:t>
      </w:r>
      <w:r>
        <w:tab/>
      </w:r>
      <w:r>
        <w:tab/>
      </w:r>
      <w:r>
        <w:tab/>
      </w:r>
      <w:r>
        <w:tab/>
      </w:r>
      <w:r>
        <w:tab/>
      </w:r>
      <w:r>
        <w:tab/>
        <w:t>Langage de programmation</w:t>
      </w:r>
    </w:p>
    <w:p w14:paraId="5F79ECCB" w14:textId="79CBEE56" w:rsidR="002D5AE2" w:rsidRDefault="002D5AE2" w:rsidP="002D5AE2">
      <w:r>
        <w:t>Eclipse</w:t>
      </w:r>
      <w:r w:rsidR="008D694C">
        <w:t xml:space="preserve"> et Android studio </w:t>
      </w:r>
      <w:r>
        <w:t xml:space="preserve">: </w:t>
      </w:r>
      <w:r>
        <w:tab/>
      </w:r>
      <w:r>
        <w:tab/>
      </w:r>
      <w:r>
        <w:tab/>
        <w:t>Environnement de développement pour JAVA</w:t>
      </w:r>
    </w:p>
    <w:p w14:paraId="75C1B5A2" w14:textId="2F286356" w:rsidR="002D5AE2" w:rsidRDefault="002D5AE2" w:rsidP="002D5AE2">
      <w:r>
        <w:t>UML :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Notation standard pour la modélisation </w:t>
      </w:r>
    </w:p>
    <w:p w14:paraId="78040F5B" w14:textId="676D5C11" w:rsidR="008E2541" w:rsidRDefault="008E2541" w:rsidP="002D5AE2">
      <w:r>
        <w:t>Ms Project</w:t>
      </w:r>
      <w:r>
        <w:tab/>
      </w:r>
      <w:r>
        <w:tab/>
      </w:r>
      <w:r>
        <w:tab/>
      </w:r>
      <w:r>
        <w:tab/>
      </w:r>
      <w:r>
        <w:tab/>
        <w:t>Planification des tâches</w:t>
      </w:r>
    </w:p>
    <w:p w14:paraId="2361FF24" w14:textId="77777777" w:rsidR="002D5AE2" w:rsidRPr="002D5AE2" w:rsidRDefault="002D5AE2" w:rsidP="002D5AE2">
      <w:pPr>
        <w:pStyle w:val="Titre1"/>
      </w:pPr>
      <w:bookmarkStart w:id="97" w:name="_Toc335011130"/>
      <w:bookmarkStart w:id="98" w:name="_Toc335037116"/>
      <w:bookmarkStart w:id="99" w:name="_Toc335043779"/>
      <w:bookmarkStart w:id="100" w:name="_Toc335045599"/>
      <w:bookmarkStart w:id="101" w:name="_Toc335101241"/>
      <w:bookmarkStart w:id="102" w:name="_Toc335134955"/>
      <w:bookmarkStart w:id="103" w:name="_Toc335135115"/>
      <w:bookmarkStart w:id="104" w:name="_Toc335135221"/>
      <w:bookmarkStart w:id="105" w:name="_Toc351955307"/>
      <w:bookmarkStart w:id="106" w:name="_Toc433697606"/>
      <w:r w:rsidRPr="002D5AE2">
        <w:t>Organisation</w:t>
      </w:r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</w:p>
    <w:p w14:paraId="0185C227" w14:textId="77777777" w:rsidR="002D5AE2" w:rsidRDefault="002D5AE2" w:rsidP="002D5AE2">
      <w:pPr>
        <w:pStyle w:val="Titre2"/>
      </w:pPr>
      <w:bookmarkStart w:id="107" w:name="_Toc335037117"/>
      <w:bookmarkStart w:id="108" w:name="_Toc335043780"/>
      <w:bookmarkStart w:id="109" w:name="_Toc335045600"/>
      <w:bookmarkStart w:id="110" w:name="_Toc335101242"/>
      <w:bookmarkStart w:id="111" w:name="_Toc335134956"/>
      <w:bookmarkStart w:id="112" w:name="_Toc335135116"/>
      <w:bookmarkStart w:id="113" w:name="_Toc335135222"/>
      <w:bookmarkStart w:id="114" w:name="_Toc351955308"/>
      <w:bookmarkStart w:id="115" w:name="_Toc433697607"/>
      <w:r>
        <w:t>Structure du projet</w:t>
      </w:r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</w:p>
    <w:p w14:paraId="0375FCE2" w14:textId="77777777" w:rsidR="002D5AE2" w:rsidRPr="002D5AE2" w:rsidRDefault="002D5AE2" w:rsidP="002D5AE2">
      <w:pPr>
        <w:pStyle w:val="Titre3"/>
      </w:pPr>
      <w:bookmarkStart w:id="116" w:name="_Toc335037118"/>
      <w:bookmarkStart w:id="117" w:name="_Toc335043781"/>
      <w:bookmarkStart w:id="118" w:name="_Toc335045601"/>
      <w:bookmarkStart w:id="119" w:name="_Toc335101243"/>
      <w:bookmarkStart w:id="120" w:name="_Toc335134957"/>
      <w:bookmarkStart w:id="121" w:name="_Toc335135117"/>
      <w:bookmarkStart w:id="122" w:name="_Toc433697608"/>
      <w:r w:rsidRPr="002D5AE2">
        <w:t>Équipe de projet</w:t>
      </w:r>
      <w:bookmarkEnd w:id="116"/>
      <w:bookmarkEnd w:id="117"/>
      <w:bookmarkEnd w:id="118"/>
      <w:bookmarkEnd w:id="119"/>
      <w:bookmarkEnd w:id="120"/>
      <w:bookmarkEnd w:id="121"/>
      <w:bookmarkEnd w:id="122"/>
    </w:p>
    <w:p w14:paraId="389672B7" w14:textId="3BD0E82F" w:rsidR="002D5AE2" w:rsidRDefault="002D5AE2" w:rsidP="002D5AE2">
      <w:r>
        <w:t>Les personnes suivantes s’occupent de la conception et de la réalisation du projet Noctambus.</w:t>
      </w:r>
    </w:p>
    <w:p w14:paraId="7EBBA647" w14:textId="77777777" w:rsidR="002D5AE2" w:rsidRDefault="002D5AE2" w:rsidP="006B5DC0">
      <w:pPr>
        <w:ind w:left="720"/>
      </w:pPr>
      <w:r>
        <w:t>Monsieur Joao AMARAL :</w:t>
      </w:r>
      <w:r>
        <w:tab/>
      </w:r>
      <w:r>
        <w:tab/>
        <w:t>Développeur</w:t>
      </w:r>
    </w:p>
    <w:p w14:paraId="7FE6DCC9" w14:textId="77777777" w:rsidR="002D5AE2" w:rsidRDefault="002D5AE2" w:rsidP="006B5DC0">
      <w:pPr>
        <w:ind w:left="720"/>
      </w:pPr>
      <w:r>
        <w:t>Monsieur Luca FALVO :</w:t>
      </w:r>
      <w:r>
        <w:tab/>
      </w:r>
      <w:r>
        <w:tab/>
        <w:t>Développeur</w:t>
      </w:r>
    </w:p>
    <w:p w14:paraId="56B119E8" w14:textId="4651665D" w:rsidR="002D5AE2" w:rsidRDefault="002D5AE2" w:rsidP="006B5DC0">
      <w:pPr>
        <w:ind w:left="720"/>
      </w:pPr>
      <w:r>
        <w:t>Monsieur Anthony PALAMA :</w:t>
      </w:r>
      <w:r>
        <w:tab/>
      </w:r>
      <w:r w:rsidR="006B5DC0">
        <w:tab/>
      </w:r>
      <w:r>
        <w:t>Scrum Master</w:t>
      </w:r>
    </w:p>
    <w:p w14:paraId="633BC21B" w14:textId="77777777" w:rsidR="002D5AE2" w:rsidRDefault="002D5AE2" w:rsidP="002D5AE2">
      <w:pPr>
        <w:pStyle w:val="Titre3"/>
      </w:pPr>
      <w:bookmarkStart w:id="123" w:name="_Toc335037119"/>
      <w:bookmarkStart w:id="124" w:name="_Toc335043782"/>
      <w:bookmarkStart w:id="125" w:name="_Toc335045602"/>
      <w:bookmarkStart w:id="126" w:name="_Toc335101244"/>
      <w:bookmarkStart w:id="127" w:name="_Toc335134958"/>
      <w:bookmarkStart w:id="128" w:name="_Toc335135118"/>
      <w:bookmarkStart w:id="129" w:name="_Toc433697609"/>
      <w:r>
        <w:t>Comité de pilotage</w:t>
      </w:r>
      <w:bookmarkEnd w:id="123"/>
      <w:bookmarkEnd w:id="124"/>
      <w:bookmarkEnd w:id="125"/>
      <w:bookmarkEnd w:id="126"/>
      <w:bookmarkEnd w:id="127"/>
      <w:bookmarkEnd w:id="128"/>
      <w:bookmarkEnd w:id="129"/>
    </w:p>
    <w:p w14:paraId="3915CD59" w14:textId="58682A37" w:rsidR="002D5AE2" w:rsidRDefault="002D5AE2" w:rsidP="002D5AE2">
      <w:r>
        <w:t>Les personnes suivantes s’occupent de la prise de décision ainsi que du suivi et de la coordination globale.</w:t>
      </w:r>
    </w:p>
    <w:p w14:paraId="14739BC3" w14:textId="77777777" w:rsidR="002D5AE2" w:rsidRDefault="002D5AE2" w:rsidP="006B5DC0">
      <w:pPr>
        <w:ind w:left="720"/>
      </w:pPr>
      <w:r>
        <w:t>Monsieur David BILLARD :</w:t>
      </w:r>
      <w:r>
        <w:tab/>
      </w:r>
      <w:r>
        <w:tab/>
        <w:t>Responsable du GREP</w:t>
      </w:r>
    </w:p>
    <w:p w14:paraId="322B45CF" w14:textId="77777777" w:rsidR="002D5AE2" w:rsidRDefault="002D5AE2" w:rsidP="006B5DC0">
      <w:pPr>
        <w:ind w:left="720"/>
      </w:pPr>
      <w:r>
        <w:t>Monsieur Rolf HAURI :</w:t>
      </w:r>
      <w:r>
        <w:tab/>
      </w:r>
      <w:r>
        <w:tab/>
        <w:t>Professeur du GREP</w:t>
      </w:r>
    </w:p>
    <w:p w14:paraId="4121D1FE" w14:textId="77777777" w:rsidR="002D5AE2" w:rsidRDefault="002D5AE2" w:rsidP="006B5DC0">
      <w:pPr>
        <w:ind w:left="720"/>
      </w:pPr>
      <w:r>
        <w:t>Monsieur Julien GLOOR :</w:t>
      </w:r>
      <w:r>
        <w:tab/>
      </w:r>
      <w:r>
        <w:tab/>
        <w:t>Assistant du GREP</w:t>
      </w:r>
    </w:p>
    <w:p w14:paraId="4981D52A" w14:textId="77777777" w:rsidR="002D5AE2" w:rsidRDefault="002D5AE2" w:rsidP="006B5DC0">
      <w:pPr>
        <w:ind w:left="720"/>
      </w:pPr>
      <w:r>
        <w:t>Monsieur Sékou CISSE :</w:t>
      </w:r>
      <w:r>
        <w:tab/>
      </w:r>
      <w:r>
        <w:tab/>
        <w:t>Product owner</w:t>
      </w:r>
    </w:p>
    <w:p w14:paraId="14DB8893" w14:textId="77777777" w:rsidR="002D5AE2" w:rsidRPr="002D5AE2" w:rsidRDefault="002D5AE2" w:rsidP="002D5AE2">
      <w:pPr>
        <w:pStyle w:val="Titre1"/>
      </w:pPr>
      <w:bookmarkStart w:id="130" w:name="_Toc335011131"/>
      <w:bookmarkStart w:id="131" w:name="_Toc335037120"/>
      <w:bookmarkStart w:id="132" w:name="_Toc335043783"/>
      <w:bookmarkStart w:id="133" w:name="_Toc335045603"/>
      <w:bookmarkStart w:id="134" w:name="_Toc335101245"/>
      <w:bookmarkStart w:id="135" w:name="_Toc335134959"/>
      <w:bookmarkStart w:id="136" w:name="_Toc335135119"/>
      <w:bookmarkStart w:id="137" w:name="_Toc335135223"/>
      <w:bookmarkStart w:id="138" w:name="_Toc351955309"/>
      <w:bookmarkStart w:id="139" w:name="_Toc433697610"/>
      <w:r w:rsidRPr="002D5AE2">
        <w:t>Démarche de développement</w:t>
      </w:r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</w:p>
    <w:p w14:paraId="45131A7C" w14:textId="77777777" w:rsidR="002D5AE2" w:rsidRDefault="002D5AE2" w:rsidP="002D5AE2">
      <w:pPr>
        <w:pStyle w:val="Titre2"/>
      </w:pPr>
      <w:bookmarkStart w:id="140" w:name="_Toc335037121"/>
      <w:bookmarkStart w:id="141" w:name="_Toc335043784"/>
      <w:bookmarkStart w:id="142" w:name="_Toc335045604"/>
      <w:bookmarkStart w:id="143" w:name="_Toc335101246"/>
      <w:bookmarkStart w:id="144" w:name="_Toc335134960"/>
      <w:bookmarkStart w:id="145" w:name="_Toc335135120"/>
      <w:bookmarkStart w:id="146" w:name="_Toc335135224"/>
      <w:bookmarkStart w:id="147" w:name="_Toc351955310"/>
      <w:bookmarkStart w:id="148" w:name="_Toc433697611"/>
      <w:r>
        <w:t>Le cycle de développement</w:t>
      </w:r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</w:p>
    <w:p w14:paraId="08EBF1E6" w14:textId="77777777" w:rsidR="002D5AE2" w:rsidRDefault="002D5AE2" w:rsidP="002D5AE2">
      <w:r>
        <w:t>Les étapes du cycle de développement sont les suivantes</w:t>
      </w:r>
    </w:p>
    <w:p w14:paraId="5EABB8C7" w14:textId="77777777" w:rsidR="002D5AE2" w:rsidRDefault="002D5AE2" w:rsidP="005D758B">
      <w:pPr>
        <w:pStyle w:val="Paragraphedeliste"/>
        <w:numPr>
          <w:ilvl w:val="0"/>
          <w:numId w:val="12"/>
        </w:numPr>
      </w:pPr>
      <w:r>
        <w:t xml:space="preserve">Étude d’opportunité </w:t>
      </w:r>
    </w:p>
    <w:p w14:paraId="7CDC9B48" w14:textId="77777777" w:rsidR="002D5AE2" w:rsidRDefault="002D5AE2" w:rsidP="005D758B">
      <w:pPr>
        <w:pStyle w:val="Paragraphedeliste"/>
        <w:numPr>
          <w:ilvl w:val="0"/>
          <w:numId w:val="12"/>
        </w:numPr>
      </w:pPr>
      <w:r>
        <w:t xml:space="preserve">Acceptations </w:t>
      </w:r>
    </w:p>
    <w:p w14:paraId="363E1610" w14:textId="77777777" w:rsidR="002D5AE2" w:rsidRDefault="002D5AE2" w:rsidP="005D758B">
      <w:pPr>
        <w:pStyle w:val="Paragraphedeliste"/>
        <w:numPr>
          <w:ilvl w:val="1"/>
          <w:numId w:val="12"/>
        </w:numPr>
      </w:pPr>
      <w:r>
        <w:t>A1</w:t>
      </w:r>
    </w:p>
    <w:p w14:paraId="06E135DD" w14:textId="77777777" w:rsidR="002D5AE2" w:rsidRDefault="002D5AE2" w:rsidP="005D758B">
      <w:pPr>
        <w:pStyle w:val="Paragraphedeliste"/>
        <w:numPr>
          <w:ilvl w:val="1"/>
          <w:numId w:val="12"/>
        </w:numPr>
      </w:pPr>
      <w:r>
        <w:t>A2</w:t>
      </w:r>
    </w:p>
    <w:p w14:paraId="08DC0ECB" w14:textId="77777777" w:rsidR="002D5AE2" w:rsidRDefault="002D5AE2" w:rsidP="005D758B">
      <w:pPr>
        <w:pStyle w:val="Paragraphedeliste"/>
        <w:numPr>
          <w:ilvl w:val="0"/>
          <w:numId w:val="12"/>
        </w:numPr>
      </w:pPr>
      <w:r>
        <w:t>Diagrammes</w:t>
      </w:r>
    </w:p>
    <w:p w14:paraId="7D303B5D" w14:textId="77777777" w:rsidR="002D5AE2" w:rsidRDefault="002D5AE2" w:rsidP="005D758B">
      <w:pPr>
        <w:pStyle w:val="Paragraphedeliste"/>
        <w:numPr>
          <w:ilvl w:val="0"/>
          <w:numId w:val="12"/>
        </w:numPr>
      </w:pPr>
      <w:r>
        <w:t>Livrables (chaque 5 semaines)</w:t>
      </w:r>
    </w:p>
    <w:p w14:paraId="3E6252C6" w14:textId="77777777" w:rsidR="002D5AE2" w:rsidRDefault="002D5AE2" w:rsidP="005D758B">
      <w:pPr>
        <w:pStyle w:val="Paragraphedeliste"/>
        <w:numPr>
          <w:ilvl w:val="1"/>
          <w:numId w:val="12"/>
        </w:numPr>
      </w:pPr>
      <w:r>
        <w:t>Exécutable</w:t>
      </w:r>
    </w:p>
    <w:p w14:paraId="5D0E56A9" w14:textId="77777777" w:rsidR="002D5AE2" w:rsidRDefault="002D5AE2" w:rsidP="005D758B">
      <w:pPr>
        <w:pStyle w:val="Paragraphedeliste"/>
        <w:numPr>
          <w:ilvl w:val="1"/>
          <w:numId w:val="12"/>
        </w:numPr>
      </w:pPr>
      <w:r>
        <w:t>Manuel d’utilisateur</w:t>
      </w:r>
    </w:p>
    <w:p w14:paraId="0A1F7E58" w14:textId="77777777" w:rsidR="002D5AE2" w:rsidRDefault="002D5AE2" w:rsidP="005D758B">
      <w:pPr>
        <w:pStyle w:val="Paragraphedeliste"/>
        <w:numPr>
          <w:ilvl w:val="1"/>
          <w:numId w:val="12"/>
        </w:numPr>
      </w:pPr>
      <w:r>
        <w:lastRenderedPageBreak/>
        <w:t>Sprint backlogs</w:t>
      </w:r>
    </w:p>
    <w:p w14:paraId="753EAD7D" w14:textId="77777777" w:rsidR="002D5AE2" w:rsidRDefault="002D5AE2" w:rsidP="002D5AE2">
      <w:pPr>
        <w:pStyle w:val="Titre2"/>
      </w:pPr>
      <w:bookmarkStart w:id="149" w:name="_Toc335037122"/>
      <w:bookmarkStart w:id="150" w:name="_Toc335043785"/>
      <w:bookmarkStart w:id="151" w:name="_Toc335045605"/>
      <w:bookmarkStart w:id="152" w:name="_Toc335101247"/>
      <w:bookmarkStart w:id="153" w:name="_Toc335134961"/>
      <w:bookmarkStart w:id="154" w:name="_Toc335135121"/>
      <w:bookmarkStart w:id="155" w:name="_Toc335135225"/>
      <w:bookmarkStart w:id="156" w:name="_Toc351955311"/>
      <w:bookmarkStart w:id="157" w:name="_Toc433697612"/>
      <w:r>
        <w:t>Description des phases de développement</w:t>
      </w:r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</w:p>
    <w:p w14:paraId="0092851B" w14:textId="77777777" w:rsidR="002D5AE2" w:rsidRDefault="002D5AE2" w:rsidP="002D5AE2">
      <w:r>
        <w:tab/>
        <w:t>Phase 1 :</w:t>
      </w:r>
      <w:r>
        <w:tab/>
        <w:t>Étude d’opportunité</w:t>
      </w:r>
    </w:p>
    <w:p w14:paraId="1009177B" w14:textId="77777777" w:rsidR="002D5AE2" w:rsidRDefault="002D5AE2" w:rsidP="002D5AE2">
      <w:r>
        <w:tab/>
      </w:r>
      <w:r>
        <w:tab/>
      </w:r>
      <w:r>
        <w:tab/>
        <w:t>Etude des risques</w:t>
      </w:r>
    </w:p>
    <w:p w14:paraId="47D685C7" w14:textId="77777777" w:rsidR="002D5AE2" w:rsidRDefault="002D5AE2" w:rsidP="002D5AE2">
      <w:r>
        <w:tab/>
      </w:r>
      <w:r>
        <w:tab/>
      </w:r>
      <w:r>
        <w:tab/>
        <w:t>Etude de l’existant</w:t>
      </w:r>
    </w:p>
    <w:p w14:paraId="0BD6FC33" w14:textId="77777777" w:rsidR="002D5AE2" w:rsidRDefault="002D5AE2" w:rsidP="002D5AE2">
      <w:r>
        <w:tab/>
      </w:r>
      <w:r>
        <w:tab/>
      </w:r>
      <w:r>
        <w:tab/>
        <w:t>Architecture future</w:t>
      </w:r>
    </w:p>
    <w:p w14:paraId="7E72AADE" w14:textId="69CD968B" w:rsidR="002D5AE2" w:rsidRDefault="002D5AE2" w:rsidP="002D5AE2">
      <w:r>
        <w:tab/>
      </w:r>
      <w:r>
        <w:tab/>
      </w:r>
      <w:r>
        <w:tab/>
        <w:t>Planification</w:t>
      </w:r>
    </w:p>
    <w:p w14:paraId="1EBD4999" w14:textId="3F9C9400" w:rsidR="002D5AE2" w:rsidRDefault="002D5AE2" w:rsidP="002D5AE2">
      <w:r>
        <w:tab/>
        <w:t xml:space="preserve">Phase 2 : </w:t>
      </w:r>
      <w:r>
        <w:tab/>
        <w:t>Sprint (5 semaines)</w:t>
      </w:r>
    </w:p>
    <w:p w14:paraId="5EBD2C93" w14:textId="4B14D674" w:rsidR="002D5AE2" w:rsidRDefault="002D5AE2" w:rsidP="002D5AE2">
      <w:r>
        <w:tab/>
        <w:t xml:space="preserve">Phase 3 : </w:t>
      </w:r>
      <w:r>
        <w:tab/>
        <w:t>Conclusion</w:t>
      </w:r>
    </w:p>
    <w:p w14:paraId="078F7E25" w14:textId="2CFC9DF2" w:rsidR="002D5AE2" w:rsidRDefault="002D5AE2" w:rsidP="002D5AE2">
      <w:pPr>
        <w:pStyle w:val="Titre2"/>
      </w:pPr>
      <w:bookmarkStart w:id="158" w:name="_Toc351955312"/>
      <w:bookmarkStart w:id="159" w:name="_Toc433697613"/>
      <w:r>
        <w:t>Identification des produits issus de chaque phase</w:t>
      </w:r>
      <w:bookmarkEnd w:id="158"/>
      <w:bookmarkEnd w:id="159"/>
    </w:p>
    <w:p w14:paraId="3920B97B" w14:textId="52FC0B70" w:rsidR="006B5DC0" w:rsidRDefault="006B5DC0" w:rsidP="002D5AE2">
      <w:r>
        <w:t>Phase 1 :</w:t>
      </w:r>
      <w:r>
        <w:tab/>
        <w:t>Etude d’opportunité</w:t>
      </w:r>
    </w:p>
    <w:p w14:paraId="7B464CC5" w14:textId="3DF8C872" w:rsidR="006B5DC0" w:rsidRDefault="006B5DC0" w:rsidP="006B5D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10"/>
        </w:tabs>
      </w:pPr>
      <w:r>
        <w:tab/>
      </w:r>
      <w:r>
        <w:tab/>
        <w:t>Document d’acceptation A1, A2, A3</w:t>
      </w:r>
      <w:r>
        <w:tab/>
      </w:r>
      <w:r>
        <w:tab/>
      </w:r>
    </w:p>
    <w:p w14:paraId="2B79F95D" w14:textId="2680342A" w:rsidR="006B5DC0" w:rsidRDefault="006B5DC0" w:rsidP="002D5AE2">
      <w:r>
        <w:tab/>
      </w:r>
      <w:r>
        <w:tab/>
        <w:t>Document d’architecture</w:t>
      </w:r>
    </w:p>
    <w:p w14:paraId="15DEFC42" w14:textId="0BC28B10" w:rsidR="006B5DC0" w:rsidRDefault="006B5DC0" w:rsidP="002D5AE2">
      <w:r>
        <w:tab/>
      </w:r>
      <w:r>
        <w:tab/>
        <w:t xml:space="preserve">Document d’étude des risques </w:t>
      </w:r>
    </w:p>
    <w:p w14:paraId="0C2E85A6" w14:textId="6D2059C7" w:rsidR="006B5DC0" w:rsidRDefault="006B5DC0" w:rsidP="002D5AE2">
      <w:r>
        <w:tab/>
      </w:r>
      <w:r>
        <w:tab/>
        <w:t>Document de planification</w:t>
      </w:r>
    </w:p>
    <w:p w14:paraId="26E6F389" w14:textId="18F76168" w:rsidR="002D5AE2" w:rsidRDefault="002D5AE2" w:rsidP="002D5AE2">
      <w:r>
        <w:t xml:space="preserve">Phase 2 : </w:t>
      </w:r>
      <w:r w:rsidR="006B5DC0">
        <w:tab/>
      </w:r>
      <w:r>
        <w:t xml:space="preserve">Jeux de test </w:t>
      </w:r>
    </w:p>
    <w:p w14:paraId="72441E95" w14:textId="3AD96515" w:rsidR="006B5DC0" w:rsidRDefault="006B5DC0" w:rsidP="002D5AE2">
      <w:r>
        <w:tab/>
      </w:r>
      <w:r>
        <w:tab/>
        <w:t>Livrable</w:t>
      </w:r>
    </w:p>
    <w:p w14:paraId="31F7C142" w14:textId="0D21216E" w:rsidR="006B5DC0" w:rsidRDefault="006B5DC0" w:rsidP="002D5AE2">
      <w:r>
        <w:tab/>
      </w:r>
      <w:r>
        <w:tab/>
        <w:t>Manuel d’utilisation</w:t>
      </w:r>
    </w:p>
    <w:p w14:paraId="57BC31BD" w14:textId="426B930F" w:rsidR="006B5DC0" w:rsidRDefault="006B5DC0" w:rsidP="002D5AE2">
      <w:r>
        <w:t>Phase 3 :</w:t>
      </w:r>
      <w:r>
        <w:tab/>
        <w:t>Dossier de récapitulatif de projet</w:t>
      </w:r>
    </w:p>
    <w:p w14:paraId="33F58DC7" w14:textId="599461FE" w:rsidR="006B5DC0" w:rsidRDefault="004C4D64" w:rsidP="002D5AE2">
      <w:r>
        <w:tab/>
      </w:r>
      <w:r>
        <w:tab/>
        <w:t>Dossier final</w:t>
      </w:r>
      <w:r w:rsidR="006B5DC0">
        <w:t xml:space="preserve"> du projet</w:t>
      </w:r>
    </w:p>
    <w:p w14:paraId="05199B0D" w14:textId="77777777" w:rsidR="002D5AE2" w:rsidRPr="002D5AE2" w:rsidRDefault="002D5AE2" w:rsidP="002D5AE2">
      <w:pPr>
        <w:pStyle w:val="Titre1"/>
      </w:pPr>
      <w:bookmarkStart w:id="160" w:name="_Toc335011132"/>
      <w:bookmarkStart w:id="161" w:name="_Toc335037123"/>
      <w:bookmarkStart w:id="162" w:name="_Toc335043786"/>
      <w:bookmarkStart w:id="163" w:name="_Toc335045606"/>
      <w:bookmarkStart w:id="164" w:name="_Toc335101248"/>
      <w:bookmarkStart w:id="165" w:name="_Toc335134962"/>
      <w:bookmarkStart w:id="166" w:name="_Toc335135122"/>
      <w:bookmarkStart w:id="167" w:name="_Toc335135226"/>
      <w:bookmarkStart w:id="168" w:name="_Toc351955313"/>
      <w:bookmarkStart w:id="169" w:name="_Toc433697614"/>
      <w:r w:rsidRPr="002D5AE2">
        <w:t>Documentation</w:t>
      </w:r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</w:p>
    <w:p w14:paraId="425DF1C0" w14:textId="77777777" w:rsidR="002D5AE2" w:rsidRDefault="002D5AE2" w:rsidP="002D5AE2">
      <w:pPr>
        <w:pStyle w:val="Titre2"/>
      </w:pPr>
      <w:bookmarkStart w:id="170" w:name="_Toc335037124"/>
      <w:bookmarkStart w:id="171" w:name="_Toc335043787"/>
      <w:bookmarkStart w:id="172" w:name="_Toc335045607"/>
      <w:bookmarkStart w:id="173" w:name="_Toc335101249"/>
      <w:bookmarkStart w:id="174" w:name="_Toc335134963"/>
      <w:bookmarkStart w:id="175" w:name="_Toc335135123"/>
      <w:bookmarkStart w:id="176" w:name="_Toc335135227"/>
      <w:bookmarkStart w:id="177" w:name="_Toc351955314"/>
      <w:bookmarkStart w:id="178" w:name="_Toc433697615"/>
      <w:r>
        <w:t>Les documents de gestion de projet</w:t>
      </w:r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</w:p>
    <w:p w14:paraId="29103D26" w14:textId="77777777" w:rsidR="002D5AE2" w:rsidRDefault="002D5AE2" w:rsidP="002D5AE2">
      <w:r>
        <w:t>PAQ</w:t>
      </w:r>
    </w:p>
    <w:p w14:paraId="6F06B1F2" w14:textId="77777777" w:rsidR="002D5AE2" w:rsidRDefault="002D5AE2" w:rsidP="002D5AE2">
      <w:r>
        <w:t>Planification</w:t>
      </w:r>
    </w:p>
    <w:p w14:paraId="6EE57444" w14:textId="77777777" w:rsidR="002D5AE2" w:rsidRDefault="002D5AE2" w:rsidP="002D5AE2">
      <w:r>
        <w:t>Procès-verbaux de réunion</w:t>
      </w:r>
    </w:p>
    <w:p w14:paraId="73AA4F82" w14:textId="77777777" w:rsidR="002D5AE2" w:rsidRDefault="002D5AE2" w:rsidP="002D5AE2">
      <w:pPr>
        <w:pStyle w:val="Titre2"/>
      </w:pPr>
      <w:bookmarkStart w:id="179" w:name="_Toc335037125"/>
      <w:bookmarkStart w:id="180" w:name="_Toc335043788"/>
      <w:bookmarkStart w:id="181" w:name="_Toc335045608"/>
      <w:bookmarkStart w:id="182" w:name="_Toc335101250"/>
      <w:bookmarkStart w:id="183" w:name="_Toc335134964"/>
      <w:bookmarkStart w:id="184" w:name="_Toc335135124"/>
      <w:bookmarkStart w:id="185" w:name="_Toc335135228"/>
      <w:bookmarkStart w:id="186" w:name="_Toc351955315"/>
      <w:bookmarkStart w:id="187" w:name="_Toc433697616"/>
      <w:r>
        <w:t>Les documents techniques de réalisation</w:t>
      </w:r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</w:p>
    <w:p w14:paraId="67B92356" w14:textId="77777777" w:rsidR="002D5AE2" w:rsidRDefault="002D5AE2" w:rsidP="002D5AE2">
      <w:r>
        <w:t>Le dossier d’étude d’opportunité</w:t>
      </w:r>
    </w:p>
    <w:p w14:paraId="448D96D9" w14:textId="77777777" w:rsidR="002D5AE2" w:rsidRDefault="002D5AE2" w:rsidP="002D5AE2">
      <w:r>
        <w:t>Le dossier de conception</w:t>
      </w:r>
    </w:p>
    <w:p w14:paraId="06E0DF4C" w14:textId="77777777" w:rsidR="002D5AE2" w:rsidRDefault="002D5AE2" w:rsidP="002D5AE2">
      <w:r>
        <w:t>Le dossier de l’architecture</w:t>
      </w:r>
    </w:p>
    <w:p w14:paraId="7BE31FA0" w14:textId="77777777" w:rsidR="002D5AE2" w:rsidRDefault="002D5AE2" w:rsidP="002D5AE2">
      <w:r>
        <w:t>Le dossier de test</w:t>
      </w:r>
    </w:p>
    <w:p w14:paraId="53414618" w14:textId="77777777" w:rsidR="002D5AE2" w:rsidRDefault="002D5AE2" w:rsidP="002D5AE2">
      <w:r>
        <w:t>Le manuel du programmeur</w:t>
      </w:r>
    </w:p>
    <w:p w14:paraId="0A2AE20F" w14:textId="77777777" w:rsidR="002D5AE2" w:rsidRDefault="002D5AE2" w:rsidP="002D5AE2">
      <w:pPr>
        <w:pStyle w:val="Titre2"/>
      </w:pPr>
      <w:bookmarkStart w:id="188" w:name="_Toc335037126"/>
      <w:bookmarkStart w:id="189" w:name="_Toc335043789"/>
      <w:bookmarkStart w:id="190" w:name="_Toc335045609"/>
      <w:bookmarkStart w:id="191" w:name="_Toc335101251"/>
      <w:bookmarkStart w:id="192" w:name="_Toc335134965"/>
      <w:bookmarkStart w:id="193" w:name="_Toc335135125"/>
      <w:bookmarkStart w:id="194" w:name="_Toc335135229"/>
      <w:bookmarkStart w:id="195" w:name="_Toc351955316"/>
      <w:bookmarkStart w:id="196" w:name="_Toc433697617"/>
      <w:r>
        <w:t>Les manuels d’utilisation et d’exploitation</w:t>
      </w:r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</w:p>
    <w:p w14:paraId="2A2F1D09" w14:textId="77777777" w:rsidR="002D5AE2" w:rsidRDefault="002D5AE2" w:rsidP="002D5AE2">
      <w:r>
        <w:t>Le manuel d’installation</w:t>
      </w:r>
    </w:p>
    <w:p w14:paraId="6C79B5F6" w14:textId="77777777" w:rsidR="002D5AE2" w:rsidRDefault="002D5AE2" w:rsidP="002D5AE2">
      <w:r>
        <w:t>Le manuel d’utilisation</w:t>
      </w:r>
    </w:p>
    <w:p w14:paraId="14469A74" w14:textId="77777777" w:rsidR="002D5AE2" w:rsidRPr="002D5AE2" w:rsidRDefault="002D5AE2" w:rsidP="002D5AE2">
      <w:pPr>
        <w:pStyle w:val="Titre1"/>
      </w:pPr>
      <w:bookmarkStart w:id="197" w:name="_Toc335011133"/>
      <w:bookmarkStart w:id="198" w:name="_Toc335037127"/>
      <w:bookmarkStart w:id="199" w:name="_Toc335043790"/>
      <w:bookmarkStart w:id="200" w:name="_Toc335045610"/>
      <w:bookmarkStart w:id="201" w:name="_Toc335101252"/>
      <w:bookmarkStart w:id="202" w:name="_Toc335134966"/>
      <w:bookmarkStart w:id="203" w:name="_Toc335135126"/>
      <w:bookmarkStart w:id="204" w:name="_Toc335135230"/>
      <w:bookmarkStart w:id="205" w:name="_Toc351955317"/>
      <w:bookmarkStart w:id="206" w:name="_Toc433697618"/>
      <w:r w:rsidRPr="002D5AE2">
        <w:lastRenderedPageBreak/>
        <w:t>Gestion de la configuration</w:t>
      </w:r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</w:p>
    <w:p w14:paraId="739FFFD2" w14:textId="77777777" w:rsidR="002D5AE2" w:rsidRDefault="002D5AE2" w:rsidP="002D5AE2">
      <w:pPr>
        <w:pStyle w:val="Titre2"/>
      </w:pPr>
      <w:bookmarkStart w:id="207" w:name="_Toc335037128"/>
      <w:bookmarkStart w:id="208" w:name="_Toc335043791"/>
      <w:bookmarkStart w:id="209" w:name="_Toc335045611"/>
      <w:bookmarkStart w:id="210" w:name="_Toc335101253"/>
      <w:bookmarkStart w:id="211" w:name="_Toc335134967"/>
      <w:bookmarkStart w:id="212" w:name="_Toc335135127"/>
      <w:bookmarkStart w:id="213" w:name="_Toc335135231"/>
      <w:bookmarkStart w:id="214" w:name="_Toc351955318"/>
      <w:bookmarkStart w:id="215" w:name="_Toc433697619"/>
      <w:r>
        <w:t>Structure de la configuration</w:t>
      </w:r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</w:p>
    <w:p w14:paraId="5C261785" w14:textId="5771E058" w:rsidR="002D5AE2" w:rsidRDefault="002D5AE2" w:rsidP="002D5AE2">
      <w:pPr>
        <w:pStyle w:val="Titre3"/>
      </w:pPr>
      <w:bookmarkStart w:id="216" w:name="_Toc335043792"/>
      <w:bookmarkStart w:id="217" w:name="_Toc335045612"/>
      <w:bookmarkStart w:id="218" w:name="_Toc335101254"/>
      <w:bookmarkStart w:id="219" w:name="_Toc335134968"/>
      <w:bookmarkStart w:id="220" w:name="_Toc335135128"/>
      <w:bookmarkStart w:id="221" w:name="_Toc433697620"/>
      <w:r>
        <w:t>Répertoire de production</w:t>
      </w:r>
      <w:bookmarkEnd w:id="216"/>
      <w:bookmarkEnd w:id="217"/>
      <w:bookmarkEnd w:id="218"/>
      <w:bookmarkEnd w:id="219"/>
      <w:bookmarkEnd w:id="220"/>
      <w:bookmarkEnd w:id="221"/>
      <w:r>
        <w:t xml:space="preserve"> </w:t>
      </w:r>
    </w:p>
    <w:p w14:paraId="3C612973" w14:textId="77777777" w:rsidR="002D5AE2" w:rsidRDefault="002D5AE2" w:rsidP="002D5AE2">
      <w:r>
        <w:t>Contient la dernière version de l’application</w:t>
      </w:r>
    </w:p>
    <w:p w14:paraId="767FFC56" w14:textId="77777777" w:rsidR="002D5AE2" w:rsidRDefault="002D5AE2" w:rsidP="002D5AE2">
      <w:r>
        <w:t xml:space="preserve">Les fichiers sont partagés via GitHub c’est un logiciel qui permet de partager des fichiers ainsi que faire du </w:t>
      </w:r>
      <w:r w:rsidRPr="00923F48">
        <w:t>versioning</w:t>
      </w:r>
      <w:r>
        <w:t>.</w:t>
      </w:r>
    </w:p>
    <w:p w14:paraId="27006E19" w14:textId="64763F79" w:rsidR="002D5AE2" w:rsidRDefault="002D5AE2" w:rsidP="00982245">
      <w:pPr>
        <w:tabs>
          <w:tab w:val="left" w:pos="6225"/>
        </w:tabs>
      </w:pPr>
      <w:r>
        <w:t>..</w:t>
      </w:r>
      <w:r>
        <w:sym w:font="Windsor Condensed" w:char="005C"/>
      </w:r>
      <w:r>
        <w:t>Noctambus</w:t>
      </w:r>
    </w:p>
    <w:p w14:paraId="568C7C7D" w14:textId="77777777" w:rsidR="002D5AE2" w:rsidRDefault="002D5AE2" w:rsidP="002D5AE2">
      <w:r>
        <w:t>Ce répertoire est lui-même décomposé en :</w:t>
      </w:r>
    </w:p>
    <w:p w14:paraId="5DFF8272" w14:textId="71F1D151" w:rsidR="00982245" w:rsidRDefault="002D5AE2" w:rsidP="002D5AE2">
      <w:r w:rsidRPr="00923F48">
        <w:rPr>
          <w:rFonts w:ascii="Courier" w:hAnsi="Courier"/>
        </w:rPr>
        <w:t>Dossier</w:t>
      </w:r>
      <w:r>
        <w:tab/>
      </w:r>
      <w:r>
        <w:tab/>
        <w:t>contient la</w:t>
      </w:r>
      <w:bookmarkStart w:id="222" w:name="_Toc335043793"/>
      <w:bookmarkStart w:id="223" w:name="_Toc335045613"/>
      <w:bookmarkStart w:id="224" w:name="_Toc335101255"/>
      <w:bookmarkStart w:id="225" w:name="_Toc335134969"/>
      <w:bookmarkStart w:id="226" w:name="_Toc335135129"/>
      <w:r w:rsidR="00982245">
        <w:t xml:space="preserve"> dernière version des documents.</w:t>
      </w:r>
    </w:p>
    <w:p w14:paraId="651C06F0" w14:textId="312E7306" w:rsidR="00982245" w:rsidRPr="00982245" w:rsidRDefault="00982245" w:rsidP="002D5AE2">
      <w:r>
        <w:rPr>
          <w:rFonts w:ascii="Courier" w:hAnsi="Courier"/>
        </w:rPr>
        <w:t>Powerpoint</w:t>
      </w:r>
      <w:r>
        <w:tab/>
        <w:t>contient la dernière version des powerpoint.</w:t>
      </w:r>
    </w:p>
    <w:p w14:paraId="561F3F11" w14:textId="77777777" w:rsidR="002D5AE2" w:rsidRDefault="002D5AE2" w:rsidP="002D5AE2">
      <w:pPr>
        <w:pStyle w:val="Titre3"/>
      </w:pPr>
      <w:bookmarkStart w:id="227" w:name="_Toc433697621"/>
      <w:r>
        <w:t>Répertoire de développement</w:t>
      </w:r>
      <w:bookmarkEnd w:id="222"/>
      <w:bookmarkEnd w:id="223"/>
      <w:bookmarkEnd w:id="224"/>
      <w:bookmarkEnd w:id="225"/>
      <w:bookmarkEnd w:id="226"/>
      <w:bookmarkEnd w:id="227"/>
      <w:r>
        <w:t xml:space="preserve"> </w:t>
      </w:r>
    </w:p>
    <w:p w14:paraId="07C35455" w14:textId="77777777" w:rsidR="002D5AE2" w:rsidRDefault="002D5AE2" w:rsidP="002D5AE2">
      <w:r>
        <w:t>../Noctambus</w:t>
      </w:r>
    </w:p>
    <w:p w14:paraId="6B86FC98" w14:textId="77777777" w:rsidR="002D5AE2" w:rsidRDefault="002D5AE2" w:rsidP="002D5AE2">
      <w:bookmarkStart w:id="228" w:name="_Toc335037129"/>
      <w:bookmarkStart w:id="229" w:name="_Toc335043794"/>
      <w:bookmarkStart w:id="230" w:name="_Toc335045614"/>
      <w:bookmarkStart w:id="231" w:name="_Toc335101256"/>
      <w:bookmarkStart w:id="232" w:name="_Toc335134970"/>
      <w:bookmarkStart w:id="233" w:name="_Toc335135130"/>
      <w:bookmarkStart w:id="234" w:name="_Toc335135232"/>
      <w:bookmarkStart w:id="235" w:name="_Toc351955319"/>
    </w:p>
    <w:p w14:paraId="34954A81" w14:textId="77777777" w:rsidR="002D5AE2" w:rsidRDefault="002D5AE2" w:rsidP="002D5AE2">
      <w:r w:rsidRPr="00923F48">
        <w:rPr>
          <w:rFonts w:ascii="Courier" w:hAnsi="Courier"/>
        </w:rPr>
        <w:t>Application</w:t>
      </w:r>
      <w:r>
        <w:tab/>
        <w:t>contient la dernière version de l’application</w:t>
      </w:r>
    </w:p>
    <w:p w14:paraId="5E58174B" w14:textId="77777777" w:rsidR="002D5AE2" w:rsidRDefault="002D5AE2" w:rsidP="002D5AE2">
      <w:r>
        <w:rPr>
          <w:rFonts w:ascii="Courier" w:hAnsi="Courier"/>
        </w:rPr>
        <w:t>Architecture</w:t>
      </w:r>
      <w:r>
        <w:tab/>
        <w:t>contient la dernière version de l’architecture du système</w:t>
      </w:r>
    </w:p>
    <w:p w14:paraId="74828FAE" w14:textId="77777777" w:rsidR="002D5AE2" w:rsidRDefault="002D5AE2" w:rsidP="002D5AE2">
      <w:pPr>
        <w:pStyle w:val="Titre2"/>
      </w:pPr>
      <w:bookmarkStart w:id="236" w:name="_Toc433697622"/>
      <w:r>
        <w:t>Convention d’identification des éléments de la configuration</w:t>
      </w:r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</w:p>
    <w:p w14:paraId="4FCEF494" w14:textId="77777777" w:rsidR="002D5AE2" w:rsidRDefault="002D5AE2" w:rsidP="002D5AE2">
      <w:r>
        <w:t>Tous les éléments du projet Noctambus suivent les règles d’identifications suivantes :</w:t>
      </w:r>
    </w:p>
    <w:p w14:paraId="5189C109" w14:textId="77777777" w:rsidR="002D5AE2" w:rsidRDefault="002D5AE2" w:rsidP="002D5AE2">
      <w:r>
        <w:t>Pour la documentation l’identification est donnée par un nom de type : &lt;Mnémonique&gt; &lt;version&gt;.docx. Par exemple : PAQ v2.docx</w:t>
      </w:r>
    </w:p>
    <w:p w14:paraId="2CBF45FF" w14:textId="77777777" w:rsidR="002D5AE2" w:rsidRDefault="002D5AE2" w:rsidP="002D5AE2">
      <w:pPr>
        <w:pStyle w:val="Titre2"/>
      </w:pPr>
      <w:bookmarkStart w:id="237" w:name="_Toc335037130"/>
      <w:bookmarkStart w:id="238" w:name="_Toc335043795"/>
      <w:bookmarkStart w:id="239" w:name="_Toc335045615"/>
      <w:bookmarkStart w:id="240" w:name="_Toc335101257"/>
      <w:bookmarkStart w:id="241" w:name="_Toc335134971"/>
      <w:bookmarkStart w:id="242" w:name="_Toc335135131"/>
      <w:bookmarkStart w:id="243" w:name="_Toc335135233"/>
      <w:bookmarkStart w:id="244" w:name="_Toc351955320"/>
      <w:bookmarkStart w:id="245" w:name="_Toc433697623"/>
      <w:r>
        <w:t>Procédure d’identification et de gestion de configuration</w:t>
      </w:r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</w:p>
    <w:p w14:paraId="40ED054E" w14:textId="24A5AAC9" w:rsidR="002D5AE2" w:rsidRDefault="002D5AE2" w:rsidP="002D5AE2">
      <w:pPr>
        <w:pStyle w:val="Titre3"/>
      </w:pPr>
      <w:bookmarkStart w:id="246" w:name="_Toc335037131"/>
      <w:bookmarkStart w:id="247" w:name="_Toc335043796"/>
      <w:bookmarkStart w:id="248" w:name="_Toc335045616"/>
      <w:bookmarkStart w:id="249" w:name="_Toc335101258"/>
      <w:bookmarkStart w:id="250" w:name="_Toc335134972"/>
      <w:bookmarkStart w:id="251" w:name="_Toc335135132"/>
      <w:bookmarkStart w:id="252" w:name="_Toc433697624"/>
      <w:r>
        <w:t>Identification</w:t>
      </w:r>
      <w:bookmarkEnd w:id="246"/>
      <w:bookmarkEnd w:id="247"/>
      <w:bookmarkEnd w:id="248"/>
      <w:bookmarkEnd w:id="249"/>
      <w:bookmarkEnd w:id="250"/>
      <w:bookmarkEnd w:id="251"/>
      <w:bookmarkEnd w:id="252"/>
      <w:r>
        <w:t xml:space="preserve"> </w:t>
      </w:r>
    </w:p>
    <w:p w14:paraId="5FF1479E" w14:textId="77777777" w:rsidR="002D5AE2" w:rsidRDefault="002D5AE2" w:rsidP="002D5AE2">
      <w:r>
        <w:t xml:space="preserve">La gestion des versions est, comme dit précédemment, conservée par GitHub. Chaque élément validé permet de créer un nouveau « fork », une fourchette, c’est-à-dire un jalon validé. Ce qui permet de figer la version du document. </w:t>
      </w:r>
    </w:p>
    <w:p w14:paraId="465560C6" w14:textId="77777777" w:rsidR="002D5AE2" w:rsidRDefault="002D5AE2" w:rsidP="002D5AE2">
      <w:pPr>
        <w:pStyle w:val="Titre3"/>
      </w:pPr>
      <w:bookmarkStart w:id="253" w:name="_Toc335037132"/>
      <w:bookmarkStart w:id="254" w:name="_Toc335043797"/>
      <w:bookmarkStart w:id="255" w:name="_Toc335045617"/>
      <w:bookmarkStart w:id="256" w:name="_Toc335101259"/>
      <w:bookmarkStart w:id="257" w:name="_Toc335134973"/>
      <w:bookmarkStart w:id="258" w:name="_Toc335135133"/>
      <w:bookmarkStart w:id="259" w:name="_Toc433697625"/>
      <w:r>
        <w:t>Responsabilité</w:t>
      </w:r>
      <w:bookmarkEnd w:id="253"/>
      <w:r>
        <w:t>s</w:t>
      </w:r>
      <w:bookmarkEnd w:id="254"/>
      <w:bookmarkEnd w:id="255"/>
      <w:bookmarkEnd w:id="256"/>
      <w:bookmarkEnd w:id="257"/>
      <w:bookmarkEnd w:id="258"/>
      <w:bookmarkEnd w:id="259"/>
    </w:p>
    <w:p w14:paraId="546E66BE" w14:textId="77777777" w:rsidR="002D5AE2" w:rsidRDefault="002D5AE2" w:rsidP="002D5AE2">
      <w:r>
        <w:t xml:space="preserve">Le responsable qualité doit s’occuper de gérer les « forks » ainsi que vérifier les versions finales. </w:t>
      </w:r>
    </w:p>
    <w:p w14:paraId="2A68668F" w14:textId="77777777" w:rsidR="002D5AE2" w:rsidRPr="00E30618" w:rsidRDefault="002D5AE2" w:rsidP="002D5AE2">
      <w:r>
        <w:t xml:space="preserve">Chaque élément inséré dans ce dossier crée automatiquement une sauvegarde du fichier final dans un serveur privé. </w:t>
      </w:r>
    </w:p>
    <w:p w14:paraId="02334622" w14:textId="77777777" w:rsidR="002D5AE2" w:rsidRDefault="002D5AE2" w:rsidP="002D5AE2">
      <w:pPr>
        <w:pStyle w:val="Titre3"/>
      </w:pPr>
      <w:bookmarkStart w:id="260" w:name="_Toc335037133"/>
      <w:bookmarkStart w:id="261" w:name="_Toc335043798"/>
      <w:bookmarkStart w:id="262" w:name="_Toc335045618"/>
      <w:bookmarkStart w:id="263" w:name="_Toc335101260"/>
      <w:bookmarkStart w:id="264" w:name="_Toc335134974"/>
      <w:bookmarkStart w:id="265" w:name="_Toc335135134"/>
      <w:bookmarkStart w:id="266" w:name="_Toc433697626"/>
      <w:r>
        <w:t>Procédures de gestion de la configuration</w:t>
      </w:r>
      <w:bookmarkEnd w:id="260"/>
      <w:bookmarkEnd w:id="261"/>
      <w:bookmarkEnd w:id="262"/>
      <w:bookmarkEnd w:id="263"/>
      <w:bookmarkEnd w:id="264"/>
      <w:bookmarkEnd w:id="265"/>
      <w:bookmarkEnd w:id="266"/>
      <w:r>
        <w:t xml:space="preserve"> </w:t>
      </w:r>
    </w:p>
    <w:p w14:paraId="04163316" w14:textId="77777777" w:rsidR="002D5AE2" w:rsidRDefault="002D5AE2" w:rsidP="002D5AE2">
      <w:r>
        <w:t xml:space="preserve">La mise à jour des nomenclatures contenant la liste des éléments de configuration identifiée et leur relation est à effectuer à la fin de chaque phase, donc chaque « fork ». </w:t>
      </w:r>
    </w:p>
    <w:p w14:paraId="62B29754" w14:textId="77777777" w:rsidR="002D5AE2" w:rsidRPr="002D5AE2" w:rsidRDefault="002D5AE2" w:rsidP="002D5AE2">
      <w:pPr>
        <w:pStyle w:val="Titre1"/>
      </w:pPr>
      <w:bookmarkStart w:id="267" w:name="_Toc335011134"/>
      <w:bookmarkStart w:id="268" w:name="_Toc335037134"/>
      <w:bookmarkStart w:id="269" w:name="_Toc335043799"/>
      <w:bookmarkStart w:id="270" w:name="_Toc335045619"/>
      <w:bookmarkStart w:id="271" w:name="_Toc335101261"/>
      <w:bookmarkStart w:id="272" w:name="_Toc335134975"/>
      <w:bookmarkStart w:id="273" w:name="_Toc335135135"/>
      <w:bookmarkStart w:id="274" w:name="_Toc335135234"/>
      <w:bookmarkStart w:id="275" w:name="_Toc351955321"/>
      <w:bookmarkStart w:id="276" w:name="_Toc433697627"/>
      <w:r w:rsidRPr="002D5AE2">
        <w:lastRenderedPageBreak/>
        <w:t>Gestion des modifications</w:t>
      </w:r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</w:p>
    <w:p w14:paraId="78645528" w14:textId="77777777" w:rsidR="002D5AE2" w:rsidRDefault="002D5AE2" w:rsidP="002D5AE2">
      <w:pPr>
        <w:pStyle w:val="Titre2"/>
      </w:pPr>
      <w:bookmarkStart w:id="277" w:name="_Toc335101262"/>
      <w:bookmarkStart w:id="278" w:name="_Toc335134976"/>
      <w:bookmarkStart w:id="279" w:name="_Toc335135136"/>
      <w:bookmarkStart w:id="280" w:name="_Toc335135235"/>
      <w:bookmarkStart w:id="281" w:name="_Toc351955322"/>
      <w:bookmarkStart w:id="282" w:name="_Toc433697628"/>
      <w:r>
        <w:t>Constat d’anomalie</w:t>
      </w:r>
      <w:bookmarkEnd w:id="277"/>
      <w:bookmarkEnd w:id="278"/>
      <w:bookmarkEnd w:id="279"/>
      <w:bookmarkEnd w:id="280"/>
      <w:bookmarkEnd w:id="281"/>
      <w:bookmarkEnd w:id="282"/>
    </w:p>
    <w:p w14:paraId="3C23E6C7" w14:textId="77777777" w:rsidR="002D5AE2" w:rsidRDefault="002D5AE2" w:rsidP="002D5AE2">
      <w:r>
        <w:t xml:space="preserve">Si une anomalie est détectée, elle doit suivre les étapes suivantes afin de corriger et de mettre à jour les documents suivants : </w:t>
      </w:r>
    </w:p>
    <w:p w14:paraId="485934E3" w14:textId="77777777" w:rsidR="002D5AE2" w:rsidRDefault="002D5AE2" w:rsidP="005D758B">
      <w:pPr>
        <w:pStyle w:val="Paragraphedeliste"/>
        <w:numPr>
          <w:ilvl w:val="0"/>
          <w:numId w:val="13"/>
        </w:numPr>
      </w:pPr>
      <w:r>
        <w:t xml:space="preserve">Détection de l’anomalie. </w:t>
      </w:r>
    </w:p>
    <w:p w14:paraId="214EC514" w14:textId="77777777" w:rsidR="002D5AE2" w:rsidRDefault="002D5AE2" w:rsidP="005D758B">
      <w:pPr>
        <w:pStyle w:val="Paragraphedeliste"/>
        <w:numPr>
          <w:ilvl w:val="0"/>
          <w:numId w:val="13"/>
        </w:numPr>
      </w:pPr>
      <w:r>
        <w:t>Analyse</w:t>
      </w:r>
    </w:p>
    <w:p w14:paraId="65EB5739" w14:textId="77777777" w:rsidR="002D5AE2" w:rsidRDefault="002D5AE2" w:rsidP="005D758B">
      <w:pPr>
        <w:pStyle w:val="Paragraphedeliste"/>
        <w:numPr>
          <w:ilvl w:val="0"/>
          <w:numId w:val="13"/>
        </w:numPr>
      </w:pPr>
      <w:r>
        <w:t>Annonce au groupe de pilotage</w:t>
      </w:r>
    </w:p>
    <w:p w14:paraId="107E0013" w14:textId="77777777" w:rsidR="002D5AE2" w:rsidRDefault="002D5AE2" w:rsidP="005D758B">
      <w:pPr>
        <w:pStyle w:val="Paragraphedeliste"/>
        <w:numPr>
          <w:ilvl w:val="0"/>
          <w:numId w:val="13"/>
        </w:numPr>
      </w:pPr>
      <w:r>
        <w:t>Planification de la correction</w:t>
      </w:r>
    </w:p>
    <w:p w14:paraId="4CD58EA0" w14:textId="77777777" w:rsidR="002D5AE2" w:rsidRDefault="002D5AE2" w:rsidP="005D758B">
      <w:pPr>
        <w:pStyle w:val="Paragraphedeliste"/>
        <w:numPr>
          <w:ilvl w:val="0"/>
          <w:numId w:val="13"/>
        </w:numPr>
      </w:pPr>
      <w:r>
        <w:t>Correction</w:t>
      </w:r>
    </w:p>
    <w:p w14:paraId="37CD7308" w14:textId="77777777" w:rsidR="002D5AE2" w:rsidRDefault="002D5AE2" w:rsidP="005D758B">
      <w:pPr>
        <w:pStyle w:val="Paragraphedeliste"/>
        <w:numPr>
          <w:ilvl w:val="0"/>
          <w:numId w:val="13"/>
        </w:numPr>
      </w:pPr>
      <w:r>
        <w:t>Test</w:t>
      </w:r>
    </w:p>
    <w:p w14:paraId="5FC2CAC1" w14:textId="77777777" w:rsidR="002D5AE2" w:rsidRDefault="002D5AE2" w:rsidP="005D758B">
      <w:pPr>
        <w:pStyle w:val="Paragraphedeliste"/>
        <w:numPr>
          <w:ilvl w:val="0"/>
          <w:numId w:val="13"/>
        </w:numPr>
      </w:pPr>
      <w:r>
        <w:t xml:space="preserve">Mise en production </w:t>
      </w:r>
    </w:p>
    <w:p w14:paraId="4EE92794" w14:textId="77777777" w:rsidR="002D5AE2" w:rsidRPr="00E30618" w:rsidRDefault="002D5AE2" w:rsidP="005D758B">
      <w:pPr>
        <w:pStyle w:val="Paragraphedeliste"/>
        <w:numPr>
          <w:ilvl w:val="0"/>
          <w:numId w:val="13"/>
        </w:numPr>
      </w:pPr>
      <w:r>
        <w:t>Validation</w:t>
      </w:r>
    </w:p>
    <w:p w14:paraId="61A02DF5" w14:textId="77777777" w:rsidR="002D5AE2" w:rsidRDefault="002D5AE2" w:rsidP="002D5AE2">
      <w:pPr>
        <w:pStyle w:val="Titre2"/>
      </w:pPr>
      <w:bookmarkStart w:id="283" w:name="_Toc335101263"/>
      <w:bookmarkStart w:id="284" w:name="_Toc335134977"/>
      <w:bookmarkStart w:id="285" w:name="_Toc335135137"/>
      <w:bookmarkStart w:id="286" w:name="_Toc335135236"/>
      <w:bookmarkStart w:id="287" w:name="_Toc351955323"/>
      <w:bookmarkStart w:id="288" w:name="_Toc433697629"/>
      <w:r>
        <w:t>Demande d’évolution</w:t>
      </w:r>
      <w:bookmarkEnd w:id="283"/>
      <w:bookmarkEnd w:id="284"/>
      <w:bookmarkEnd w:id="285"/>
      <w:bookmarkEnd w:id="286"/>
      <w:bookmarkEnd w:id="287"/>
      <w:bookmarkEnd w:id="288"/>
    </w:p>
    <w:p w14:paraId="590FFDFF" w14:textId="77777777" w:rsidR="002D5AE2" w:rsidRDefault="002D5AE2" w:rsidP="002D5AE2">
      <w:r>
        <w:t xml:space="preserve">Si une évolution du logiciel est souhaitée, elle doit suivre la procédure suivante afin de corriger et de mettre à jour des documents suivants : </w:t>
      </w:r>
    </w:p>
    <w:p w14:paraId="5590125A" w14:textId="77777777" w:rsidR="002D5AE2" w:rsidRDefault="002D5AE2" w:rsidP="005D758B">
      <w:pPr>
        <w:pStyle w:val="Paragraphedeliste"/>
        <w:numPr>
          <w:ilvl w:val="0"/>
          <w:numId w:val="3"/>
        </w:numPr>
      </w:pPr>
      <w:r>
        <w:t>Demande de l’évolution</w:t>
      </w:r>
    </w:p>
    <w:p w14:paraId="131CE40F" w14:textId="77777777" w:rsidR="002D5AE2" w:rsidRDefault="002D5AE2" w:rsidP="005D758B">
      <w:pPr>
        <w:pStyle w:val="Paragraphedeliste"/>
        <w:numPr>
          <w:ilvl w:val="0"/>
          <w:numId w:val="4"/>
        </w:numPr>
      </w:pPr>
      <w:r>
        <w:t>Analyser : Comprendre les composants impactés estimation des impacts</w:t>
      </w:r>
    </w:p>
    <w:p w14:paraId="5665D35D" w14:textId="77777777" w:rsidR="002D5AE2" w:rsidRDefault="002D5AE2" w:rsidP="005D758B">
      <w:pPr>
        <w:pStyle w:val="Paragraphedeliste"/>
        <w:numPr>
          <w:ilvl w:val="0"/>
          <w:numId w:val="5"/>
        </w:numPr>
      </w:pPr>
      <w:r>
        <w:t>Validation de la demande et des impacts par le comité de pilotage</w:t>
      </w:r>
    </w:p>
    <w:p w14:paraId="1B6A6E4E" w14:textId="77777777" w:rsidR="002D5AE2" w:rsidRDefault="002D5AE2" w:rsidP="005D758B">
      <w:pPr>
        <w:pStyle w:val="Paragraphedeliste"/>
        <w:numPr>
          <w:ilvl w:val="0"/>
          <w:numId w:val="6"/>
        </w:numPr>
      </w:pPr>
      <w:r>
        <w:t>Planification de l’évolution</w:t>
      </w:r>
    </w:p>
    <w:p w14:paraId="5D165FCE" w14:textId="77777777" w:rsidR="002D5AE2" w:rsidRDefault="002D5AE2" w:rsidP="005D758B">
      <w:pPr>
        <w:pStyle w:val="Paragraphedeliste"/>
        <w:numPr>
          <w:ilvl w:val="0"/>
          <w:numId w:val="7"/>
        </w:numPr>
      </w:pPr>
      <w:r>
        <w:t>Modification évolutive</w:t>
      </w:r>
    </w:p>
    <w:p w14:paraId="3E6647E4" w14:textId="77777777" w:rsidR="002D5AE2" w:rsidRDefault="002D5AE2" w:rsidP="005D758B">
      <w:pPr>
        <w:pStyle w:val="Paragraphedeliste"/>
        <w:numPr>
          <w:ilvl w:val="0"/>
          <w:numId w:val="8"/>
        </w:numPr>
      </w:pPr>
      <w:r>
        <w:t>Tests</w:t>
      </w:r>
    </w:p>
    <w:p w14:paraId="74E0B870" w14:textId="77777777" w:rsidR="002D5AE2" w:rsidRDefault="002D5AE2" w:rsidP="005D758B">
      <w:pPr>
        <w:pStyle w:val="Paragraphedeliste"/>
        <w:numPr>
          <w:ilvl w:val="0"/>
          <w:numId w:val="9"/>
        </w:numPr>
      </w:pPr>
      <w:r>
        <w:t>Mise-en-production</w:t>
      </w:r>
    </w:p>
    <w:p w14:paraId="6C108CE2" w14:textId="4B0C2F6F" w:rsidR="002D5AE2" w:rsidRDefault="002D5AE2" w:rsidP="005D758B">
      <w:pPr>
        <w:pStyle w:val="Paragraphedeliste"/>
        <w:numPr>
          <w:ilvl w:val="0"/>
          <w:numId w:val="10"/>
        </w:numPr>
      </w:pPr>
      <w:r>
        <w:t>Validation</w:t>
      </w:r>
    </w:p>
    <w:p w14:paraId="51F99F07" w14:textId="77777777" w:rsidR="002D5AE2" w:rsidRPr="002D5AE2" w:rsidRDefault="002D5AE2" w:rsidP="002D5AE2">
      <w:pPr>
        <w:pStyle w:val="Titre1"/>
      </w:pPr>
      <w:bookmarkStart w:id="289" w:name="_Toc335011135"/>
      <w:bookmarkStart w:id="290" w:name="_Toc335037135"/>
      <w:bookmarkStart w:id="291" w:name="_Toc335043800"/>
      <w:bookmarkStart w:id="292" w:name="_Toc335045620"/>
      <w:bookmarkStart w:id="293" w:name="_Toc335101264"/>
      <w:bookmarkStart w:id="294" w:name="_Toc335134978"/>
      <w:bookmarkStart w:id="295" w:name="_Toc335135138"/>
      <w:bookmarkStart w:id="296" w:name="_Toc335135237"/>
      <w:bookmarkStart w:id="297" w:name="_Toc351955324"/>
      <w:bookmarkStart w:id="298" w:name="_Toc433697630"/>
      <w:r w:rsidRPr="002D5AE2">
        <w:t>Méthodes, outils et règles</w:t>
      </w:r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r w:rsidRPr="002D5AE2">
        <w:t xml:space="preserve"> </w:t>
      </w:r>
    </w:p>
    <w:p w14:paraId="7056C328" w14:textId="77777777" w:rsidR="002D5AE2" w:rsidRDefault="002D5AE2" w:rsidP="002D5AE2">
      <w:pPr>
        <w:pStyle w:val="Titre2"/>
      </w:pPr>
      <w:bookmarkStart w:id="299" w:name="_Toc335101265"/>
      <w:bookmarkStart w:id="300" w:name="_Toc335134979"/>
      <w:bookmarkStart w:id="301" w:name="_Toc335135139"/>
      <w:bookmarkStart w:id="302" w:name="_Toc335135238"/>
      <w:bookmarkStart w:id="303" w:name="_Toc351955325"/>
      <w:bookmarkStart w:id="304" w:name="_Toc433697631"/>
      <w:r>
        <w:t>Méthodes</w:t>
      </w:r>
      <w:bookmarkEnd w:id="299"/>
      <w:bookmarkEnd w:id="300"/>
      <w:bookmarkEnd w:id="301"/>
      <w:bookmarkEnd w:id="302"/>
      <w:bookmarkEnd w:id="303"/>
      <w:bookmarkEnd w:id="304"/>
    </w:p>
    <w:p w14:paraId="4B89B9C9" w14:textId="77777777" w:rsidR="002D5AE2" w:rsidRDefault="002D5AE2" w:rsidP="002D5AE2">
      <w:r>
        <w:t>L’équipe de projet suit la méthode définie dans le manuel dans le dossier « Acceptation A1 v2.docx »</w:t>
      </w:r>
    </w:p>
    <w:p w14:paraId="7DA92F5B" w14:textId="77777777" w:rsidR="002D5AE2" w:rsidRDefault="002D5AE2" w:rsidP="002D5AE2">
      <w:pPr>
        <w:pStyle w:val="Titre2"/>
      </w:pPr>
      <w:bookmarkStart w:id="305" w:name="_Toc335101266"/>
      <w:bookmarkStart w:id="306" w:name="_Toc335134980"/>
      <w:bookmarkStart w:id="307" w:name="_Toc335135140"/>
      <w:bookmarkStart w:id="308" w:name="_Toc335135239"/>
      <w:bookmarkStart w:id="309" w:name="_Toc351955326"/>
      <w:bookmarkStart w:id="310" w:name="_Toc433697632"/>
      <w:r>
        <w:t>Outils</w:t>
      </w:r>
      <w:bookmarkEnd w:id="305"/>
      <w:bookmarkEnd w:id="306"/>
      <w:bookmarkEnd w:id="307"/>
      <w:bookmarkEnd w:id="308"/>
      <w:bookmarkEnd w:id="309"/>
      <w:bookmarkEnd w:id="310"/>
      <w:r>
        <w:t xml:space="preserve"> </w:t>
      </w:r>
    </w:p>
    <w:p w14:paraId="5E8AA001" w14:textId="77777777" w:rsidR="002D5AE2" w:rsidRDefault="002D5AE2" w:rsidP="002D5AE2">
      <w:r>
        <w:t>Communication</w:t>
      </w:r>
      <w:r>
        <w:tab/>
      </w:r>
      <w:r>
        <w:tab/>
      </w:r>
      <w:r>
        <w:tab/>
      </w:r>
      <w:r>
        <w:tab/>
        <w:t>Microsoft Outlook, Mozilla ThunderBird, Mail</w:t>
      </w:r>
    </w:p>
    <w:p w14:paraId="07294093" w14:textId="77777777" w:rsidR="002D5AE2" w:rsidRDefault="002D5AE2" w:rsidP="002D5AE2">
      <w:r>
        <w:t>Gestion de projet et planification</w:t>
      </w:r>
      <w:r>
        <w:tab/>
      </w:r>
      <w:r>
        <w:tab/>
        <w:t>Microsoft Projet</w:t>
      </w:r>
    </w:p>
    <w:p w14:paraId="549F04B1" w14:textId="77777777" w:rsidR="002D5AE2" w:rsidRDefault="002D5AE2" w:rsidP="002D5AE2">
      <w:r>
        <w:t>Gestion des dossiers et versioning</w:t>
      </w:r>
      <w:r>
        <w:tab/>
      </w:r>
      <w:r>
        <w:tab/>
        <w:t>GitHub</w:t>
      </w:r>
    </w:p>
    <w:p w14:paraId="7383EA77" w14:textId="77777777" w:rsidR="002D5AE2" w:rsidRDefault="002D5AE2" w:rsidP="002D5AE2">
      <w:r>
        <w:t>Outil de conception</w:t>
      </w:r>
      <w:r>
        <w:tab/>
      </w:r>
      <w:r>
        <w:tab/>
      </w:r>
      <w:r>
        <w:tab/>
      </w:r>
      <w:r>
        <w:tab/>
        <w:t xml:space="preserve">IBM </w:t>
      </w:r>
      <w:r w:rsidRPr="003D7258">
        <w:t>Rational Software Architect</w:t>
      </w:r>
    </w:p>
    <w:p w14:paraId="26C6D436" w14:textId="77777777" w:rsidR="002D5AE2" w:rsidRDefault="002D5AE2" w:rsidP="002D5AE2">
      <w:r>
        <w:t>Outil de réalisation</w:t>
      </w:r>
      <w:r>
        <w:tab/>
      </w:r>
      <w:r>
        <w:tab/>
      </w:r>
      <w:r>
        <w:tab/>
      </w:r>
      <w:r>
        <w:tab/>
        <w:t>Eclipse</w:t>
      </w:r>
    </w:p>
    <w:p w14:paraId="144F5C1B" w14:textId="396614C3" w:rsidR="00982245" w:rsidRDefault="00982245" w:rsidP="00982245">
      <w:r>
        <w:t>Outil de réalisation</w:t>
      </w:r>
      <w:r>
        <w:tab/>
      </w:r>
      <w:r>
        <w:tab/>
      </w:r>
      <w:r>
        <w:tab/>
      </w:r>
      <w:r>
        <w:tab/>
        <w:t>Xcode</w:t>
      </w:r>
    </w:p>
    <w:p w14:paraId="4441A99F" w14:textId="77777777" w:rsidR="00982245" w:rsidRDefault="00982245" w:rsidP="002D5AE2"/>
    <w:p w14:paraId="34C7F48F" w14:textId="77777777" w:rsidR="002D5AE2" w:rsidRDefault="002D5AE2" w:rsidP="002D5AE2">
      <w:pPr>
        <w:pStyle w:val="Titre1"/>
      </w:pPr>
      <w:bookmarkStart w:id="311" w:name="_Toc335011136"/>
      <w:bookmarkStart w:id="312" w:name="_Toc335037136"/>
      <w:bookmarkStart w:id="313" w:name="_Toc335043801"/>
      <w:bookmarkStart w:id="314" w:name="_Toc335045621"/>
      <w:bookmarkStart w:id="315" w:name="_Toc335101267"/>
      <w:bookmarkStart w:id="316" w:name="_Toc335134981"/>
      <w:bookmarkStart w:id="317" w:name="_Toc335135141"/>
      <w:bookmarkStart w:id="318" w:name="_Toc335135240"/>
      <w:bookmarkStart w:id="319" w:name="_Toc351955327"/>
      <w:bookmarkStart w:id="320" w:name="_Toc433697633"/>
      <w:r>
        <w:lastRenderedPageBreak/>
        <w:t>Contrôle des fournisseurs</w:t>
      </w:r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</w:p>
    <w:p w14:paraId="75FDDCBA" w14:textId="77777777" w:rsidR="002D5AE2" w:rsidRDefault="002D5AE2" w:rsidP="002D5AE2">
      <w:r>
        <w:t>Dans ce projet, nous n’avons pas de communication avec les fournisseurs</w:t>
      </w:r>
    </w:p>
    <w:p w14:paraId="2709B00D" w14:textId="77777777" w:rsidR="002D5AE2" w:rsidRPr="002D5AE2" w:rsidRDefault="002D5AE2" w:rsidP="002D5AE2">
      <w:pPr>
        <w:pStyle w:val="Titre1"/>
      </w:pPr>
      <w:bookmarkStart w:id="321" w:name="_Toc335011137"/>
      <w:bookmarkStart w:id="322" w:name="_Toc335037137"/>
      <w:bookmarkStart w:id="323" w:name="_Toc335043802"/>
      <w:bookmarkStart w:id="324" w:name="_Toc335045622"/>
      <w:bookmarkStart w:id="325" w:name="_Toc335101268"/>
      <w:bookmarkStart w:id="326" w:name="_Toc335134982"/>
      <w:bookmarkStart w:id="327" w:name="_Toc335135142"/>
      <w:bookmarkStart w:id="328" w:name="_Toc335135241"/>
      <w:bookmarkStart w:id="329" w:name="_Toc351955328"/>
      <w:bookmarkStart w:id="330" w:name="_Toc433697634"/>
      <w:r w:rsidRPr="002D5AE2">
        <w:t>Reproduction, protection, livraison</w:t>
      </w:r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r w:rsidRPr="002D5AE2">
        <w:tab/>
      </w:r>
    </w:p>
    <w:p w14:paraId="39B3AC87" w14:textId="77777777" w:rsidR="002D5AE2" w:rsidRDefault="002D5AE2" w:rsidP="002D5AE2">
      <w:pPr>
        <w:pStyle w:val="Titre2"/>
      </w:pPr>
      <w:bookmarkStart w:id="331" w:name="_Toc335101269"/>
      <w:bookmarkStart w:id="332" w:name="_Toc335134983"/>
      <w:bookmarkStart w:id="333" w:name="_Toc335135143"/>
      <w:bookmarkStart w:id="334" w:name="_Toc335135242"/>
      <w:bookmarkStart w:id="335" w:name="_Toc351955329"/>
      <w:bookmarkStart w:id="336" w:name="_Toc433697635"/>
      <w:r>
        <w:t>Reproduction et protection</w:t>
      </w:r>
      <w:bookmarkEnd w:id="331"/>
      <w:bookmarkEnd w:id="332"/>
      <w:bookmarkEnd w:id="333"/>
      <w:bookmarkEnd w:id="334"/>
      <w:bookmarkEnd w:id="335"/>
      <w:bookmarkEnd w:id="336"/>
    </w:p>
    <w:p w14:paraId="3CEE8DA9" w14:textId="77777777" w:rsidR="002D5AE2" w:rsidRDefault="002D5AE2" w:rsidP="002D5AE2">
      <w:r>
        <w:t xml:space="preserve">Reproduction autorisée uniquement par le mandant </w:t>
      </w:r>
    </w:p>
    <w:p w14:paraId="26BD6556" w14:textId="77777777" w:rsidR="002D5AE2" w:rsidRDefault="002D5AE2" w:rsidP="002D5AE2">
      <w:pPr>
        <w:pStyle w:val="Titre2"/>
      </w:pPr>
      <w:bookmarkStart w:id="337" w:name="_Toc335101270"/>
      <w:bookmarkStart w:id="338" w:name="_Toc335134984"/>
      <w:bookmarkStart w:id="339" w:name="_Toc335135144"/>
      <w:bookmarkStart w:id="340" w:name="_Toc335135243"/>
      <w:bookmarkStart w:id="341" w:name="_Toc351955330"/>
      <w:bookmarkStart w:id="342" w:name="_Toc433697636"/>
      <w:r>
        <w:t>Livraison-installation</w:t>
      </w:r>
      <w:bookmarkEnd w:id="337"/>
      <w:bookmarkEnd w:id="338"/>
      <w:bookmarkEnd w:id="339"/>
      <w:bookmarkEnd w:id="340"/>
      <w:bookmarkEnd w:id="341"/>
      <w:bookmarkEnd w:id="342"/>
    </w:p>
    <w:p w14:paraId="4AE55F05" w14:textId="77777777" w:rsidR="002D5AE2" w:rsidRDefault="002D5AE2" w:rsidP="002D5AE2">
      <w:r>
        <w:t>La livraison-installation des différents livrables sera effectuée sous la forme suivante :</w:t>
      </w:r>
    </w:p>
    <w:p w14:paraId="5C7B274B" w14:textId="77777777" w:rsidR="002D5AE2" w:rsidRDefault="002D5AE2" w:rsidP="005D758B">
      <w:pPr>
        <w:pStyle w:val="Paragraphedeliste"/>
        <w:numPr>
          <w:ilvl w:val="0"/>
          <w:numId w:val="14"/>
        </w:numPr>
      </w:pPr>
      <w:r>
        <w:t>Les logiciels sont livrés par clé USB ainsi qu’un exécutable en format .apk</w:t>
      </w:r>
    </w:p>
    <w:p w14:paraId="7B9F5856" w14:textId="77777777" w:rsidR="002D5AE2" w:rsidRPr="00F669EB" w:rsidRDefault="002D5AE2" w:rsidP="005D758B">
      <w:pPr>
        <w:pStyle w:val="Paragraphedeliste"/>
        <w:numPr>
          <w:ilvl w:val="0"/>
          <w:numId w:val="14"/>
        </w:numPr>
      </w:pPr>
      <w:r>
        <w:t>Les documents d’installation et d’accompagnement sont livrés par clé USB</w:t>
      </w:r>
    </w:p>
    <w:p w14:paraId="2B0CD141" w14:textId="77777777" w:rsidR="002D5AE2" w:rsidRPr="002D5AE2" w:rsidRDefault="002D5AE2" w:rsidP="002D5AE2">
      <w:pPr>
        <w:pStyle w:val="Titre1"/>
      </w:pPr>
      <w:bookmarkStart w:id="343" w:name="_Toc335011138"/>
      <w:bookmarkStart w:id="344" w:name="_Toc335037138"/>
      <w:bookmarkStart w:id="345" w:name="_Toc335043803"/>
      <w:bookmarkStart w:id="346" w:name="_Toc335045623"/>
      <w:bookmarkStart w:id="347" w:name="_Toc335101271"/>
      <w:bookmarkStart w:id="348" w:name="_Toc335134985"/>
      <w:bookmarkStart w:id="349" w:name="_Toc335135145"/>
      <w:bookmarkStart w:id="350" w:name="_Toc335135244"/>
      <w:bookmarkStart w:id="351" w:name="_Toc351955331"/>
      <w:bookmarkStart w:id="352" w:name="_Toc433697637"/>
      <w:r w:rsidRPr="002D5AE2">
        <w:t>Suivi de l’application du plan qualité</w:t>
      </w:r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</w:p>
    <w:p w14:paraId="25C487C0" w14:textId="77777777" w:rsidR="002D5AE2" w:rsidRDefault="002D5AE2" w:rsidP="002D5AE2">
      <w:pPr>
        <w:pStyle w:val="Titre2"/>
      </w:pPr>
      <w:bookmarkStart w:id="353" w:name="_Toc335101272"/>
      <w:bookmarkStart w:id="354" w:name="_Toc335134986"/>
      <w:bookmarkStart w:id="355" w:name="_Toc335135146"/>
      <w:bookmarkStart w:id="356" w:name="_Toc335135245"/>
      <w:bookmarkStart w:id="357" w:name="_Toc351955332"/>
      <w:bookmarkStart w:id="358" w:name="_Toc433697638"/>
      <w:r>
        <w:t>Revues de documentation</w:t>
      </w:r>
      <w:bookmarkEnd w:id="353"/>
      <w:bookmarkEnd w:id="354"/>
      <w:bookmarkEnd w:id="355"/>
      <w:bookmarkEnd w:id="356"/>
      <w:bookmarkEnd w:id="357"/>
      <w:bookmarkEnd w:id="358"/>
    </w:p>
    <w:p w14:paraId="7F98A21E" w14:textId="77777777" w:rsidR="002D5AE2" w:rsidRDefault="002D5AE2" w:rsidP="002D5AE2">
      <w:r>
        <w:t>Lecture corrigée par les membres du groupe ainsi que par des membres externes au projet</w:t>
      </w:r>
    </w:p>
    <w:p w14:paraId="1D906325" w14:textId="77777777" w:rsidR="002D5AE2" w:rsidRDefault="002D5AE2" w:rsidP="002D5AE2">
      <w:pPr>
        <w:pStyle w:val="Titre2"/>
      </w:pPr>
      <w:bookmarkStart w:id="359" w:name="_Toc335101273"/>
      <w:bookmarkStart w:id="360" w:name="_Toc335134987"/>
      <w:bookmarkStart w:id="361" w:name="_Toc335135147"/>
      <w:bookmarkStart w:id="362" w:name="_Toc335135246"/>
      <w:bookmarkStart w:id="363" w:name="_Toc351955333"/>
      <w:bookmarkStart w:id="364" w:name="_Toc433697639"/>
      <w:r>
        <w:t>Revues de début de phase</w:t>
      </w:r>
      <w:bookmarkEnd w:id="359"/>
      <w:bookmarkEnd w:id="360"/>
      <w:bookmarkEnd w:id="361"/>
      <w:bookmarkEnd w:id="362"/>
      <w:bookmarkEnd w:id="363"/>
      <w:bookmarkEnd w:id="364"/>
    </w:p>
    <w:p w14:paraId="47383ADD" w14:textId="77777777" w:rsidR="002D5AE2" w:rsidRDefault="002D5AE2" w:rsidP="002D5AE2">
      <w:r>
        <w:t>Contrôler les objectifs à atteindre par l’équipe de développement avec le carnet de sprint (Sprint backlog)</w:t>
      </w:r>
    </w:p>
    <w:p w14:paraId="53370182" w14:textId="77777777" w:rsidR="002D5AE2" w:rsidRDefault="002D5AE2" w:rsidP="002D5AE2">
      <w:pPr>
        <w:pStyle w:val="Titre2"/>
      </w:pPr>
      <w:bookmarkStart w:id="365" w:name="_Toc335101274"/>
      <w:bookmarkStart w:id="366" w:name="_Toc335134988"/>
      <w:bookmarkStart w:id="367" w:name="_Toc335135148"/>
      <w:bookmarkStart w:id="368" w:name="_Toc335135247"/>
      <w:bookmarkStart w:id="369" w:name="_Toc351955334"/>
      <w:bookmarkStart w:id="370" w:name="_Toc433697640"/>
      <w:r>
        <w:t>Tests</w:t>
      </w:r>
      <w:bookmarkEnd w:id="365"/>
      <w:bookmarkEnd w:id="366"/>
      <w:bookmarkEnd w:id="367"/>
      <w:bookmarkEnd w:id="368"/>
      <w:bookmarkEnd w:id="369"/>
      <w:bookmarkEnd w:id="370"/>
    </w:p>
    <w:p w14:paraId="0041AE2C" w14:textId="77777777" w:rsidR="002D5AE2" w:rsidRDefault="002D5AE2" w:rsidP="002D5AE2">
      <w:r>
        <w:t>Tests unitaires</w:t>
      </w:r>
    </w:p>
    <w:p w14:paraId="72C38E92" w14:textId="77777777" w:rsidR="002D5AE2" w:rsidRDefault="002D5AE2" w:rsidP="002D5AE2">
      <w:r>
        <w:t>Tests d’intégration</w:t>
      </w:r>
    </w:p>
    <w:p w14:paraId="534166E8" w14:textId="77777777" w:rsidR="002D5AE2" w:rsidRDefault="002D5AE2" w:rsidP="002D5AE2">
      <w:pPr>
        <w:pStyle w:val="Titre2"/>
      </w:pPr>
      <w:bookmarkStart w:id="371" w:name="_Toc335101275"/>
      <w:bookmarkStart w:id="372" w:name="_Toc335134989"/>
      <w:bookmarkStart w:id="373" w:name="_Toc335135149"/>
      <w:bookmarkStart w:id="374" w:name="_Toc335135248"/>
      <w:bookmarkStart w:id="375" w:name="_Toc351955335"/>
      <w:bookmarkStart w:id="376" w:name="_Toc433697641"/>
      <w:r>
        <w:t>Acceptations</w:t>
      </w:r>
      <w:bookmarkEnd w:id="371"/>
      <w:bookmarkEnd w:id="372"/>
      <w:bookmarkEnd w:id="373"/>
      <w:bookmarkEnd w:id="374"/>
      <w:bookmarkEnd w:id="375"/>
      <w:bookmarkEnd w:id="376"/>
    </w:p>
    <w:p w14:paraId="0F15C1DA" w14:textId="77777777" w:rsidR="002D5AE2" w:rsidRDefault="002D5AE2" w:rsidP="002D5AE2">
      <w:r>
        <w:t xml:space="preserve">Chaque phase donne lieu à une acceptation de la part du propriétaire du produit (product owner) ainsi que par le comité de pilotage. </w:t>
      </w:r>
    </w:p>
    <w:sectPr w:rsidR="002D5AE2" w:rsidSect="006F5698">
      <w:headerReference w:type="default" r:id="rId18"/>
      <w:footerReference w:type="default" r:id="rId19"/>
      <w:headerReference w:type="first" r:id="rId20"/>
      <w:pgSz w:w="11907" w:h="16840" w:code="9"/>
      <w:pgMar w:top="1440" w:right="1440" w:bottom="1440" w:left="1440" w:header="624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F9D642" w14:textId="77777777" w:rsidR="00A90ED5" w:rsidRDefault="00A90ED5" w:rsidP="002D5AE2">
      <w:r>
        <w:separator/>
      </w:r>
    </w:p>
  </w:endnote>
  <w:endnote w:type="continuationSeparator" w:id="0">
    <w:p w14:paraId="28AEA40B" w14:textId="77777777" w:rsidR="00A90ED5" w:rsidRDefault="00A90ED5" w:rsidP="002D5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indsor Condensed">
    <w:altName w:val="Arial"/>
    <w:charset w:val="00"/>
    <w:family w:val="decorative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619FDC" w14:textId="77777777" w:rsidR="00CE3C06" w:rsidRDefault="00CE3C06" w:rsidP="002D5AE2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3461A8" w14:textId="77777777" w:rsidR="00CE3C06" w:rsidRDefault="00CE3C06" w:rsidP="002D5AE2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949386" w14:textId="77777777" w:rsidR="00CE3C06" w:rsidRDefault="00CE3C06" w:rsidP="002D5AE2">
    <w:pPr>
      <w:pStyle w:val="Pieddepag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BC8874" w14:textId="77777777" w:rsidR="00641B1C" w:rsidRPr="00261FE4" w:rsidRDefault="00641B1C" w:rsidP="002D5AE2">
    <w:pPr>
      <w:pStyle w:val="Pieddepage"/>
    </w:pPr>
  </w:p>
  <w:p w14:paraId="6FCBA0D5" w14:textId="77777777" w:rsidR="00641B1C" w:rsidRPr="00261FE4" w:rsidRDefault="00641B1C" w:rsidP="002D5AE2">
    <w:pPr>
      <w:pStyle w:val="Pieddepage"/>
    </w:pPr>
    <w:r w:rsidRPr="00261FE4">
      <w:t xml:space="preserve">Page </w:t>
    </w:r>
    <w:r w:rsidRPr="00261FE4">
      <w:fldChar w:fldCharType="begin"/>
    </w:r>
    <w:r w:rsidRPr="00261FE4">
      <w:instrText xml:space="preserve"> PAGE </w:instrText>
    </w:r>
    <w:r w:rsidRPr="00261FE4">
      <w:fldChar w:fldCharType="separate"/>
    </w:r>
    <w:r w:rsidR="00280299">
      <w:rPr>
        <w:noProof/>
      </w:rPr>
      <w:t>2</w:t>
    </w:r>
    <w:r w:rsidRPr="00261FE4">
      <w:fldChar w:fldCharType="end"/>
    </w:r>
    <w:r w:rsidRPr="00261FE4">
      <w:t xml:space="preserve"> sur </w:t>
    </w:r>
    <w:r w:rsidRPr="00261FE4">
      <w:fldChar w:fldCharType="begin"/>
    </w:r>
    <w:r w:rsidRPr="00261FE4">
      <w:instrText xml:space="preserve"> NUMPAGES </w:instrText>
    </w:r>
    <w:r w:rsidRPr="00261FE4">
      <w:fldChar w:fldCharType="separate"/>
    </w:r>
    <w:r w:rsidR="00280299">
      <w:rPr>
        <w:noProof/>
      </w:rPr>
      <w:t>9</w:t>
    </w:r>
    <w:r w:rsidRPr="00261FE4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53B7A3" w14:textId="77777777" w:rsidR="00A90ED5" w:rsidRDefault="00A90ED5" w:rsidP="002D5AE2">
      <w:r>
        <w:separator/>
      </w:r>
    </w:p>
  </w:footnote>
  <w:footnote w:type="continuationSeparator" w:id="0">
    <w:p w14:paraId="7F1C0EB6" w14:textId="77777777" w:rsidR="00A90ED5" w:rsidRDefault="00A90ED5" w:rsidP="002D5A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7F2758" w14:textId="77777777" w:rsidR="00CE3C06" w:rsidRDefault="00CE3C06" w:rsidP="002D5AE2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BBD8E5" w14:textId="557C91A5" w:rsidR="00641B1C" w:rsidRPr="00D7340A" w:rsidRDefault="00641B1C" w:rsidP="002D5AE2">
    <w:pPr>
      <w:pStyle w:val="En-tte"/>
    </w:pPr>
    <w:r w:rsidRPr="00D7340A">
      <w:rPr>
        <w:noProof/>
        <w:lang w:val="fr-CH" w:eastAsia="fr-CH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D72C178" wp14:editId="206A52E7">
              <wp:simplePos x="0" y="0"/>
              <wp:positionH relativeFrom="page">
                <wp:posOffset>-14630</wp:posOffset>
              </wp:positionH>
              <wp:positionV relativeFrom="page">
                <wp:posOffset>-95098</wp:posOffset>
              </wp:positionV>
              <wp:extent cx="7584440" cy="10965180"/>
              <wp:effectExtent l="76200" t="57150" r="92710" b="140970"/>
              <wp:wrapNone/>
              <wp:docPr id="29" name="Group 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84440" cy="10965180"/>
                        <a:chOff x="351" y="0"/>
                        <a:chExt cx="7585359" cy="10963910"/>
                      </a:xfrm>
                      <a:solidFill>
                        <a:srgbClr val="002060"/>
                      </a:solidFill>
                    </wpg:grpSpPr>
                    <wpg:grpSp>
                      <wpg:cNvPr id="18" name="Group 18"/>
                      <wpg:cNvGrpSpPr/>
                      <wpg:grpSpPr>
                        <a:xfrm>
                          <a:off x="351" y="54352"/>
                          <a:ext cx="7585359" cy="10909558"/>
                          <a:chOff x="351" y="54354"/>
                          <a:chExt cx="7586312" cy="10909880"/>
                        </a:xfrm>
                        <a:grpFill/>
                      </wpg:grpSpPr>
                      <wpg:grpSp>
                        <wpg:cNvPr id="19" name="Group 19"/>
                        <wpg:cNvGrpSpPr/>
                        <wpg:grpSpPr>
                          <a:xfrm>
                            <a:off x="4528457" y="261258"/>
                            <a:ext cx="3058206" cy="10702976"/>
                            <a:chOff x="0" y="0"/>
                            <a:chExt cx="3058206" cy="10702976"/>
                          </a:xfrm>
                          <a:grpFill/>
                        </wpg:grpSpPr>
                        <wps:wsp>
                          <wps:cNvPr id="20" name="Right Triangle 2"/>
                          <wps:cNvSpPr/>
                          <wps:spPr>
                            <a:xfrm rot="16200000">
                              <a:off x="691244" y="8202385"/>
                              <a:ext cx="2118360" cy="2615565"/>
                            </a:xfrm>
                            <a:custGeom>
                              <a:avLst/>
                              <a:gdLst>
                                <a:gd name="connsiteX0" fmla="*/ 0 w 2118360"/>
                                <a:gd name="connsiteY0" fmla="*/ 2278380 h 2278380"/>
                                <a:gd name="connsiteX1" fmla="*/ 0 w 2118360"/>
                                <a:gd name="connsiteY1" fmla="*/ 0 h 2278380"/>
                                <a:gd name="connsiteX2" fmla="*/ 2118360 w 2118360"/>
                                <a:gd name="connsiteY2" fmla="*/ 2278380 h 2278380"/>
                                <a:gd name="connsiteX3" fmla="*/ 0 w 2118360"/>
                                <a:gd name="connsiteY3" fmla="*/ 2278380 h 2278380"/>
                                <a:gd name="connsiteX0" fmla="*/ 0 w 2118360"/>
                                <a:gd name="connsiteY0" fmla="*/ 2278380 h 2278380"/>
                                <a:gd name="connsiteX1" fmla="*/ 0 w 2118360"/>
                                <a:gd name="connsiteY1" fmla="*/ 0 h 2278380"/>
                                <a:gd name="connsiteX2" fmla="*/ 2118360 w 2118360"/>
                                <a:gd name="connsiteY2" fmla="*/ 2278380 h 2278380"/>
                                <a:gd name="connsiteX3" fmla="*/ 0 w 2118360"/>
                                <a:gd name="connsiteY3" fmla="*/ 2278380 h 2278380"/>
                                <a:gd name="connsiteX0" fmla="*/ 0 w 2118360"/>
                                <a:gd name="connsiteY0" fmla="*/ 2278380 h 2278380"/>
                                <a:gd name="connsiteX1" fmla="*/ 0 w 2118360"/>
                                <a:gd name="connsiteY1" fmla="*/ 0 h 2278380"/>
                                <a:gd name="connsiteX2" fmla="*/ 2118360 w 2118360"/>
                                <a:gd name="connsiteY2" fmla="*/ 2278380 h 2278380"/>
                                <a:gd name="connsiteX3" fmla="*/ 0 w 2118360"/>
                                <a:gd name="connsiteY3" fmla="*/ 2278380 h 2278380"/>
                                <a:gd name="connsiteX0" fmla="*/ 0 w 2118360"/>
                                <a:gd name="connsiteY0" fmla="*/ 2278380 h 2278380"/>
                                <a:gd name="connsiteX1" fmla="*/ 0 w 2118360"/>
                                <a:gd name="connsiteY1" fmla="*/ 0 h 2278380"/>
                                <a:gd name="connsiteX2" fmla="*/ 2118360 w 2118360"/>
                                <a:gd name="connsiteY2" fmla="*/ 2278380 h 2278380"/>
                                <a:gd name="connsiteX3" fmla="*/ 0 w 2118360"/>
                                <a:gd name="connsiteY3" fmla="*/ 2278380 h 2278380"/>
                                <a:gd name="connsiteX0" fmla="*/ 0 w 2118360"/>
                                <a:gd name="connsiteY0" fmla="*/ 2278380 h 2278380"/>
                                <a:gd name="connsiteX1" fmla="*/ 0 w 2118360"/>
                                <a:gd name="connsiteY1" fmla="*/ 0 h 2278380"/>
                                <a:gd name="connsiteX2" fmla="*/ 2118360 w 2118360"/>
                                <a:gd name="connsiteY2" fmla="*/ 2278380 h 2278380"/>
                                <a:gd name="connsiteX3" fmla="*/ 0 w 2118360"/>
                                <a:gd name="connsiteY3" fmla="*/ 2278380 h 2278380"/>
                                <a:gd name="connsiteX0" fmla="*/ 0 w 2118360"/>
                                <a:gd name="connsiteY0" fmla="*/ 2615837 h 2615837"/>
                                <a:gd name="connsiteX1" fmla="*/ 0 w 2118360"/>
                                <a:gd name="connsiteY1" fmla="*/ 0 h 2615837"/>
                                <a:gd name="connsiteX2" fmla="*/ 2118360 w 2118360"/>
                                <a:gd name="connsiteY2" fmla="*/ 2615837 h 2615837"/>
                                <a:gd name="connsiteX3" fmla="*/ 0 w 2118360"/>
                                <a:gd name="connsiteY3" fmla="*/ 2615837 h 2615837"/>
                                <a:gd name="connsiteX0" fmla="*/ 0 w 2118360"/>
                                <a:gd name="connsiteY0" fmla="*/ 2615837 h 2615837"/>
                                <a:gd name="connsiteX1" fmla="*/ 0 w 2118360"/>
                                <a:gd name="connsiteY1" fmla="*/ 0 h 2615837"/>
                                <a:gd name="connsiteX2" fmla="*/ 2118360 w 2118360"/>
                                <a:gd name="connsiteY2" fmla="*/ 2615837 h 2615837"/>
                                <a:gd name="connsiteX3" fmla="*/ 0 w 2118360"/>
                                <a:gd name="connsiteY3" fmla="*/ 2615837 h 2615837"/>
                                <a:gd name="connsiteX0" fmla="*/ 0 w 2118360"/>
                                <a:gd name="connsiteY0" fmla="*/ 2615837 h 2615837"/>
                                <a:gd name="connsiteX1" fmla="*/ 0 w 2118360"/>
                                <a:gd name="connsiteY1" fmla="*/ 0 h 2615837"/>
                                <a:gd name="connsiteX2" fmla="*/ 2118360 w 2118360"/>
                                <a:gd name="connsiteY2" fmla="*/ 2615837 h 2615837"/>
                                <a:gd name="connsiteX3" fmla="*/ 0 w 2118360"/>
                                <a:gd name="connsiteY3" fmla="*/ 2615837 h 26158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118360" h="2615837">
                                  <a:moveTo>
                                    <a:pt x="0" y="2615837"/>
                                  </a:moveTo>
                                  <a:lnTo>
                                    <a:pt x="0" y="0"/>
                                  </a:lnTo>
                                  <a:cubicBezTo>
                                    <a:pt x="706119" y="1423785"/>
                                    <a:pt x="780869" y="1627777"/>
                                    <a:pt x="2118360" y="2615837"/>
                                  </a:cubicBezTo>
                                  <a:lnTo>
                                    <a:pt x="0" y="26158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>
                                <a:rot lat="0" lon="0" rev="1200000"/>
                              </a:lightRig>
                            </a:scene3d>
                            <a:sp3d>
                              <a:bevelT w="63500" h="25400"/>
                            </a:sp3d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Diagonal Stripe 3"/>
                          <wps:cNvSpPr/>
                          <wps:spPr>
                            <a:xfrm rot="10800000">
                              <a:off x="0" y="0"/>
                              <a:ext cx="2882510" cy="10702976"/>
                            </a:xfrm>
                            <a:custGeom>
                              <a:avLst/>
                              <a:gdLst>
                                <a:gd name="connsiteX0" fmla="*/ 0 w 4582795"/>
                                <a:gd name="connsiteY0" fmla="*/ 2095500 h 4191000"/>
                                <a:gd name="connsiteX1" fmla="*/ 2291398 w 4582795"/>
                                <a:gd name="connsiteY1" fmla="*/ 0 h 4191000"/>
                                <a:gd name="connsiteX2" fmla="*/ 4582795 w 4582795"/>
                                <a:gd name="connsiteY2" fmla="*/ 0 h 4191000"/>
                                <a:gd name="connsiteX3" fmla="*/ 0 w 4582795"/>
                                <a:gd name="connsiteY3" fmla="*/ 4191000 h 4191000"/>
                                <a:gd name="connsiteX4" fmla="*/ 0 w 4582795"/>
                                <a:gd name="connsiteY4" fmla="*/ 2095500 h 4191000"/>
                                <a:gd name="connsiteX0" fmla="*/ 0 w 4582795"/>
                                <a:gd name="connsiteY0" fmla="*/ 2095500 h 4191000"/>
                                <a:gd name="connsiteX1" fmla="*/ 2291398 w 4582795"/>
                                <a:gd name="connsiteY1" fmla="*/ 0 h 4191000"/>
                                <a:gd name="connsiteX2" fmla="*/ 4582795 w 4582795"/>
                                <a:gd name="connsiteY2" fmla="*/ 0 h 4191000"/>
                                <a:gd name="connsiteX3" fmla="*/ 0 w 4582795"/>
                                <a:gd name="connsiteY3" fmla="*/ 4191000 h 4191000"/>
                                <a:gd name="connsiteX4" fmla="*/ 0 w 4582795"/>
                                <a:gd name="connsiteY4" fmla="*/ 2095500 h 4191000"/>
                                <a:gd name="connsiteX0" fmla="*/ 0 w 4582795"/>
                                <a:gd name="connsiteY0" fmla="*/ 2095500 h 4191000"/>
                                <a:gd name="connsiteX1" fmla="*/ 2411141 w 4582795"/>
                                <a:gd name="connsiteY1" fmla="*/ 0 h 4191000"/>
                                <a:gd name="connsiteX2" fmla="*/ 4582795 w 4582795"/>
                                <a:gd name="connsiteY2" fmla="*/ 0 h 4191000"/>
                                <a:gd name="connsiteX3" fmla="*/ 0 w 4582795"/>
                                <a:gd name="connsiteY3" fmla="*/ 4191000 h 4191000"/>
                                <a:gd name="connsiteX4" fmla="*/ 0 w 4582795"/>
                                <a:gd name="connsiteY4" fmla="*/ 2095500 h 4191000"/>
                                <a:gd name="connsiteX0" fmla="*/ 0 w 4582795"/>
                                <a:gd name="connsiteY0" fmla="*/ 2095500 h 4191000"/>
                                <a:gd name="connsiteX1" fmla="*/ 2411141 w 4582795"/>
                                <a:gd name="connsiteY1" fmla="*/ 0 h 4191000"/>
                                <a:gd name="connsiteX2" fmla="*/ 4582795 w 4582795"/>
                                <a:gd name="connsiteY2" fmla="*/ 0 h 4191000"/>
                                <a:gd name="connsiteX3" fmla="*/ 0 w 4582795"/>
                                <a:gd name="connsiteY3" fmla="*/ 4191000 h 4191000"/>
                                <a:gd name="connsiteX4" fmla="*/ 0 w 4582795"/>
                                <a:gd name="connsiteY4" fmla="*/ 2095500 h 4191000"/>
                                <a:gd name="connsiteX0" fmla="*/ 0 w 2960914"/>
                                <a:gd name="connsiteY0" fmla="*/ 2095500 h 4191000"/>
                                <a:gd name="connsiteX1" fmla="*/ 2411141 w 2960914"/>
                                <a:gd name="connsiteY1" fmla="*/ 0 h 4191000"/>
                                <a:gd name="connsiteX2" fmla="*/ 2960914 w 2960914"/>
                                <a:gd name="connsiteY2" fmla="*/ 0 h 4191000"/>
                                <a:gd name="connsiteX3" fmla="*/ 0 w 2960914"/>
                                <a:gd name="connsiteY3" fmla="*/ 4191000 h 4191000"/>
                                <a:gd name="connsiteX4" fmla="*/ 0 w 2960914"/>
                                <a:gd name="connsiteY4" fmla="*/ 2095500 h 4191000"/>
                                <a:gd name="connsiteX0" fmla="*/ 0 w 2960914"/>
                                <a:gd name="connsiteY0" fmla="*/ 2095500 h 5704114"/>
                                <a:gd name="connsiteX1" fmla="*/ 2411141 w 2960914"/>
                                <a:gd name="connsiteY1" fmla="*/ 0 h 5704114"/>
                                <a:gd name="connsiteX2" fmla="*/ 2960914 w 2960914"/>
                                <a:gd name="connsiteY2" fmla="*/ 0 h 5704114"/>
                                <a:gd name="connsiteX3" fmla="*/ 0 w 2960914"/>
                                <a:gd name="connsiteY3" fmla="*/ 5704114 h 5704114"/>
                                <a:gd name="connsiteX4" fmla="*/ 0 w 2960914"/>
                                <a:gd name="connsiteY4" fmla="*/ 4191000 h 5704114"/>
                                <a:gd name="connsiteX5" fmla="*/ 0 w 2960914"/>
                                <a:gd name="connsiteY5" fmla="*/ 2095500 h 5704114"/>
                                <a:gd name="connsiteX0" fmla="*/ 0 w 2960914"/>
                                <a:gd name="connsiteY0" fmla="*/ 2097133 h 5705747"/>
                                <a:gd name="connsiteX1" fmla="*/ 2411141 w 2960914"/>
                                <a:gd name="connsiteY1" fmla="*/ 1633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097133 h 5705747"/>
                                <a:gd name="connsiteX0" fmla="*/ 0 w 2960914"/>
                                <a:gd name="connsiteY0" fmla="*/ 2097133 h 5705747"/>
                                <a:gd name="connsiteX1" fmla="*/ 2411141 w 2960914"/>
                                <a:gd name="connsiteY1" fmla="*/ 1633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097133 h 5705747"/>
                                <a:gd name="connsiteX0" fmla="*/ 0 w 2960914"/>
                                <a:gd name="connsiteY0" fmla="*/ 2271413 h 5705747"/>
                                <a:gd name="connsiteX1" fmla="*/ 2411141 w 2960914"/>
                                <a:gd name="connsiteY1" fmla="*/ 1633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271413 h 5705747"/>
                                <a:gd name="connsiteX0" fmla="*/ 0 w 2960914"/>
                                <a:gd name="connsiteY0" fmla="*/ 2271413 h 5705747"/>
                                <a:gd name="connsiteX1" fmla="*/ 2411141 w 2960914"/>
                                <a:gd name="connsiteY1" fmla="*/ 1633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271413 h 5705747"/>
                                <a:gd name="connsiteX0" fmla="*/ 0 w 2960914"/>
                                <a:gd name="connsiteY0" fmla="*/ 2271413 h 5705747"/>
                                <a:gd name="connsiteX1" fmla="*/ 2498686 w 2960914"/>
                                <a:gd name="connsiteY1" fmla="*/ 0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271413 h 5705747"/>
                                <a:gd name="connsiteX0" fmla="*/ 0 w 2960914"/>
                                <a:gd name="connsiteY0" fmla="*/ 2271413 h 5705747"/>
                                <a:gd name="connsiteX1" fmla="*/ 2498686 w 2960914"/>
                                <a:gd name="connsiteY1" fmla="*/ 0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271413 h 5705747"/>
                                <a:gd name="connsiteX0" fmla="*/ 0 w 2960914"/>
                                <a:gd name="connsiteY0" fmla="*/ 2271413 h 5705747"/>
                                <a:gd name="connsiteX1" fmla="*/ 2498686 w 2960914"/>
                                <a:gd name="connsiteY1" fmla="*/ 0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271413 h 5705747"/>
                                <a:gd name="connsiteX0" fmla="*/ 0 w 2960914"/>
                                <a:gd name="connsiteY0" fmla="*/ 2271413 h 5705747"/>
                                <a:gd name="connsiteX1" fmla="*/ 2498686 w 2960914"/>
                                <a:gd name="connsiteY1" fmla="*/ 0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1633 w 2960914"/>
                                <a:gd name="connsiteY4" fmla="*/ 4181946 h 5705747"/>
                                <a:gd name="connsiteX5" fmla="*/ 0 w 2960914"/>
                                <a:gd name="connsiteY5" fmla="*/ 2271413 h 5705747"/>
                                <a:gd name="connsiteX0" fmla="*/ 0 w 2960914"/>
                                <a:gd name="connsiteY0" fmla="*/ 2271413 h 5705747"/>
                                <a:gd name="connsiteX1" fmla="*/ 2498686 w 2960914"/>
                                <a:gd name="connsiteY1" fmla="*/ 0 h 5705747"/>
                                <a:gd name="connsiteX2" fmla="*/ 2960914 w 2960914"/>
                                <a:gd name="connsiteY2" fmla="*/ 0 h 5705747"/>
                                <a:gd name="connsiteX3" fmla="*/ 424621 w 2960914"/>
                                <a:gd name="connsiteY3" fmla="*/ 2525606 h 5705747"/>
                                <a:gd name="connsiteX4" fmla="*/ 0 w 2960914"/>
                                <a:gd name="connsiteY4" fmla="*/ 5705747 h 5705747"/>
                                <a:gd name="connsiteX5" fmla="*/ 1633 w 2960914"/>
                                <a:gd name="connsiteY5" fmla="*/ 4181946 h 5705747"/>
                                <a:gd name="connsiteX6" fmla="*/ 0 w 2960914"/>
                                <a:gd name="connsiteY6" fmla="*/ 2271413 h 5705747"/>
                                <a:gd name="connsiteX0" fmla="*/ 0 w 2960914"/>
                                <a:gd name="connsiteY0" fmla="*/ 2271413 h 5705747"/>
                                <a:gd name="connsiteX1" fmla="*/ 2498686 w 2960914"/>
                                <a:gd name="connsiteY1" fmla="*/ 0 h 5705747"/>
                                <a:gd name="connsiteX2" fmla="*/ 2960914 w 2960914"/>
                                <a:gd name="connsiteY2" fmla="*/ 0 h 5705747"/>
                                <a:gd name="connsiteX3" fmla="*/ 424621 w 2960914"/>
                                <a:gd name="connsiteY3" fmla="*/ 2525606 h 5705747"/>
                                <a:gd name="connsiteX4" fmla="*/ 0 w 2960914"/>
                                <a:gd name="connsiteY4" fmla="*/ 5705747 h 5705747"/>
                                <a:gd name="connsiteX5" fmla="*/ 1633 w 2960914"/>
                                <a:gd name="connsiteY5" fmla="*/ 4181946 h 5705747"/>
                                <a:gd name="connsiteX6" fmla="*/ 0 w 2960914"/>
                                <a:gd name="connsiteY6" fmla="*/ 2271413 h 5705747"/>
                                <a:gd name="connsiteX0" fmla="*/ 0 w 2960914"/>
                                <a:gd name="connsiteY0" fmla="*/ 2273046 h 5707380"/>
                                <a:gd name="connsiteX1" fmla="*/ 2793113 w 2960914"/>
                                <a:gd name="connsiteY1" fmla="*/ 0 h 5707380"/>
                                <a:gd name="connsiteX2" fmla="*/ 2960914 w 2960914"/>
                                <a:gd name="connsiteY2" fmla="*/ 1633 h 5707380"/>
                                <a:gd name="connsiteX3" fmla="*/ 424621 w 2960914"/>
                                <a:gd name="connsiteY3" fmla="*/ 2527239 h 5707380"/>
                                <a:gd name="connsiteX4" fmla="*/ 0 w 2960914"/>
                                <a:gd name="connsiteY4" fmla="*/ 5707380 h 5707380"/>
                                <a:gd name="connsiteX5" fmla="*/ 1633 w 2960914"/>
                                <a:gd name="connsiteY5" fmla="*/ 4183579 h 5707380"/>
                                <a:gd name="connsiteX6" fmla="*/ 0 w 2960914"/>
                                <a:gd name="connsiteY6" fmla="*/ 2273046 h 5707380"/>
                                <a:gd name="connsiteX0" fmla="*/ 0 w 2874356"/>
                                <a:gd name="connsiteY0" fmla="*/ 2273046 h 5707380"/>
                                <a:gd name="connsiteX1" fmla="*/ 2793113 w 2874356"/>
                                <a:gd name="connsiteY1" fmla="*/ 0 h 5707380"/>
                                <a:gd name="connsiteX2" fmla="*/ 2874356 w 2874356"/>
                                <a:gd name="connsiteY2" fmla="*/ 0 h 5707380"/>
                                <a:gd name="connsiteX3" fmla="*/ 424621 w 2874356"/>
                                <a:gd name="connsiteY3" fmla="*/ 2527239 h 5707380"/>
                                <a:gd name="connsiteX4" fmla="*/ 0 w 2874356"/>
                                <a:gd name="connsiteY4" fmla="*/ 5707380 h 5707380"/>
                                <a:gd name="connsiteX5" fmla="*/ 1633 w 2874356"/>
                                <a:gd name="connsiteY5" fmla="*/ 4183579 h 5707380"/>
                                <a:gd name="connsiteX6" fmla="*/ 0 w 2874356"/>
                                <a:gd name="connsiteY6" fmla="*/ 2273046 h 5707380"/>
                                <a:gd name="connsiteX0" fmla="*/ 0 w 2874356"/>
                                <a:gd name="connsiteY0" fmla="*/ 2273046 h 5707380"/>
                                <a:gd name="connsiteX1" fmla="*/ 2793113 w 2874356"/>
                                <a:gd name="connsiteY1" fmla="*/ 0 h 5707380"/>
                                <a:gd name="connsiteX2" fmla="*/ 2874356 w 2874356"/>
                                <a:gd name="connsiteY2" fmla="*/ 0 h 5707380"/>
                                <a:gd name="connsiteX3" fmla="*/ 424621 w 2874356"/>
                                <a:gd name="connsiteY3" fmla="*/ 2527239 h 5707380"/>
                                <a:gd name="connsiteX4" fmla="*/ 0 w 2874356"/>
                                <a:gd name="connsiteY4" fmla="*/ 5707380 h 5707380"/>
                                <a:gd name="connsiteX5" fmla="*/ 1633 w 2874356"/>
                                <a:gd name="connsiteY5" fmla="*/ 4183579 h 5707380"/>
                                <a:gd name="connsiteX6" fmla="*/ 0 w 2874356"/>
                                <a:gd name="connsiteY6" fmla="*/ 2273046 h 5707380"/>
                                <a:gd name="connsiteX0" fmla="*/ 1 w 2874357"/>
                                <a:gd name="connsiteY0" fmla="*/ 2273046 h 10628650"/>
                                <a:gd name="connsiteX1" fmla="*/ 2793114 w 2874357"/>
                                <a:gd name="connsiteY1" fmla="*/ 0 h 10628650"/>
                                <a:gd name="connsiteX2" fmla="*/ 2874357 w 2874357"/>
                                <a:gd name="connsiteY2" fmla="*/ 0 h 10628650"/>
                                <a:gd name="connsiteX3" fmla="*/ 424622 w 2874357"/>
                                <a:gd name="connsiteY3" fmla="*/ 2527239 h 10628650"/>
                                <a:gd name="connsiteX4" fmla="*/ 0 w 2874357"/>
                                <a:gd name="connsiteY4" fmla="*/ 10628650 h 10628650"/>
                                <a:gd name="connsiteX5" fmla="*/ 1634 w 2874357"/>
                                <a:gd name="connsiteY5" fmla="*/ 4183579 h 10628650"/>
                                <a:gd name="connsiteX6" fmla="*/ 1 w 2874357"/>
                                <a:gd name="connsiteY6" fmla="*/ 2273046 h 10628650"/>
                                <a:gd name="connsiteX0" fmla="*/ 1 w 2874357"/>
                                <a:gd name="connsiteY0" fmla="*/ 2273046 h 10628667"/>
                                <a:gd name="connsiteX1" fmla="*/ 2793114 w 2874357"/>
                                <a:gd name="connsiteY1" fmla="*/ 0 h 10628667"/>
                                <a:gd name="connsiteX2" fmla="*/ 2874357 w 2874357"/>
                                <a:gd name="connsiteY2" fmla="*/ 0 h 10628667"/>
                                <a:gd name="connsiteX3" fmla="*/ 424622 w 2874357"/>
                                <a:gd name="connsiteY3" fmla="*/ 2527239 h 10628667"/>
                                <a:gd name="connsiteX4" fmla="*/ 0 w 2874357"/>
                                <a:gd name="connsiteY4" fmla="*/ 10628650 h 10628667"/>
                                <a:gd name="connsiteX5" fmla="*/ 1634 w 2874357"/>
                                <a:gd name="connsiteY5" fmla="*/ 4183579 h 10628667"/>
                                <a:gd name="connsiteX6" fmla="*/ 1 w 2874357"/>
                                <a:gd name="connsiteY6" fmla="*/ 2273046 h 10628667"/>
                                <a:gd name="connsiteX0" fmla="*/ 4316 w 2878672"/>
                                <a:gd name="connsiteY0" fmla="*/ 2273046 h 10628667"/>
                                <a:gd name="connsiteX1" fmla="*/ 2797429 w 2878672"/>
                                <a:gd name="connsiteY1" fmla="*/ 0 h 10628667"/>
                                <a:gd name="connsiteX2" fmla="*/ 2878672 w 2878672"/>
                                <a:gd name="connsiteY2" fmla="*/ 0 h 10628667"/>
                                <a:gd name="connsiteX3" fmla="*/ 428937 w 2878672"/>
                                <a:gd name="connsiteY3" fmla="*/ 2527239 h 10628667"/>
                                <a:gd name="connsiteX4" fmla="*/ 4315 w 2878672"/>
                                <a:gd name="connsiteY4" fmla="*/ 10628650 h 10628667"/>
                                <a:gd name="connsiteX5" fmla="*/ 5949 w 2878672"/>
                                <a:gd name="connsiteY5" fmla="*/ 4183579 h 10628667"/>
                                <a:gd name="connsiteX6" fmla="*/ 4316 w 2878672"/>
                                <a:gd name="connsiteY6" fmla="*/ 2273046 h 10628667"/>
                                <a:gd name="connsiteX0" fmla="*/ 0 w 2874356"/>
                                <a:gd name="connsiteY0" fmla="*/ 2273046 h 10703120"/>
                                <a:gd name="connsiteX1" fmla="*/ 2793113 w 2874356"/>
                                <a:gd name="connsiteY1" fmla="*/ 0 h 10703120"/>
                                <a:gd name="connsiteX2" fmla="*/ 2874356 w 2874356"/>
                                <a:gd name="connsiteY2" fmla="*/ 0 h 10703120"/>
                                <a:gd name="connsiteX3" fmla="*/ 424621 w 2874356"/>
                                <a:gd name="connsiteY3" fmla="*/ 2527239 h 10703120"/>
                                <a:gd name="connsiteX4" fmla="*/ 108914 w 2874356"/>
                                <a:gd name="connsiteY4" fmla="*/ 10703103 h 10703120"/>
                                <a:gd name="connsiteX5" fmla="*/ 1633 w 2874356"/>
                                <a:gd name="connsiteY5" fmla="*/ 4183579 h 10703120"/>
                                <a:gd name="connsiteX6" fmla="*/ 0 w 2874356"/>
                                <a:gd name="connsiteY6" fmla="*/ 2273046 h 10703120"/>
                                <a:gd name="connsiteX0" fmla="*/ 4316 w 2878672"/>
                                <a:gd name="connsiteY0" fmla="*/ 2273046 h 10703137"/>
                                <a:gd name="connsiteX1" fmla="*/ 2797429 w 2878672"/>
                                <a:gd name="connsiteY1" fmla="*/ 0 h 10703137"/>
                                <a:gd name="connsiteX2" fmla="*/ 2878672 w 2878672"/>
                                <a:gd name="connsiteY2" fmla="*/ 0 h 10703137"/>
                                <a:gd name="connsiteX3" fmla="*/ 428937 w 2878672"/>
                                <a:gd name="connsiteY3" fmla="*/ 2527239 h 10703137"/>
                                <a:gd name="connsiteX4" fmla="*/ 4315 w 2878672"/>
                                <a:gd name="connsiteY4" fmla="*/ 10703120 h 10703137"/>
                                <a:gd name="connsiteX5" fmla="*/ 5949 w 2878672"/>
                                <a:gd name="connsiteY5" fmla="*/ 4183579 h 10703137"/>
                                <a:gd name="connsiteX6" fmla="*/ 4316 w 2878672"/>
                                <a:gd name="connsiteY6" fmla="*/ 2273046 h 10703137"/>
                                <a:gd name="connsiteX0" fmla="*/ 0 w 2874356"/>
                                <a:gd name="connsiteY0" fmla="*/ 2273046 h 10703154"/>
                                <a:gd name="connsiteX1" fmla="*/ 2793113 w 2874356"/>
                                <a:gd name="connsiteY1" fmla="*/ 0 h 10703154"/>
                                <a:gd name="connsiteX2" fmla="*/ 2874356 w 2874356"/>
                                <a:gd name="connsiteY2" fmla="*/ 0 h 10703154"/>
                                <a:gd name="connsiteX3" fmla="*/ 424621 w 2874356"/>
                                <a:gd name="connsiteY3" fmla="*/ 2527239 h 10703154"/>
                                <a:gd name="connsiteX4" fmla="*/ 130698 w 2874356"/>
                                <a:gd name="connsiteY4" fmla="*/ 10703137 h 10703154"/>
                                <a:gd name="connsiteX5" fmla="*/ 1633 w 2874356"/>
                                <a:gd name="connsiteY5" fmla="*/ 4183579 h 10703154"/>
                                <a:gd name="connsiteX6" fmla="*/ 0 w 2874356"/>
                                <a:gd name="connsiteY6" fmla="*/ 2273046 h 10703154"/>
                                <a:gd name="connsiteX0" fmla="*/ 0 w 2874356"/>
                                <a:gd name="connsiteY0" fmla="*/ 2273046 h 10703154"/>
                                <a:gd name="connsiteX1" fmla="*/ 2793113 w 2874356"/>
                                <a:gd name="connsiteY1" fmla="*/ 0 h 10703154"/>
                                <a:gd name="connsiteX2" fmla="*/ 2874356 w 2874356"/>
                                <a:gd name="connsiteY2" fmla="*/ 0 h 10703154"/>
                                <a:gd name="connsiteX3" fmla="*/ 424621 w 2874356"/>
                                <a:gd name="connsiteY3" fmla="*/ 2527239 h 10703154"/>
                                <a:gd name="connsiteX4" fmla="*/ 130698 w 2874356"/>
                                <a:gd name="connsiteY4" fmla="*/ 10703137 h 10703154"/>
                                <a:gd name="connsiteX5" fmla="*/ 1633 w 2874356"/>
                                <a:gd name="connsiteY5" fmla="*/ 4183579 h 10703154"/>
                                <a:gd name="connsiteX6" fmla="*/ 0 w 2874356"/>
                                <a:gd name="connsiteY6" fmla="*/ 2273046 h 10703154"/>
                                <a:gd name="connsiteX0" fmla="*/ 67196 w 2941552"/>
                                <a:gd name="connsiteY0" fmla="*/ 2273046 h 10703171"/>
                                <a:gd name="connsiteX1" fmla="*/ 2860309 w 2941552"/>
                                <a:gd name="connsiteY1" fmla="*/ 0 h 10703171"/>
                                <a:gd name="connsiteX2" fmla="*/ 2941552 w 2941552"/>
                                <a:gd name="connsiteY2" fmla="*/ 0 h 10703171"/>
                                <a:gd name="connsiteX3" fmla="*/ 491817 w 2941552"/>
                                <a:gd name="connsiteY3" fmla="*/ 2527239 h 10703171"/>
                                <a:gd name="connsiteX4" fmla="*/ 67195 w 2941552"/>
                                <a:gd name="connsiteY4" fmla="*/ 10703154 h 10703171"/>
                                <a:gd name="connsiteX5" fmla="*/ 68829 w 2941552"/>
                                <a:gd name="connsiteY5" fmla="*/ 4183579 h 10703171"/>
                                <a:gd name="connsiteX6" fmla="*/ 67196 w 2941552"/>
                                <a:gd name="connsiteY6" fmla="*/ 2273046 h 10703171"/>
                                <a:gd name="connsiteX0" fmla="*/ 9138 w 2883494"/>
                                <a:gd name="connsiteY0" fmla="*/ 2273046 h 10703171"/>
                                <a:gd name="connsiteX1" fmla="*/ 2802251 w 2883494"/>
                                <a:gd name="connsiteY1" fmla="*/ 0 h 10703171"/>
                                <a:gd name="connsiteX2" fmla="*/ 2883494 w 2883494"/>
                                <a:gd name="connsiteY2" fmla="*/ 0 h 10703171"/>
                                <a:gd name="connsiteX3" fmla="*/ 433759 w 2883494"/>
                                <a:gd name="connsiteY3" fmla="*/ 2527239 h 10703171"/>
                                <a:gd name="connsiteX4" fmla="*/ 9137 w 2883494"/>
                                <a:gd name="connsiteY4" fmla="*/ 10703154 h 10703171"/>
                                <a:gd name="connsiteX5" fmla="*/ 10771 w 2883494"/>
                                <a:gd name="connsiteY5" fmla="*/ 4183579 h 10703171"/>
                                <a:gd name="connsiteX6" fmla="*/ 9138 w 2883494"/>
                                <a:gd name="connsiteY6" fmla="*/ 2273046 h 107031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2883494" h="10703171">
                                  <a:moveTo>
                                    <a:pt x="9138" y="2273046"/>
                                  </a:moveTo>
                                  <a:cubicBezTo>
                                    <a:pt x="1067046" y="769040"/>
                                    <a:pt x="1549120" y="633186"/>
                                    <a:pt x="2802251" y="0"/>
                                  </a:cubicBezTo>
                                  <a:lnTo>
                                    <a:pt x="2883494" y="0"/>
                                  </a:lnTo>
                                  <a:cubicBezTo>
                                    <a:pt x="1349718" y="829188"/>
                                    <a:pt x="927245" y="1576281"/>
                                    <a:pt x="433759" y="2527239"/>
                                  </a:cubicBezTo>
                                  <a:cubicBezTo>
                                    <a:pt x="-59727" y="3478197"/>
                                    <a:pt x="56061" y="10716087"/>
                                    <a:pt x="9137" y="10703154"/>
                                  </a:cubicBezTo>
                                  <a:cubicBezTo>
                                    <a:pt x="-12079" y="9630072"/>
                                    <a:pt x="10227" y="4691513"/>
                                    <a:pt x="10771" y="4183579"/>
                                  </a:cubicBezTo>
                                  <a:cubicBezTo>
                                    <a:pt x="10227" y="3546735"/>
                                    <a:pt x="9682" y="2909890"/>
                                    <a:pt x="9138" y="227304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</a:effectLst>
                            <a:scene3d>
                              <a:camera prst="orthographicFront"/>
                              <a:lightRig rig="threePt" dir="t">
                                <a:rot lat="0" lon="0" rev="1200000"/>
                              </a:lightRig>
                            </a:scene3d>
                            <a:sp3d>
                              <a:bevelT w="63500" h="25400"/>
                            </a:sp3d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" name="Right Triangle 2"/>
                        <wps:cNvSpPr/>
                        <wps:spPr>
                          <a:xfrm rot="5400000">
                            <a:off x="248954" y="-194249"/>
                            <a:ext cx="2118360" cy="2615565"/>
                          </a:xfrm>
                          <a:custGeom>
                            <a:avLst/>
                            <a:gdLst>
                              <a:gd name="connsiteX0" fmla="*/ 0 w 2118360"/>
                              <a:gd name="connsiteY0" fmla="*/ 2278380 h 2278380"/>
                              <a:gd name="connsiteX1" fmla="*/ 0 w 2118360"/>
                              <a:gd name="connsiteY1" fmla="*/ 0 h 2278380"/>
                              <a:gd name="connsiteX2" fmla="*/ 2118360 w 2118360"/>
                              <a:gd name="connsiteY2" fmla="*/ 2278380 h 2278380"/>
                              <a:gd name="connsiteX3" fmla="*/ 0 w 2118360"/>
                              <a:gd name="connsiteY3" fmla="*/ 2278380 h 2278380"/>
                              <a:gd name="connsiteX0" fmla="*/ 0 w 2118360"/>
                              <a:gd name="connsiteY0" fmla="*/ 2278380 h 2278380"/>
                              <a:gd name="connsiteX1" fmla="*/ 0 w 2118360"/>
                              <a:gd name="connsiteY1" fmla="*/ 0 h 2278380"/>
                              <a:gd name="connsiteX2" fmla="*/ 2118360 w 2118360"/>
                              <a:gd name="connsiteY2" fmla="*/ 2278380 h 2278380"/>
                              <a:gd name="connsiteX3" fmla="*/ 0 w 2118360"/>
                              <a:gd name="connsiteY3" fmla="*/ 2278380 h 2278380"/>
                              <a:gd name="connsiteX0" fmla="*/ 0 w 2118360"/>
                              <a:gd name="connsiteY0" fmla="*/ 2278380 h 2278380"/>
                              <a:gd name="connsiteX1" fmla="*/ 0 w 2118360"/>
                              <a:gd name="connsiteY1" fmla="*/ 0 h 2278380"/>
                              <a:gd name="connsiteX2" fmla="*/ 2118360 w 2118360"/>
                              <a:gd name="connsiteY2" fmla="*/ 2278380 h 2278380"/>
                              <a:gd name="connsiteX3" fmla="*/ 0 w 2118360"/>
                              <a:gd name="connsiteY3" fmla="*/ 2278380 h 2278380"/>
                              <a:gd name="connsiteX0" fmla="*/ 0 w 2118360"/>
                              <a:gd name="connsiteY0" fmla="*/ 2278380 h 2278380"/>
                              <a:gd name="connsiteX1" fmla="*/ 0 w 2118360"/>
                              <a:gd name="connsiteY1" fmla="*/ 0 h 2278380"/>
                              <a:gd name="connsiteX2" fmla="*/ 2118360 w 2118360"/>
                              <a:gd name="connsiteY2" fmla="*/ 2278380 h 2278380"/>
                              <a:gd name="connsiteX3" fmla="*/ 0 w 2118360"/>
                              <a:gd name="connsiteY3" fmla="*/ 2278380 h 2278380"/>
                              <a:gd name="connsiteX0" fmla="*/ 0 w 2118360"/>
                              <a:gd name="connsiteY0" fmla="*/ 2278380 h 2278380"/>
                              <a:gd name="connsiteX1" fmla="*/ 0 w 2118360"/>
                              <a:gd name="connsiteY1" fmla="*/ 0 h 2278380"/>
                              <a:gd name="connsiteX2" fmla="*/ 2118360 w 2118360"/>
                              <a:gd name="connsiteY2" fmla="*/ 2278380 h 2278380"/>
                              <a:gd name="connsiteX3" fmla="*/ 0 w 2118360"/>
                              <a:gd name="connsiteY3" fmla="*/ 2278380 h 2278380"/>
                              <a:gd name="connsiteX0" fmla="*/ 0 w 2118360"/>
                              <a:gd name="connsiteY0" fmla="*/ 2615837 h 2615837"/>
                              <a:gd name="connsiteX1" fmla="*/ 0 w 2118360"/>
                              <a:gd name="connsiteY1" fmla="*/ 0 h 2615837"/>
                              <a:gd name="connsiteX2" fmla="*/ 2118360 w 2118360"/>
                              <a:gd name="connsiteY2" fmla="*/ 2615837 h 2615837"/>
                              <a:gd name="connsiteX3" fmla="*/ 0 w 2118360"/>
                              <a:gd name="connsiteY3" fmla="*/ 2615837 h 2615837"/>
                              <a:gd name="connsiteX0" fmla="*/ 0 w 2118360"/>
                              <a:gd name="connsiteY0" fmla="*/ 2615837 h 2615837"/>
                              <a:gd name="connsiteX1" fmla="*/ 0 w 2118360"/>
                              <a:gd name="connsiteY1" fmla="*/ 0 h 2615837"/>
                              <a:gd name="connsiteX2" fmla="*/ 2118360 w 2118360"/>
                              <a:gd name="connsiteY2" fmla="*/ 2615837 h 2615837"/>
                              <a:gd name="connsiteX3" fmla="*/ 0 w 2118360"/>
                              <a:gd name="connsiteY3" fmla="*/ 2615837 h 2615837"/>
                              <a:gd name="connsiteX0" fmla="*/ 0 w 2118360"/>
                              <a:gd name="connsiteY0" fmla="*/ 2615837 h 2615837"/>
                              <a:gd name="connsiteX1" fmla="*/ 0 w 2118360"/>
                              <a:gd name="connsiteY1" fmla="*/ 0 h 2615837"/>
                              <a:gd name="connsiteX2" fmla="*/ 2118360 w 2118360"/>
                              <a:gd name="connsiteY2" fmla="*/ 2615837 h 2615837"/>
                              <a:gd name="connsiteX3" fmla="*/ 0 w 2118360"/>
                              <a:gd name="connsiteY3" fmla="*/ 2615837 h 26158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118360" h="2615837">
                                <a:moveTo>
                                  <a:pt x="0" y="2615837"/>
                                </a:moveTo>
                                <a:lnTo>
                                  <a:pt x="0" y="0"/>
                                </a:lnTo>
                                <a:cubicBezTo>
                                  <a:pt x="706119" y="1423785"/>
                                  <a:pt x="780869" y="1627777"/>
                                  <a:pt x="2118360" y="2615837"/>
                                </a:cubicBezTo>
                                <a:lnTo>
                                  <a:pt x="0" y="26158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threePt" dir="t">
                              <a:rot lat="0" lon="0" rev="1200000"/>
                            </a:lightRig>
                          </a:scene3d>
                          <a:sp3d>
                            <a:bevelT w="63500" h="25400"/>
                          </a:sp3d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1" name="Diagonal Stripe 3"/>
                      <wps:cNvSpPr/>
                      <wps:spPr>
                        <a:xfrm>
                          <a:off x="188804" y="0"/>
                          <a:ext cx="2882265" cy="10702925"/>
                        </a:xfrm>
                        <a:custGeom>
                          <a:avLst/>
                          <a:gdLst>
                            <a:gd name="connsiteX0" fmla="*/ 0 w 4582795"/>
                            <a:gd name="connsiteY0" fmla="*/ 2095500 h 4191000"/>
                            <a:gd name="connsiteX1" fmla="*/ 2291398 w 4582795"/>
                            <a:gd name="connsiteY1" fmla="*/ 0 h 4191000"/>
                            <a:gd name="connsiteX2" fmla="*/ 4582795 w 4582795"/>
                            <a:gd name="connsiteY2" fmla="*/ 0 h 4191000"/>
                            <a:gd name="connsiteX3" fmla="*/ 0 w 4582795"/>
                            <a:gd name="connsiteY3" fmla="*/ 4191000 h 4191000"/>
                            <a:gd name="connsiteX4" fmla="*/ 0 w 4582795"/>
                            <a:gd name="connsiteY4" fmla="*/ 2095500 h 4191000"/>
                            <a:gd name="connsiteX0" fmla="*/ 0 w 4582795"/>
                            <a:gd name="connsiteY0" fmla="*/ 2095500 h 4191000"/>
                            <a:gd name="connsiteX1" fmla="*/ 2291398 w 4582795"/>
                            <a:gd name="connsiteY1" fmla="*/ 0 h 4191000"/>
                            <a:gd name="connsiteX2" fmla="*/ 4582795 w 4582795"/>
                            <a:gd name="connsiteY2" fmla="*/ 0 h 4191000"/>
                            <a:gd name="connsiteX3" fmla="*/ 0 w 4582795"/>
                            <a:gd name="connsiteY3" fmla="*/ 4191000 h 4191000"/>
                            <a:gd name="connsiteX4" fmla="*/ 0 w 4582795"/>
                            <a:gd name="connsiteY4" fmla="*/ 2095500 h 4191000"/>
                            <a:gd name="connsiteX0" fmla="*/ 0 w 4582795"/>
                            <a:gd name="connsiteY0" fmla="*/ 2095500 h 4191000"/>
                            <a:gd name="connsiteX1" fmla="*/ 2411141 w 4582795"/>
                            <a:gd name="connsiteY1" fmla="*/ 0 h 4191000"/>
                            <a:gd name="connsiteX2" fmla="*/ 4582795 w 4582795"/>
                            <a:gd name="connsiteY2" fmla="*/ 0 h 4191000"/>
                            <a:gd name="connsiteX3" fmla="*/ 0 w 4582795"/>
                            <a:gd name="connsiteY3" fmla="*/ 4191000 h 4191000"/>
                            <a:gd name="connsiteX4" fmla="*/ 0 w 4582795"/>
                            <a:gd name="connsiteY4" fmla="*/ 2095500 h 4191000"/>
                            <a:gd name="connsiteX0" fmla="*/ 0 w 4582795"/>
                            <a:gd name="connsiteY0" fmla="*/ 2095500 h 4191000"/>
                            <a:gd name="connsiteX1" fmla="*/ 2411141 w 4582795"/>
                            <a:gd name="connsiteY1" fmla="*/ 0 h 4191000"/>
                            <a:gd name="connsiteX2" fmla="*/ 4582795 w 4582795"/>
                            <a:gd name="connsiteY2" fmla="*/ 0 h 4191000"/>
                            <a:gd name="connsiteX3" fmla="*/ 0 w 4582795"/>
                            <a:gd name="connsiteY3" fmla="*/ 4191000 h 4191000"/>
                            <a:gd name="connsiteX4" fmla="*/ 0 w 4582795"/>
                            <a:gd name="connsiteY4" fmla="*/ 2095500 h 4191000"/>
                            <a:gd name="connsiteX0" fmla="*/ 0 w 2960914"/>
                            <a:gd name="connsiteY0" fmla="*/ 2095500 h 4191000"/>
                            <a:gd name="connsiteX1" fmla="*/ 2411141 w 2960914"/>
                            <a:gd name="connsiteY1" fmla="*/ 0 h 4191000"/>
                            <a:gd name="connsiteX2" fmla="*/ 2960914 w 2960914"/>
                            <a:gd name="connsiteY2" fmla="*/ 0 h 4191000"/>
                            <a:gd name="connsiteX3" fmla="*/ 0 w 2960914"/>
                            <a:gd name="connsiteY3" fmla="*/ 4191000 h 4191000"/>
                            <a:gd name="connsiteX4" fmla="*/ 0 w 2960914"/>
                            <a:gd name="connsiteY4" fmla="*/ 2095500 h 4191000"/>
                            <a:gd name="connsiteX0" fmla="*/ 0 w 2960914"/>
                            <a:gd name="connsiteY0" fmla="*/ 2095500 h 5704114"/>
                            <a:gd name="connsiteX1" fmla="*/ 2411141 w 2960914"/>
                            <a:gd name="connsiteY1" fmla="*/ 0 h 5704114"/>
                            <a:gd name="connsiteX2" fmla="*/ 2960914 w 2960914"/>
                            <a:gd name="connsiteY2" fmla="*/ 0 h 5704114"/>
                            <a:gd name="connsiteX3" fmla="*/ 0 w 2960914"/>
                            <a:gd name="connsiteY3" fmla="*/ 5704114 h 5704114"/>
                            <a:gd name="connsiteX4" fmla="*/ 0 w 2960914"/>
                            <a:gd name="connsiteY4" fmla="*/ 4191000 h 5704114"/>
                            <a:gd name="connsiteX5" fmla="*/ 0 w 2960914"/>
                            <a:gd name="connsiteY5" fmla="*/ 2095500 h 5704114"/>
                            <a:gd name="connsiteX0" fmla="*/ 0 w 2960914"/>
                            <a:gd name="connsiteY0" fmla="*/ 2097133 h 5705747"/>
                            <a:gd name="connsiteX1" fmla="*/ 2411141 w 2960914"/>
                            <a:gd name="connsiteY1" fmla="*/ 1633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097133 h 5705747"/>
                            <a:gd name="connsiteX0" fmla="*/ 0 w 2960914"/>
                            <a:gd name="connsiteY0" fmla="*/ 2097133 h 5705747"/>
                            <a:gd name="connsiteX1" fmla="*/ 2411141 w 2960914"/>
                            <a:gd name="connsiteY1" fmla="*/ 1633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097133 h 5705747"/>
                            <a:gd name="connsiteX0" fmla="*/ 0 w 2960914"/>
                            <a:gd name="connsiteY0" fmla="*/ 2271413 h 5705747"/>
                            <a:gd name="connsiteX1" fmla="*/ 2411141 w 2960914"/>
                            <a:gd name="connsiteY1" fmla="*/ 1633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271413 h 5705747"/>
                            <a:gd name="connsiteX0" fmla="*/ 0 w 2960914"/>
                            <a:gd name="connsiteY0" fmla="*/ 2271413 h 5705747"/>
                            <a:gd name="connsiteX1" fmla="*/ 2411141 w 2960914"/>
                            <a:gd name="connsiteY1" fmla="*/ 1633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271413 h 5705747"/>
                            <a:gd name="connsiteX0" fmla="*/ 0 w 2960914"/>
                            <a:gd name="connsiteY0" fmla="*/ 2271413 h 5705747"/>
                            <a:gd name="connsiteX1" fmla="*/ 2498686 w 2960914"/>
                            <a:gd name="connsiteY1" fmla="*/ 0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271413 h 5705747"/>
                            <a:gd name="connsiteX0" fmla="*/ 0 w 2960914"/>
                            <a:gd name="connsiteY0" fmla="*/ 2271413 h 5705747"/>
                            <a:gd name="connsiteX1" fmla="*/ 2498686 w 2960914"/>
                            <a:gd name="connsiteY1" fmla="*/ 0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271413 h 5705747"/>
                            <a:gd name="connsiteX0" fmla="*/ 0 w 2960914"/>
                            <a:gd name="connsiteY0" fmla="*/ 2271413 h 5705747"/>
                            <a:gd name="connsiteX1" fmla="*/ 2498686 w 2960914"/>
                            <a:gd name="connsiteY1" fmla="*/ 0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271413 h 5705747"/>
                            <a:gd name="connsiteX0" fmla="*/ 0 w 2960914"/>
                            <a:gd name="connsiteY0" fmla="*/ 2271413 h 5705747"/>
                            <a:gd name="connsiteX1" fmla="*/ 2498686 w 2960914"/>
                            <a:gd name="connsiteY1" fmla="*/ 0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1633 w 2960914"/>
                            <a:gd name="connsiteY4" fmla="*/ 4181946 h 5705747"/>
                            <a:gd name="connsiteX5" fmla="*/ 0 w 2960914"/>
                            <a:gd name="connsiteY5" fmla="*/ 2271413 h 5705747"/>
                            <a:gd name="connsiteX0" fmla="*/ 0 w 2960914"/>
                            <a:gd name="connsiteY0" fmla="*/ 2271413 h 5705747"/>
                            <a:gd name="connsiteX1" fmla="*/ 2498686 w 2960914"/>
                            <a:gd name="connsiteY1" fmla="*/ 0 h 5705747"/>
                            <a:gd name="connsiteX2" fmla="*/ 2960914 w 2960914"/>
                            <a:gd name="connsiteY2" fmla="*/ 0 h 5705747"/>
                            <a:gd name="connsiteX3" fmla="*/ 424621 w 2960914"/>
                            <a:gd name="connsiteY3" fmla="*/ 2525606 h 5705747"/>
                            <a:gd name="connsiteX4" fmla="*/ 0 w 2960914"/>
                            <a:gd name="connsiteY4" fmla="*/ 5705747 h 5705747"/>
                            <a:gd name="connsiteX5" fmla="*/ 1633 w 2960914"/>
                            <a:gd name="connsiteY5" fmla="*/ 4181946 h 5705747"/>
                            <a:gd name="connsiteX6" fmla="*/ 0 w 2960914"/>
                            <a:gd name="connsiteY6" fmla="*/ 2271413 h 5705747"/>
                            <a:gd name="connsiteX0" fmla="*/ 0 w 2960914"/>
                            <a:gd name="connsiteY0" fmla="*/ 2271413 h 5705747"/>
                            <a:gd name="connsiteX1" fmla="*/ 2498686 w 2960914"/>
                            <a:gd name="connsiteY1" fmla="*/ 0 h 5705747"/>
                            <a:gd name="connsiteX2" fmla="*/ 2960914 w 2960914"/>
                            <a:gd name="connsiteY2" fmla="*/ 0 h 5705747"/>
                            <a:gd name="connsiteX3" fmla="*/ 424621 w 2960914"/>
                            <a:gd name="connsiteY3" fmla="*/ 2525606 h 5705747"/>
                            <a:gd name="connsiteX4" fmla="*/ 0 w 2960914"/>
                            <a:gd name="connsiteY4" fmla="*/ 5705747 h 5705747"/>
                            <a:gd name="connsiteX5" fmla="*/ 1633 w 2960914"/>
                            <a:gd name="connsiteY5" fmla="*/ 4181946 h 5705747"/>
                            <a:gd name="connsiteX6" fmla="*/ 0 w 2960914"/>
                            <a:gd name="connsiteY6" fmla="*/ 2271413 h 5705747"/>
                            <a:gd name="connsiteX0" fmla="*/ 0 w 2960914"/>
                            <a:gd name="connsiteY0" fmla="*/ 2273046 h 5707380"/>
                            <a:gd name="connsiteX1" fmla="*/ 2793113 w 2960914"/>
                            <a:gd name="connsiteY1" fmla="*/ 0 h 5707380"/>
                            <a:gd name="connsiteX2" fmla="*/ 2960914 w 2960914"/>
                            <a:gd name="connsiteY2" fmla="*/ 1633 h 5707380"/>
                            <a:gd name="connsiteX3" fmla="*/ 424621 w 2960914"/>
                            <a:gd name="connsiteY3" fmla="*/ 2527239 h 5707380"/>
                            <a:gd name="connsiteX4" fmla="*/ 0 w 2960914"/>
                            <a:gd name="connsiteY4" fmla="*/ 5707380 h 5707380"/>
                            <a:gd name="connsiteX5" fmla="*/ 1633 w 2960914"/>
                            <a:gd name="connsiteY5" fmla="*/ 4183579 h 5707380"/>
                            <a:gd name="connsiteX6" fmla="*/ 0 w 2960914"/>
                            <a:gd name="connsiteY6" fmla="*/ 2273046 h 5707380"/>
                            <a:gd name="connsiteX0" fmla="*/ 0 w 2874356"/>
                            <a:gd name="connsiteY0" fmla="*/ 2273046 h 5707380"/>
                            <a:gd name="connsiteX1" fmla="*/ 2793113 w 2874356"/>
                            <a:gd name="connsiteY1" fmla="*/ 0 h 5707380"/>
                            <a:gd name="connsiteX2" fmla="*/ 2874356 w 2874356"/>
                            <a:gd name="connsiteY2" fmla="*/ 0 h 5707380"/>
                            <a:gd name="connsiteX3" fmla="*/ 424621 w 2874356"/>
                            <a:gd name="connsiteY3" fmla="*/ 2527239 h 5707380"/>
                            <a:gd name="connsiteX4" fmla="*/ 0 w 2874356"/>
                            <a:gd name="connsiteY4" fmla="*/ 5707380 h 5707380"/>
                            <a:gd name="connsiteX5" fmla="*/ 1633 w 2874356"/>
                            <a:gd name="connsiteY5" fmla="*/ 4183579 h 5707380"/>
                            <a:gd name="connsiteX6" fmla="*/ 0 w 2874356"/>
                            <a:gd name="connsiteY6" fmla="*/ 2273046 h 5707380"/>
                            <a:gd name="connsiteX0" fmla="*/ 0 w 2874356"/>
                            <a:gd name="connsiteY0" fmla="*/ 2273046 h 5707380"/>
                            <a:gd name="connsiteX1" fmla="*/ 2793113 w 2874356"/>
                            <a:gd name="connsiteY1" fmla="*/ 0 h 5707380"/>
                            <a:gd name="connsiteX2" fmla="*/ 2874356 w 2874356"/>
                            <a:gd name="connsiteY2" fmla="*/ 0 h 5707380"/>
                            <a:gd name="connsiteX3" fmla="*/ 424621 w 2874356"/>
                            <a:gd name="connsiteY3" fmla="*/ 2527239 h 5707380"/>
                            <a:gd name="connsiteX4" fmla="*/ 0 w 2874356"/>
                            <a:gd name="connsiteY4" fmla="*/ 5707380 h 5707380"/>
                            <a:gd name="connsiteX5" fmla="*/ 1633 w 2874356"/>
                            <a:gd name="connsiteY5" fmla="*/ 4183579 h 5707380"/>
                            <a:gd name="connsiteX6" fmla="*/ 0 w 2874356"/>
                            <a:gd name="connsiteY6" fmla="*/ 2273046 h 5707380"/>
                            <a:gd name="connsiteX0" fmla="*/ 1 w 2874357"/>
                            <a:gd name="connsiteY0" fmla="*/ 2273046 h 10628650"/>
                            <a:gd name="connsiteX1" fmla="*/ 2793114 w 2874357"/>
                            <a:gd name="connsiteY1" fmla="*/ 0 h 10628650"/>
                            <a:gd name="connsiteX2" fmla="*/ 2874357 w 2874357"/>
                            <a:gd name="connsiteY2" fmla="*/ 0 h 10628650"/>
                            <a:gd name="connsiteX3" fmla="*/ 424622 w 2874357"/>
                            <a:gd name="connsiteY3" fmla="*/ 2527239 h 10628650"/>
                            <a:gd name="connsiteX4" fmla="*/ 0 w 2874357"/>
                            <a:gd name="connsiteY4" fmla="*/ 10628650 h 10628650"/>
                            <a:gd name="connsiteX5" fmla="*/ 1634 w 2874357"/>
                            <a:gd name="connsiteY5" fmla="*/ 4183579 h 10628650"/>
                            <a:gd name="connsiteX6" fmla="*/ 1 w 2874357"/>
                            <a:gd name="connsiteY6" fmla="*/ 2273046 h 10628650"/>
                            <a:gd name="connsiteX0" fmla="*/ 1 w 2874357"/>
                            <a:gd name="connsiteY0" fmla="*/ 2273046 h 10628667"/>
                            <a:gd name="connsiteX1" fmla="*/ 2793114 w 2874357"/>
                            <a:gd name="connsiteY1" fmla="*/ 0 h 10628667"/>
                            <a:gd name="connsiteX2" fmla="*/ 2874357 w 2874357"/>
                            <a:gd name="connsiteY2" fmla="*/ 0 h 10628667"/>
                            <a:gd name="connsiteX3" fmla="*/ 424622 w 2874357"/>
                            <a:gd name="connsiteY3" fmla="*/ 2527239 h 10628667"/>
                            <a:gd name="connsiteX4" fmla="*/ 0 w 2874357"/>
                            <a:gd name="connsiteY4" fmla="*/ 10628650 h 10628667"/>
                            <a:gd name="connsiteX5" fmla="*/ 1634 w 2874357"/>
                            <a:gd name="connsiteY5" fmla="*/ 4183579 h 10628667"/>
                            <a:gd name="connsiteX6" fmla="*/ 1 w 2874357"/>
                            <a:gd name="connsiteY6" fmla="*/ 2273046 h 10628667"/>
                            <a:gd name="connsiteX0" fmla="*/ 4316 w 2878672"/>
                            <a:gd name="connsiteY0" fmla="*/ 2273046 h 10628667"/>
                            <a:gd name="connsiteX1" fmla="*/ 2797429 w 2878672"/>
                            <a:gd name="connsiteY1" fmla="*/ 0 h 10628667"/>
                            <a:gd name="connsiteX2" fmla="*/ 2878672 w 2878672"/>
                            <a:gd name="connsiteY2" fmla="*/ 0 h 10628667"/>
                            <a:gd name="connsiteX3" fmla="*/ 428937 w 2878672"/>
                            <a:gd name="connsiteY3" fmla="*/ 2527239 h 10628667"/>
                            <a:gd name="connsiteX4" fmla="*/ 4315 w 2878672"/>
                            <a:gd name="connsiteY4" fmla="*/ 10628650 h 10628667"/>
                            <a:gd name="connsiteX5" fmla="*/ 5949 w 2878672"/>
                            <a:gd name="connsiteY5" fmla="*/ 4183579 h 10628667"/>
                            <a:gd name="connsiteX6" fmla="*/ 4316 w 2878672"/>
                            <a:gd name="connsiteY6" fmla="*/ 2273046 h 10628667"/>
                            <a:gd name="connsiteX0" fmla="*/ 0 w 2874356"/>
                            <a:gd name="connsiteY0" fmla="*/ 2273046 h 10703120"/>
                            <a:gd name="connsiteX1" fmla="*/ 2793113 w 2874356"/>
                            <a:gd name="connsiteY1" fmla="*/ 0 h 10703120"/>
                            <a:gd name="connsiteX2" fmla="*/ 2874356 w 2874356"/>
                            <a:gd name="connsiteY2" fmla="*/ 0 h 10703120"/>
                            <a:gd name="connsiteX3" fmla="*/ 424621 w 2874356"/>
                            <a:gd name="connsiteY3" fmla="*/ 2527239 h 10703120"/>
                            <a:gd name="connsiteX4" fmla="*/ 108914 w 2874356"/>
                            <a:gd name="connsiteY4" fmla="*/ 10703103 h 10703120"/>
                            <a:gd name="connsiteX5" fmla="*/ 1633 w 2874356"/>
                            <a:gd name="connsiteY5" fmla="*/ 4183579 h 10703120"/>
                            <a:gd name="connsiteX6" fmla="*/ 0 w 2874356"/>
                            <a:gd name="connsiteY6" fmla="*/ 2273046 h 10703120"/>
                            <a:gd name="connsiteX0" fmla="*/ 4316 w 2878672"/>
                            <a:gd name="connsiteY0" fmla="*/ 2273046 h 10703137"/>
                            <a:gd name="connsiteX1" fmla="*/ 2797429 w 2878672"/>
                            <a:gd name="connsiteY1" fmla="*/ 0 h 10703137"/>
                            <a:gd name="connsiteX2" fmla="*/ 2878672 w 2878672"/>
                            <a:gd name="connsiteY2" fmla="*/ 0 h 10703137"/>
                            <a:gd name="connsiteX3" fmla="*/ 428937 w 2878672"/>
                            <a:gd name="connsiteY3" fmla="*/ 2527239 h 10703137"/>
                            <a:gd name="connsiteX4" fmla="*/ 4315 w 2878672"/>
                            <a:gd name="connsiteY4" fmla="*/ 10703120 h 10703137"/>
                            <a:gd name="connsiteX5" fmla="*/ 5949 w 2878672"/>
                            <a:gd name="connsiteY5" fmla="*/ 4183579 h 10703137"/>
                            <a:gd name="connsiteX6" fmla="*/ 4316 w 2878672"/>
                            <a:gd name="connsiteY6" fmla="*/ 2273046 h 10703137"/>
                            <a:gd name="connsiteX0" fmla="*/ 0 w 2874356"/>
                            <a:gd name="connsiteY0" fmla="*/ 2273046 h 10703154"/>
                            <a:gd name="connsiteX1" fmla="*/ 2793113 w 2874356"/>
                            <a:gd name="connsiteY1" fmla="*/ 0 h 10703154"/>
                            <a:gd name="connsiteX2" fmla="*/ 2874356 w 2874356"/>
                            <a:gd name="connsiteY2" fmla="*/ 0 h 10703154"/>
                            <a:gd name="connsiteX3" fmla="*/ 424621 w 2874356"/>
                            <a:gd name="connsiteY3" fmla="*/ 2527239 h 10703154"/>
                            <a:gd name="connsiteX4" fmla="*/ 130698 w 2874356"/>
                            <a:gd name="connsiteY4" fmla="*/ 10703137 h 10703154"/>
                            <a:gd name="connsiteX5" fmla="*/ 1633 w 2874356"/>
                            <a:gd name="connsiteY5" fmla="*/ 4183579 h 10703154"/>
                            <a:gd name="connsiteX6" fmla="*/ 0 w 2874356"/>
                            <a:gd name="connsiteY6" fmla="*/ 2273046 h 10703154"/>
                            <a:gd name="connsiteX0" fmla="*/ 0 w 2874356"/>
                            <a:gd name="connsiteY0" fmla="*/ 2273046 h 10703154"/>
                            <a:gd name="connsiteX1" fmla="*/ 2793113 w 2874356"/>
                            <a:gd name="connsiteY1" fmla="*/ 0 h 10703154"/>
                            <a:gd name="connsiteX2" fmla="*/ 2874356 w 2874356"/>
                            <a:gd name="connsiteY2" fmla="*/ 0 h 10703154"/>
                            <a:gd name="connsiteX3" fmla="*/ 424621 w 2874356"/>
                            <a:gd name="connsiteY3" fmla="*/ 2527239 h 10703154"/>
                            <a:gd name="connsiteX4" fmla="*/ 130698 w 2874356"/>
                            <a:gd name="connsiteY4" fmla="*/ 10703137 h 10703154"/>
                            <a:gd name="connsiteX5" fmla="*/ 1633 w 2874356"/>
                            <a:gd name="connsiteY5" fmla="*/ 4183579 h 10703154"/>
                            <a:gd name="connsiteX6" fmla="*/ 0 w 2874356"/>
                            <a:gd name="connsiteY6" fmla="*/ 2273046 h 10703154"/>
                            <a:gd name="connsiteX0" fmla="*/ 67196 w 2941552"/>
                            <a:gd name="connsiteY0" fmla="*/ 2273046 h 10703171"/>
                            <a:gd name="connsiteX1" fmla="*/ 2860309 w 2941552"/>
                            <a:gd name="connsiteY1" fmla="*/ 0 h 10703171"/>
                            <a:gd name="connsiteX2" fmla="*/ 2941552 w 2941552"/>
                            <a:gd name="connsiteY2" fmla="*/ 0 h 10703171"/>
                            <a:gd name="connsiteX3" fmla="*/ 491817 w 2941552"/>
                            <a:gd name="connsiteY3" fmla="*/ 2527239 h 10703171"/>
                            <a:gd name="connsiteX4" fmla="*/ 67195 w 2941552"/>
                            <a:gd name="connsiteY4" fmla="*/ 10703154 h 10703171"/>
                            <a:gd name="connsiteX5" fmla="*/ 68829 w 2941552"/>
                            <a:gd name="connsiteY5" fmla="*/ 4183579 h 10703171"/>
                            <a:gd name="connsiteX6" fmla="*/ 67196 w 2941552"/>
                            <a:gd name="connsiteY6" fmla="*/ 2273046 h 10703171"/>
                            <a:gd name="connsiteX0" fmla="*/ 9138 w 2883494"/>
                            <a:gd name="connsiteY0" fmla="*/ 2273046 h 10703171"/>
                            <a:gd name="connsiteX1" fmla="*/ 2802251 w 2883494"/>
                            <a:gd name="connsiteY1" fmla="*/ 0 h 10703171"/>
                            <a:gd name="connsiteX2" fmla="*/ 2883494 w 2883494"/>
                            <a:gd name="connsiteY2" fmla="*/ 0 h 10703171"/>
                            <a:gd name="connsiteX3" fmla="*/ 433759 w 2883494"/>
                            <a:gd name="connsiteY3" fmla="*/ 2527239 h 10703171"/>
                            <a:gd name="connsiteX4" fmla="*/ 9137 w 2883494"/>
                            <a:gd name="connsiteY4" fmla="*/ 10703154 h 10703171"/>
                            <a:gd name="connsiteX5" fmla="*/ 10771 w 2883494"/>
                            <a:gd name="connsiteY5" fmla="*/ 4183579 h 10703171"/>
                            <a:gd name="connsiteX6" fmla="*/ 9138 w 2883494"/>
                            <a:gd name="connsiteY6" fmla="*/ 2273046 h 107031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883494" h="10703171">
                              <a:moveTo>
                                <a:pt x="9138" y="2273046"/>
                              </a:moveTo>
                              <a:cubicBezTo>
                                <a:pt x="1067046" y="769040"/>
                                <a:pt x="1549120" y="633186"/>
                                <a:pt x="2802251" y="0"/>
                              </a:cubicBezTo>
                              <a:lnTo>
                                <a:pt x="2883494" y="0"/>
                              </a:lnTo>
                              <a:cubicBezTo>
                                <a:pt x="1349718" y="829188"/>
                                <a:pt x="927245" y="1576281"/>
                                <a:pt x="433759" y="2527239"/>
                              </a:cubicBezTo>
                              <a:cubicBezTo>
                                <a:pt x="-59727" y="3478197"/>
                                <a:pt x="56061" y="10716087"/>
                                <a:pt x="9137" y="10703154"/>
                              </a:cubicBezTo>
                              <a:cubicBezTo>
                                <a:pt x="-12079" y="9630072"/>
                                <a:pt x="10227" y="4691513"/>
                                <a:pt x="10771" y="4183579"/>
                              </a:cubicBezTo>
                              <a:cubicBezTo>
                                <a:pt x="10227" y="3546735"/>
                                <a:pt x="9682" y="2909890"/>
                                <a:pt x="9138" y="227304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/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08AF4537" id="Group 29" o:spid="_x0000_s1026" style="position:absolute;margin-left:-1.15pt;margin-top:-7.5pt;width:597.2pt;height:863.4pt;z-index:251662336;mso-position-horizontal-relative:page;mso-position-vertical-relative:page;mso-width-relative:margin;mso-height-relative:margin" coordorigin="3" coordsize="75853,109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">
              <v:group id="Group 18" o:spid="_x0000_s1027" style="position:absolute;left:3;top:543;width:75854;height:109096" coordorigin="3,543" coordsize="75863,1090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<v:group id="Group 19" o:spid="_x0000_s1028" style="position:absolute;left:45284;top:2612;width:30582;height:107030" coordsize="30582,1070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Right Triangle 2" o:spid="_x0000_s1029" style="position:absolute;left:6912;top:82023;width:21184;height:26156;rotation:-90;visibility:visible;mso-wrap-style:square;v-text-anchor:middle" coordsize="2118360,26158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IkosIA&#10;AADbAAAADwAAAGRycy9kb3ducmV2LnhtbERPy4rCMBTdD/gP4QpuBk114WjHKOIDdCNUHWaWl+ba&#10;Vpub0sRa/94sBlweznu2aE0pGqpdYVnBcBCBIE6tLjhTcD5t+xMQziNrLC2Tgic5WMw7HzOMtX1w&#10;Qs3RZyKEsItRQe59FUvp0pwMuoGtiAN3sbVBH2CdSV3jI4SbUo6iaCwNFhwacqxolVN6O96NgnXD&#10;P3+naXJILtevz0Oqb7T/3SjV67bLbxCeWv8W/7t3WsEorA9fwg+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0iSiwgAAANsAAAAPAAAAAAAAAAAAAAAAAJgCAABkcnMvZG93&#10;bnJldi54bWxQSwUGAAAAAAQABAD1AAAAhwMAAAAA&#10;" path="m,2615837l,c706119,1423785,780869,1627777,2118360,2615837l,2615837xe" fillcolor="#002060" stroked="f">
                    <v:shadow on="t" color="black" opacity="22937f" origin=",.5" offset="0,.63889mm"/>
                    <v:path arrowok="t" o:connecttype="custom" o:connectlocs="0,2615565;0,0;2118360,2615565;0,2615565" o:connectangles="0,0,0,0"/>
                  </v:shape>
                  <v:shape id="Diagonal Stripe 3" o:spid="_x0000_s1030" style="position:absolute;width:28825;height:107029;rotation:180;visibility:visible;mso-wrap-style:square;v-text-anchor:middle" coordsize="2883494,10703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dYb8EA&#10;AADbAAAADwAAAGRycy9kb3ducmV2LnhtbESPQYvCMBSE78L+h/AWvNlUQZGuUURZETyI3WXPj+bZ&#10;FJuX2mRt/fdGEDwOM/MNs1j1thY3an3lWME4SUEQF05XXCr4/fkezUH4gKyxdkwK7uRhtfwYLDDT&#10;ruMT3fJQighhn6ECE0KTSekLQxZ94hri6J1dazFE2ZZSt9hFuK3lJE1n0mLFccFgQxtDxSX/twoK&#10;fTjuuo4N5X/p6ajvfnrdzpUafvbrLxCB+vAOv9p7rWAyhueX+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nWG/BAAAA2wAAAA8AAAAAAAAAAAAAAAAAmAIAAGRycy9kb3du&#10;cmV2LnhtbFBLBQYAAAAABAAEAPUAAACGAwAAAAA=&#10;" path="m9138,2273046c1067046,769040,1549120,633186,2802251,r81243,c1349718,829188,927245,1576281,433759,2527239,-59727,3478197,56061,10716087,9137,10703154,-12079,9630072,10227,4691513,10771,4183579,10227,3546735,9682,2909890,9138,2273046xe" fillcolor="yellow" strokecolor="#548dd4 [1951]">
                    <v:shadow on="t" color="black" opacity="22937f" origin=",.5" offset="0,.63889mm"/>
                    <v:path arrowok="t" o:connecttype="custom" o:connectlocs="9135,2273005;2801295,0;2882510,0;433611,2527193;9134,10702959;10767,4183503;9135,2273005" o:connectangles="0,0,0,0,0,0,0"/>
                  </v:shape>
                </v:group>
                <v:shape id="Right Triangle 2" o:spid="_x0000_s1031" style="position:absolute;left:2489;top:-1943;width:21184;height:26156;rotation:90;visibility:visible;mso-wrap-style:square;v-text-anchor:middle" coordsize="2118360,26158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v0lMMA&#10;AADbAAAADwAAAGRycy9kb3ducmV2LnhtbESP0YrCMBRE3wX/IdwFX0RTRVS6RnEFQVwQWv2AS3O3&#10;rdvcdJtY69+bBcHHYWbOMKtNZyrRUuNKywom4wgEcWZ1ybmCy3k/WoJwHlljZZkUPMjBZt3vrTDW&#10;9s4JtanPRYCwi1FB4X0dS+myggy6sa2Jg/djG4M+yCaXusF7gJtKTqNoLg2WHBYKrGlXUPab3oyC&#10;9Fqd/oa6vWZfybddpovTMdGk1OCj236C8NT5d/jVPmgF0xn8fwk/QK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wv0lMMAAADbAAAADwAAAAAAAAAAAAAAAACYAgAAZHJzL2Rv&#10;d25yZXYueG1sUEsFBgAAAAAEAAQA9QAAAIgDAAAAAA==&#10;" path="m,2615837l,c706119,1423785,780869,1627777,2118360,2615837l,2615837xe" fillcolor="#002060" stroked="f">
                  <v:shadow on="t" color="black" opacity="22937f" origin=",.5" offset="0,.63889mm"/>
                  <v:path arrowok="t" o:connecttype="custom" o:connectlocs="0,2615565;0,0;2118360,2615565;0,2615565" o:connectangles="0,0,0,0"/>
                </v:shape>
              </v:group>
              <v:shape id="Diagonal Stripe 3" o:spid="_x0000_s1032" style="position:absolute;left:1888;width:28822;height:107029;visibility:visible;mso-wrap-style:square;v-text-anchor:middle" coordsize="2883494,10703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R8AL8A&#10;AADbAAAADwAAAGRycy9kb3ducmV2LnhtbERPzYrCMBC+C/sOYRa8aVoPotUoi7Cwgh78eYCxGZti&#10;M+kmUevbG0HwNh/f78yXnW3EjXyoHSvIhxkI4tLpmisFx8PvYAIiRGSNjWNS8KAAy8VXb46Fdnfe&#10;0W0fK5FCOBSowMTYFlKG0pDFMHQtceLOzluMCfpKao/3FG4bOcqysbRYc2ow2NLKUHnZX62C9qTL&#10;1dlf190p/2cy4+nmsNsq1f/ufmYgInXxI367/3San8Prl3SAXD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JHwAvwAAANsAAAAPAAAAAAAAAAAAAAAAAJgCAABkcnMvZG93bnJl&#10;di54bWxQSwUGAAAAAAQABAD1AAAAhAMAAAAA&#10;" path="m9138,2273046c1067046,769040,1549120,633186,2802251,r81243,c1349718,829188,927245,1576281,433759,2527239,-59727,3478197,56061,10716087,9137,10703154,-12079,9630072,10227,4691513,10771,4183579,10227,3546735,9682,2909890,9138,2273046xe" fillcolor="yellow" strokecolor="#548dd4 [1951]">
                <v:shadow on="t" color="black" opacity="22937f" origin=",.5" offset="0,.63889mm"/>
                <v:path arrowok="t" o:connecttype="custom" o:connectlocs="9134,2272994;2801057,0;2882265,0;433574,2527181;9133,10702908;10766,4183483;9134,2272994" o:connectangles="0,0,0,0,0,0,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3EDD24" w14:textId="77777777" w:rsidR="00CE3C06" w:rsidRDefault="00CE3C06" w:rsidP="002D5AE2">
    <w:pPr>
      <w:pStyle w:val="En-tt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86F7BF" w14:textId="688EDF9F" w:rsidR="00641B1C" w:rsidRPr="008E6253" w:rsidRDefault="00641B1C" w:rsidP="002D5AE2">
    <w:pPr>
      <w:pStyle w:val="En-tte"/>
      <w:rPr>
        <w:lang w:val="en-GB"/>
      </w:rPr>
    </w:pPr>
    <w:r w:rsidRPr="008E6253">
      <w:rPr>
        <w:lang w:val="en-GB"/>
      </w:rPr>
      <w:t>AMARAL João, FALVO Luca &amp; PALAMA Anthony</w:t>
    </w:r>
    <w:r w:rsidRPr="008E6253">
      <w:rPr>
        <w:lang w:val="en-GB"/>
      </w:rPr>
      <w:tab/>
    </w:r>
    <w:r w:rsidRPr="008E6253">
      <w:rPr>
        <w:lang w:val="en-GB"/>
      </w:rPr>
      <w:tab/>
      <w:t>HEG – Semestre 5 – 2015</w:t>
    </w:r>
  </w:p>
  <w:p w14:paraId="2FB98D53" w14:textId="77777777" w:rsidR="00641B1C" w:rsidRPr="008E6253" w:rsidRDefault="00641B1C" w:rsidP="002D5AE2">
    <w:pPr>
      <w:pStyle w:val="En-tte"/>
      <w:rPr>
        <w:lang w:val="en-GB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BBD3DD" w14:textId="77777777" w:rsidR="00641B1C" w:rsidRDefault="00641B1C" w:rsidP="002D5AE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C5B8C7F2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04A7A95"/>
    <w:multiLevelType w:val="hybridMultilevel"/>
    <w:tmpl w:val="14E84EE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62EF0"/>
    <w:multiLevelType w:val="multilevel"/>
    <w:tmpl w:val="08EA71E6"/>
    <w:lvl w:ilvl="0">
      <w:start w:val="1"/>
      <w:numFmt w:val="decimal"/>
      <w:pStyle w:val="Titre1"/>
      <w:lvlText w:val="%1.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851" w:hanging="851"/>
      </w:pPr>
      <w:rPr>
        <w:rFonts w:asciiTheme="minorHAnsi" w:hAnsiTheme="minorHAnsi" w:hint="default"/>
        <w:b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374"/>
        </w:tabs>
        <w:ind w:left="85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2"/>
        <w:szCs w:val="22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2"/>
        <w:szCs w:val="22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2"/>
        <w:szCs w:val="22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3" w15:restartNumberingAfterBreak="0">
    <w:nsid w:val="48CE398F"/>
    <w:multiLevelType w:val="hybridMultilevel"/>
    <w:tmpl w:val="A908165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0103B4"/>
    <w:multiLevelType w:val="hybridMultilevel"/>
    <w:tmpl w:val="D2662A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E27CF7"/>
    <w:multiLevelType w:val="singleLevel"/>
    <w:tmpl w:val="ACA0EC9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6" w15:restartNumberingAfterBreak="0">
    <w:nsid w:val="69663F8B"/>
    <w:multiLevelType w:val="hybridMultilevel"/>
    <w:tmpl w:val="C8E4636A"/>
    <w:lvl w:ilvl="0" w:tplc="67D27B40">
      <w:start w:val="1"/>
      <w:numFmt w:val="bullet"/>
      <w:pStyle w:val="Titre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D64427"/>
    <w:multiLevelType w:val="hybridMultilevel"/>
    <w:tmpl w:val="780861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5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6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7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8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9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0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1">
    <w:abstractNumId w:val="7"/>
  </w:num>
  <w:num w:numId="12">
    <w:abstractNumId w:val="4"/>
  </w:num>
  <w:num w:numId="13">
    <w:abstractNumId w:val="1"/>
  </w:num>
  <w:num w:numId="14">
    <w:abstractNumId w:val="3"/>
  </w:num>
  <w:num w:numId="1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02D"/>
    <w:rsid w:val="00001036"/>
    <w:rsid w:val="00002065"/>
    <w:rsid w:val="00010970"/>
    <w:rsid w:val="00013A44"/>
    <w:rsid w:val="00044305"/>
    <w:rsid w:val="00060832"/>
    <w:rsid w:val="0007622D"/>
    <w:rsid w:val="000845DD"/>
    <w:rsid w:val="00097DD2"/>
    <w:rsid w:val="000B2B00"/>
    <w:rsid w:val="000B3977"/>
    <w:rsid w:val="000B3E87"/>
    <w:rsid w:val="00102D45"/>
    <w:rsid w:val="00110FAC"/>
    <w:rsid w:val="001169A2"/>
    <w:rsid w:val="00117D27"/>
    <w:rsid w:val="001556AA"/>
    <w:rsid w:val="001828D0"/>
    <w:rsid w:val="001910F0"/>
    <w:rsid w:val="001B7685"/>
    <w:rsid w:val="001E24DD"/>
    <w:rsid w:val="001F16A0"/>
    <w:rsid w:val="00206C94"/>
    <w:rsid w:val="0021418A"/>
    <w:rsid w:val="002522E0"/>
    <w:rsid w:val="00261FE4"/>
    <w:rsid w:val="00273A7E"/>
    <w:rsid w:val="00280299"/>
    <w:rsid w:val="002B3000"/>
    <w:rsid w:val="002B4712"/>
    <w:rsid w:val="002C0B4D"/>
    <w:rsid w:val="002D4E18"/>
    <w:rsid w:val="002D53A7"/>
    <w:rsid w:val="002D5AE2"/>
    <w:rsid w:val="002F06B3"/>
    <w:rsid w:val="002F752F"/>
    <w:rsid w:val="00314AC7"/>
    <w:rsid w:val="0032595A"/>
    <w:rsid w:val="00350035"/>
    <w:rsid w:val="00357381"/>
    <w:rsid w:val="003622ED"/>
    <w:rsid w:val="00372821"/>
    <w:rsid w:val="00373CBC"/>
    <w:rsid w:val="0037400D"/>
    <w:rsid w:val="003A787B"/>
    <w:rsid w:val="003D7612"/>
    <w:rsid w:val="004411FE"/>
    <w:rsid w:val="00451FB4"/>
    <w:rsid w:val="004534C4"/>
    <w:rsid w:val="00457602"/>
    <w:rsid w:val="00471428"/>
    <w:rsid w:val="004774C0"/>
    <w:rsid w:val="00482F39"/>
    <w:rsid w:val="004849BB"/>
    <w:rsid w:val="004C4D64"/>
    <w:rsid w:val="004C6FC8"/>
    <w:rsid w:val="004D4568"/>
    <w:rsid w:val="004D74C5"/>
    <w:rsid w:val="004E5369"/>
    <w:rsid w:val="004F7E00"/>
    <w:rsid w:val="00500349"/>
    <w:rsid w:val="0050308D"/>
    <w:rsid w:val="0052146E"/>
    <w:rsid w:val="00554084"/>
    <w:rsid w:val="00571698"/>
    <w:rsid w:val="00574395"/>
    <w:rsid w:val="005A36F2"/>
    <w:rsid w:val="005C1047"/>
    <w:rsid w:val="005D5A42"/>
    <w:rsid w:val="005D6271"/>
    <w:rsid w:val="005D758B"/>
    <w:rsid w:val="005F5C10"/>
    <w:rsid w:val="00602454"/>
    <w:rsid w:val="00615C7F"/>
    <w:rsid w:val="00620295"/>
    <w:rsid w:val="00625454"/>
    <w:rsid w:val="00640F02"/>
    <w:rsid w:val="00641B1C"/>
    <w:rsid w:val="00682A09"/>
    <w:rsid w:val="006A2CCB"/>
    <w:rsid w:val="006A7F2E"/>
    <w:rsid w:val="006B5DC0"/>
    <w:rsid w:val="006D4924"/>
    <w:rsid w:val="006E7FC7"/>
    <w:rsid w:val="006F03FF"/>
    <w:rsid w:val="006F5698"/>
    <w:rsid w:val="00705BD8"/>
    <w:rsid w:val="00734508"/>
    <w:rsid w:val="007528FE"/>
    <w:rsid w:val="00753B20"/>
    <w:rsid w:val="0075502A"/>
    <w:rsid w:val="00776608"/>
    <w:rsid w:val="007A134A"/>
    <w:rsid w:val="007A41BD"/>
    <w:rsid w:val="007A5464"/>
    <w:rsid w:val="007B2C44"/>
    <w:rsid w:val="007C04B1"/>
    <w:rsid w:val="007C06FF"/>
    <w:rsid w:val="007C592B"/>
    <w:rsid w:val="007D1482"/>
    <w:rsid w:val="007D5653"/>
    <w:rsid w:val="007F0479"/>
    <w:rsid w:val="0080224F"/>
    <w:rsid w:val="00802410"/>
    <w:rsid w:val="008135F3"/>
    <w:rsid w:val="0083450B"/>
    <w:rsid w:val="00856D3F"/>
    <w:rsid w:val="008617E9"/>
    <w:rsid w:val="00875DDD"/>
    <w:rsid w:val="008775F2"/>
    <w:rsid w:val="008A305D"/>
    <w:rsid w:val="008A3C8E"/>
    <w:rsid w:val="008B11D4"/>
    <w:rsid w:val="008B2A6F"/>
    <w:rsid w:val="008D694C"/>
    <w:rsid w:val="008E2541"/>
    <w:rsid w:val="008E365B"/>
    <w:rsid w:val="008E6253"/>
    <w:rsid w:val="008F28D6"/>
    <w:rsid w:val="0090338E"/>
    <w:rsid w:val="00906FAE"/>
    <w:rsid w:val="00907337"/>
    <w:rsid w:val="009211FE"/>
    <w:rsid w:val="009644B9"/>
    <w:rsid w:val="00982245"/>
    <w:rsid w:val="009B3FD0"/>
    <w:rsid w:val="009C11A1"/>
    <w:rsid w:val="009C2894"/>
    <w:rsid w:val="009D5D98"/>
    <w:rsid w:val="009E1992"/>
    <w:rsid w:val="009E6637"/>
    <w:rsid w:val="00A134D2"/>
    <w:rsid w:val="00A217D3"/>
    <w:rsid w:val="00A21F46"/>
    <w:rsid w:val="00A2373D"/>
    <w:rsid w:val="00A51BB9"/>
    <w:rsid w:val="00A54FDA"/>
    <w:rsid w:val="00A56EF3"/>
    <w:rsid w:val="00A72698"/>
    <w:rsid w:val="00A76C2B"/>
    <w:rsid w:val="00A8202D"/>
    <w:rsid w:val="00A90ED5"/>
    <w:rsid w:val="00A975E5"/>
    <w:rsid w:val="00AA5F5A"/>
    <w:rsid w:val="00AD0D15"/>
    <w:rsid w:val="00AD491F"/>
    <w:rsid w:val="00AF60D3"/>
    <w:rsid w:val="00B24193"/>
    <w:rsid w:val="00B32C89"/>
    <w:rsid w:val="00B46CED"/>
    <w:rsid w:val="00B875A3"/>
    <w:rsid w:val="00B91D76"/>
    <w:rsid w:val="00BA0B6E"/>
    <w:rsid w:val="00BD2D2C"/>
    <w:rsid w:val="00BE2632"/>
    <w:rsid w:val="00BF3FC3"/>
    <w:rsid w:val="00C14610"/>
    <w:rsid w:val="00C170BC"/>
    <w:rsid w:val="00C34EC3"/>
    <w:rsid w:val="00C85378"/>
    <w:rsid w:val="00C8598A"/>
    <w:rsid w:val="00C94BBD"/>
    <w:rsid w:val="00C95E8C"/>
    <w:rsid w:val="00CA246A"/>
    <w:rsid w:val="00CA2F08"/>
    <w:rsid w:val="00CB6870"/>
    <w:rsid w:val="00CC6AC9"/>
    <w:rsid w:val="00CD147E"/>
    <w:rsid w:val="00CD152B"/>
    <w:rsid w:val="00CE3C06"/>
    <w:rsid w:val="00CE56FB"/>
    <w:rsid w:val="00D02493"/>
    <w:rsid w:val="00D16A60"/>
    <w:rsid w:val="00D21E68"/>
    <w:rsid w:val="00D26531"/>
    <w:rsid w:val="00D4691D"/>
    <w:rsid w:val="00D721C6"/>
    <w:rsid w:val="00D7340A"/>
    <w:rsid w:val="00D76C9D"/>
    <w:rsid w:val="00D95756"/>
    <w:rsid w:val="00D96332"/>
    <w:rsid w:val="00DD4265"/>
    <w:rsid w:val="00DD48C6"/>
    <w:rsid w:val="00E0116F"/>
    <w:rsid w:val="00E10536"/>
    <w:rsid w:val="00E15CD5"/>
    <w:rsid w:val="00E24772"/>
    <w:rsid w:val="00E26D20"/>
    <w:rsid w:val="00E430E6"/>
    <w:rsid w:val="00E521E9"/>
    <w:rsid w:val="00E5650C"/>
    <w:rsid w:val="00E77FDD"/>
    <w:rsid w:val="00EB3379"/>
    <w:rsid w:val="00EF7241"/>
    <w:rsid w:val="00EF7F56"/>
    <w:rsid w:val="00F00E5B"/>
    <w:rsid w:val="00F25225"/>
    <w:rsid w:val="00F45C2C"/>
    <w:rsid w:val="00F87FC5"/>
    <w:rsid w:val="00FE2E13"/>
    <w:rsid w:val="00FE3B21"/>
    <w:rsid w:val="00FE5EA3"/>
    <w:rsid w:val="00FF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;"/>
  <w14:docId w14:val="1E608443"/>
  <w15:docId w15:val="{B7FA2B79-D29F-4FCE-85E1-7D120357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AE2"/>
    <w:pPr>
      <w:spacing w:after="0"/>
      <w:jc w:val="both"/>
    </w:pPr>
    <w:rPr>
      <w:sz w:val="24"/>
      <w:lang w:val="fr-FR"/>
    </w:rPr>
  </w:style>
  <w:style w:type="paragraph" w:styleId="Titre1">
    <w:name w:val="heading 1"/>
    <w:basedOn w:val="Normal"/>
    <w:next w:val="Normal"/>
    <w:link w:val="Titre1Car"/>
    <w:qFormat/>
    <w:rsid w:val="007C592B"/>
    <w:pPr>
      <w:keepNext/>
      <w:keepLines/>
      <w:numPr>
        <w:numId w:val="2"/>
      </w:numPr>
      <w:pBdr>
        <w:bottom w:val="single" w:sz="24" w:space="1" w:color="FFFF00"/>
      </w:pBdr>
      <w:spacing w:before="480" w:after="120"/>
      <w:outlineLvl w:val="0"/>
    </w:pPr>
    <w:rPr>
      <w:rFonts w:eastAsiaTheme="majorEastAsia" w:cstheme="majorBidi"/>
      <w:b/>
      <w:bCs/>
      <w:color w:val="002060"/>
      <w:sz w:val="32"/>
      <w:szCs w:val="32"/>
      <w:lang w:val="fr-CH"/>
    </w:rPr>
  </w:style>
  <w:style w:type="paragraph" w:styleId="Titre2">
    <w:name w:val="heading 2"/>
    <w:basedOn w:val="Listenumros2"/>
    <w:next w:val="Normal"/>
    <w:link w:val="Titre2Car"/>
    <w:unhideWhenUsed/>
    <w:qFormat/>
    <w:rsid w:val="008E365B"/>
    <w:pPr>
      <w:keepNext/>
      <w:numPr>
        <w:ilvl w:val="1"/>
        <w:numId w:val="2"/>
      </w:numPr>
      <w:spacing w:before="120" w:after="120" w:line="288" w:lineRule="auto"/>
      <w:contextualSpacing w:val="0"/>
      <w:outlineLvl w:val="1"/>
    </w:pPr>
    <w:rPr>
      <w:b/>
      <w:color w:val="002060"/>
      <w:kern w:val="20"/>
      <w:sz w:val="28"/>
      <w:szCs w:val="28"/>
      <w:lang w:val="fr-CH" w:eastAsia="ja-JP"/>
    </w:rPr>
  </w:style>
  <w:style w:type="paragraph" w:styleId="Titre3">
    <w:name w:val="heading 3"/>
    <w:basedOn w:val="Normal"/>
    <w:next w:val="Normal"/>
    <w:link w:val="Titre3Car"/>
    <w:unhideWhenUsed/>
    <w:qFormat/>
    <w:rsid w:val="002D5AE2"/>
    <w:pPr>
      <w:keepNext/>
      <w:keepLines/>
      <w:numPr>
        <w:numId w:val="15"/>
      </w:numPr>
      <w:spacing w:before="120"/>
      <w:ind w:left="357" w:hanging="357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  <w:lang w:val="fr-CH" w:eastAsia="ja-JP"/>
    </w:rPr>
  </w:style>
  <w:style w:type="paragraph" w:styleId="Titre5">
    <w:name w:val="heading 5"/>
    <w:basedOn w:val="Titre1"/>
    <w:next w:val="TextCDB"/>
    <w:link w:val="Titre5Car"/>
    <w:rsid w:val="008E6253"/>
    <w:pPr>
      <w:keepLines w:val="0"/>
      <w:numPr>
        <w:ilvl w:val="4"/>
      </w:numPr>
      <w:spacing w:before="240" w:line="288" w:lineRule="auto"/>
      <w:outlineLvl w:val="4"/>
    </w:pPr>
    <w:rPr>
      <w:rFonts w:ascii="Arial" w:eastAsia="Times New Roman" w:hAnsi="Arial" w:cs="Arial"/>
      <w:bCs w:val="0"/>
      <w:iCs/>
      <w:color w:val="auto"/>
      <w:sz w:val="22"/>
      <w:szCs w:val="22"/>
      <w:lang w:val="de-CH" w:eastAsia="de-DE"/>
    </w:rPr>
  </w:style>
  <w:style w:type="paragraph" w:styleId="Titre6">
    <w:name w:val="heading 6"/>
    <w:basedOn w:val="Titre1"/>
    <w:next w:val="TextCDB"/>
    <w:link w:val="Titre6Car"/>
    <w:rsid w:val="008E6253"/>
    <w:pPr>
      <w:keepLines w:val="0"/>
      <w:numPr>
        <w:ilvl w:val="5"/>
      </w:numPr>
      <w:spacing w:before="240" w:line="288" w:lineRule="auto"/>
      <w:outlineLvl w:val="5"/>
    </w:pPr>
    <w:rPr>
      <w:rFonts w:ascii="Arial" w:eastAsia="Times New Roman" w:hAnsi="Arial" w:cs="Arial"/>
      <w:b w:val="0"/>
      <w:bCs w:val="0"/>
      <w:color w:val="auto"/>
      <w:kern w:val="28"/>
      <w:sz w:val="22"/>
      <w:szCs w:val="22"/>
      <w:lang w:val="de-CH" w:eastAsia="de-CH"/>
    </w:rPr>
  </w:style>
  <w:style w:type="paragraph" w:styleId="Titre7">
    <w:name w:val="heading 7"/>
    <w:basedOn w:val="Titre1"/>
    <w:next w:val="TextCDB"/>
    <w:link w:val="Titre7Car"/>
    <w:rsid w:val="008E6253"/>
    <w:pPr>
      <w:keepLines w:val="0"/>
      <w:numPr>
        <w:ilvl w:val="6"/>
      </w:numPr>
      <w:spacing w:before="240" w:line="288" w:lineRule="auto"/>
      <w:outlineLvl w:val="6"/>
    </w:pPr>
    <w:rPr>
      <w:rFonts w:ascii="Arial" w:eastAsia="Times New Roman" w:hAnsi="Arial" w:cs="Arial"/>
      <w:b w:val="0"/>
      <w:color w:val="auto"/>
      <w:kern w:val="28"/>
      <w:sz w:val="22"/>
      <w:szCs w:val="22"/>
      <w:lang w:val="de-CH" w:eastAsia="de-CH"/>
    </w:rPr>
  </w:style>
  <w:style w:type="paragraph" w:styleId="Titre8">
    <w:name w:val="heading 8"/>
    <w:basedOn w:val="Titre1"/>
    <w:next w:val="TextCDB"/>
    <w:link w:val="Titre8Car"/>
    <w:rsid w:val="008E6253"/>
    <w:pPr>
      <w:keepLines w:val="0"/>
      <w:numPr>
        <w:ilvl w:val="7"/>
      </w:numPr>
      <w:spacing w:before="240" w:line="288" w:lineRule="auto"/>
      <w:outlineLvl w:val="7"/>
    </w:pPr>
    <w:rPr>
      <w:rFonts w:ascii="Arial" w:eastAsia="Times New Roman" w:hAnsi="Arial" w:cs="Arial"/>
      <w:b w:val="0"/>
      <w:iCs/>
      <w:color w:val="auto"/>
      <w:kern w:val="28"/>
      <w:sz w:val="22"/>
      <w:szCs w:val="22"/>
      <w:lang w:val="de-CH" w:eastAsia="de-CH"/>
    </w:rPr>
  </w:style>
  <w:style w:type="paragraph" w:styleId="Titre9">
    <w:name w:val="heading 9"/>
    <w:basedOn w:val="Titre1"/>
    <w:next w:val="TextCDB"/>
    <w:link w:val="Titre9Car"/>
    <w:rsid w:val="008E6253"/>
    <w:pPr>
      <w:keepLines w:val="0"/>
      <w:numPr>
        <w:ilvl w:val="8"/>
      </w:numPr>
      <w:spacing w:before="240" w:line="288" w:lineRule="auto"/>
      <w:outlineLvl w:val="8"/>
    </w:pPr>
    <w:rPr>
      <w:rFonts w:ascii="Arial" w:eastAsia="Times New Roman" w:hAnsi="Arial" w:cs="Arial"/>
      <w:b w:val="0"/>
      <w:color w:val="auto"/>
      <w:kern w:val="28"/>
      <w:sz w:val="22"/>
      <w:szCs w:val="22"/>
      <w:lang w:val="de-CH" w:eastAsia="de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820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202D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A7F2E"/>
    <w:pPr>
      <w:tabs>
        <w:tab w:val="center" w:pos="4680"/>
        <w:tab w:val="right" w:pos="936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7F2E"/>
  </w:style>
  <w:style w:type="paragraph" w:styleId="Pieddepage">
    <w:name w:val="footer"/>
    <w:basedOn w:val="Normal"/>
    <w:link w:val="PieddepageCar"/>
    <w:uiPriority w:val="99"/>
    <w:unhideWhenUsed/>
    <w:rsid w:val="006A7F2E"/>
    <w:pPr>
      <w:tabs>
        <w:tab w:val="center" w:pos="4680"/>
        <w:tab w:val="right" w:pos="936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7F2E"/>
  </w:style>
  <w:style w:type="paragraph" w:styleId="Citation">
    <w:name w:val="Quote"/>
    <w:basedOn w:val="Normal"/>
    <w:next w:val="Normal"/>
    <w:link w:val="CitationCar"/>
    <w:uiPriority w:val="29"/>
    <w:qFormat/>
    <w:rsid w:val="00F25225"/>
    <w:rPr>
      <w:rFonts w:eastAsiaTheme="minorEastAsia"/>
      <w:i/>
      <w:iCs/>
      <w:color w:val="000000" w:themeColor="text1"/>
      <w:lang w:eastAsia="ja-JP"/>
    </w:rPr>
  </w:style>
  <w:style w:type="character" w:customStyle="1" w:styleId="CitationCar">
    <w:name w:val="Citation Car"/>
    <w:basedOn w:val="Policepardfaut"/>
    <w:link w:val="Citation"/>
    <w:uiPriority w:val="29"/>
    <w:rsid w:val="00F25225"/>
    <w:rPr>
      <w:rFonts w:eastAsiaTheme="minorEastAsia"/>
      <w:i/>
      <w:iCs/>
      <w:color w:val="000000" w:themeColor="text1"/>
      <w:lang w:eastAsia="ja-JP"/>
    </w:rPr>
  </w:style>
  <w:style w:type="character" w:styleId="Lienhypertexte">
    <w:name w:val="Hyperlink"/>
    <w:basedOn w:val="Policepardfaut"/>
    <w:uiPriority w:val="99"/>
    <w:unhideWhenUsed/>
    <w:rsid w:val="00BE2632"/>
    <w:rPr>
      <w:color w:val="0000FF" w:themeColor="hyperlink"/>
      <w:u w:val="single"/>
    </w:rPr>
  </w:style>
  <w:style w:type="paragraph" w:customStyle="1" w:styleId="StyleTitre1">
    <w:name w:val="Style Titre 1"/>
    <w:basedOn w:val="Normal"/>
    <w:qFormat/>
    <w:rsid w:val="0021418A"/>
    <w:pPr>
      <w:pBdr>
        <w:bottom w:val="single" w:sz="24" w:space="1" w:color="A6A6A6" w:themeColor="background1" w:themeShade="A6"/>
      </w:pBdr>
    </w:pPr>
    <w:rPr>
      <w:b/>
      <w:sz w:val="32"/>
      <w:szCs w:val="36"/>
    </w:rPr>
  </w:style>
  <w:style w:type="paragraph" w:customStyle="1" w:styleId="StyleCorp1">
    <w:name w:val="Style Corp 1"/>
    <w:basedOn w:val="Normal"/>
    <w:qFormat/>
    <w:rsid w:val="00261FE4"/>
    <w:pPr>
      <w:tabs>
        <w:tab w:val="left" w:pos="2268"/>
      </w:tabs>
      <w:spacing w:before="120" w:line="240" w:lineRule="auto"/>
      <w:ind w:left="2268" w:hanging="2268"/>
    </w:pPr>
    <w:rPr>
      <w:szCs w:val="20"/>
      <w:lang w:val="fr-CH"/>
    </w:rPr>
  </w:style>
  <w:style w:type="character" w:styleId="Numrodepage">
    <w:name w:val="page number"/>
    <w:basedOn w:val="Policepardfaut"/>
    <w:uiPriority w:val="99"/>
    <w:semiHidden/>
    <w:unhideWhenUsed/>
    <w:rsid w:val="006A2CCB"/>
  </w:style>
  <w:style w:type="character" w:customStyle="1" w:styleId="Titre2Car">
    <w:name w:val="Titre 2 Car"/>
    <w:basedOn w:val="Policepardfaut"/>
    <w:link w:val="Titre2"/>
    <w:rsid w:val="008E365B"/>
    <w:rPr>
      <w:b/>
      <w:color w:val="002060"/>
      <w:kern w:val="20"/>
      <w:sz w:val="28"/>
      <w:szCs w:val="28"/>
      <w:lang w:val="fr-CH" w:eastAsia="ja-JP"/>
    </w:rPr>
  </w:style>
  <w:style w:type="character" w:styleId="lev">
    <w:name w:val="Strong"/>
    <w:basedOn w:val="Policepardfaut"/>
    <w:uiPriority w:val="1"/>
    <w:unhideWhenUsed/>
    <w:qFormat/>
    <w:rsid w:val="007C04B1"/>
    <w:rPr>
      <w:b/>
      <w:bCs/>
      <w:sz w:val="28"/>
    </w:rPr>
  </w:style>
  <w:style w:type="paragraph" w:styleId="Listenumros2">
    <w:name w:val="List Number 2"/>
    <w:basedOn w:val="Normal"/>
    <w:uiPriority w:val="99"/>
    <w:semiHidden/>
    <w:unhideWhenUsed/>
    <w:rsid w:val="007C04B1"/>
    <w:pPr>
      <w:tabs>
        <w:tab w:val="num" w:pos="360"/>
      </w:tabs>
      <w:ind w:left="360" w:hanging="360"/>
      <w:contextualSpacing/>
    </w:pPr>
  </w:style>
  <w:style w:type="character" w:customStyle="1" w:styleId="Titre1Car">
    <w:name w:val="Titre 1 Car"/>
    <w:basedOn w:val="Policepardfaut"/>
    <w:link w:val="Titre1"/>
    <w:rsid w:val="007C592B"/>
    <w:rPr>
      <w:rFonts w:eastAsiaTheme="majorEastAsia" w:cstheme="majorBidi"/>
      <w:b/>
      <w:bCs/>
      <w:color w:val="002060"/>
      <w:sz w:val="32"/>
      <w:szCs w:val="32"/>
      <w:lang w:val="fr-CH"/>
    </w:rPr>
  </w:style>
  <w:style w:type="paragraph" w:styleId="Listenumros">
    <w:name w:val="List Number"/>
    <w:basedOn w:val="Normal"/>
    <w:uiPriority w:val="99"/>
    <w:semiHidden/>
    <w:unhideWhenUsed/>
    <w:rsid w:val="007C04B1"/>
    <w:pPr>
      <w:numPr>
        <w:numId w:val="1"/>
      </w:numPr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21418A"/>
    <w:pPr>
      <w:outlineLvl w:val="9"/>
    </w:pPr>
    <w:rPr>
      <w:color w:val="365F91" w:themeColor="accent1" w:themeShade="BF"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1418A"/>
    <w:pPr>
      <w:spacing w:before="240" w:after="120"/>
    </w:pPr>
    <w:rPr>
      <w:b/>
      <w:caps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21418A"/>
    <w:rPr>
      <w:b/>
      <w:smallCaps/>
    </w:rPr>
  </w:style>
  <w:style w:type="paragraph" w:styleId="TM3">
    <w:name w:val="toc 3"/>
    <w:basedOn w:val="Normal"/>
    <w:next w:val="Normal"/>
    <w:autoRedefine/>
    <w:uiPriority w:val="39"/>
    <w:unhideWhenUsed/>
    <w:rsid w:val="0021418A"/>
    <w:rPr>
      <w:smallCaps/>
    </w:rPr>
  </w:style>
  <w:style w:type="paragraph" w:styleId="TM4">
    <w:name w:val="toc 4"/>
    <w:basedOn w:val="Normal"/>
    <w:next w:val="Normal"/>
    <w:autoRedefine/>
    <w:uiPriority w:val="39"/>
    <w:unhideWhenUsed/>
    <w:rsid w:val="0021418A"/>
  </w:style>
  <w:style w:type="paragraph" w:styleId="TM5">
    <w:name w:val="toc 5"/>
    <w:basedOn w:val="Normal"/>
    <w:next w:val="Normal"/>
    <w:autoRedefine/>
    <w:uiPriority w:val="39"/>
    <w:unhideWhenUsed/>
    <w:rsid w:val="0021418A"/>
  </w:style>
  <w:style w:type="paragraph" w:styleId="TM6">
    <w:name w:val="toc 6"/>
    <w:basedOn w:val="Normal"/>
    <w:next w:val="Normal"/>
    <w:autoRedefine/>
    <w:uiPriority w:val="39"/>
    <w:unhideWhenUsed/>
    <w:rsid w:val="0021418A"/>
  </w:style>
  <w:style w:type="paragraph" w:styleId="TM7">
    <w:name w:val="toc 7"/>
    <w:basedOn w:val="Normal"/>
    <w:next w:val="Normal"/>
    <w:autoRedefine/>
    <w:uiPriority w:val="39"/>
    <w:unhideWhenUsed/>
    <w:rsid w:val="0021418A"/>
  </w:style>
  <w:style w:type="paragraph" w:styleId="TM8">
    <w:name w:val="toc 8"/>
    <w:basedOn w:val="Normal"/>
    <w:next w:val="Normal"/>
    <w:autoRedefine/>
    <w:uiPriority w:val="39"/>
    <w:unhideWhenUsed/>
    <w:rsid w:val="0021418A"/>
  </w:style>
  <w:style w:type="paragraph" w:styleId="TM9">
    <w:name w:val="toc 9"/>
    <w:basedOn w:val="Normal"/>
    <w:next w:val="Normal"/>
    <w:autoRedefine/>
    <w:uiPriority w:val="39"/>
    <w:unhideWhenUsed/>
    <w:rsid w:val="0021418A"/>
  </w:style>
  <w:style w:type="paragraph" w:customStyle="1" w:styleId="Style2Titre">
    <w:name w:val="Style2 Titre"/>
    <w:basedOn w:val="Normal"/>
    <w:qFormat/>
    <w:rsid w:val="0021418A"/>
    <w:rPr>
      <w:i/>
      <w:szCs w:val="28"/>
    </w:rPr>
  </w:style>
  <w:style w:type="paragraph" w:styleId="Paragraphedeliste">
    <w:name w:val="List Paragraph"/>
    <w:basedOn w:val="Normal"/>
    <w:uiPriority w:val="34"/>
    <w:qFormat/>
    <w:rsid w:val="0075502A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rsid w:val="002D5AE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CH" w:eastAsia="ja-JP"/>
    </w:rPr>
  </w:style>
  <w:style w:type="character" w:customStyle="1" w:styleId="Titre5Car">
    <w:name w:val="Titre 5 Car"/>
    <w:basedOn w:val="Policepardfaut"/>
    <w:link w:val="Titre5"/>
    <w:rsid w:val="008E6253"/>
    <w:rPr>
      <w:rFonts w:ascii="Arial" w:eastAsia="Times New Roman" w:hAnsi="Arial" w:cs="Arial"/>
      <w:b/>
      <w:iCs/>
      <w:lang w:val="de-CH" w:eastAsia="de-DE"/>
    </w:rPr>
  </w:style>
  <w:style w:type="character" w:customStyle="1" w:styleId="Titre6Car">
    <w:name w:val="Titre 6 Car"/>
    <w:basedOn w:val="Policepardfaut"/>
    <w:link w:val="Titre6"/>
    <w:rsid w:val="008E6253"/>
    <w:rPr>
      <w:rFonts w:ascii="Arial" w:eastAsia="Times New Roman" w:hAnsi="Arial" w:cs="Arial"/>
      <w:kern w:val="28"/>
      <w:lang w:val="de-CH" w:eastAsia="de-CH"/>
    </w:rPr>
  </w:style>
  <w:style w:type="character" w:customStyle="1" w:styleId="Titre7Car">
    <w:name w:val="Titre 7 Car"/>
    <w:basedOn w:val="Policepardfaut"/>
    <w:link w:val="Titre7"/>
    <w:rsid w:val="008E6253"/>
    <w:rPr>
      <w:rFonts w:ascii="Arial" w:eastAsia="Times New Roman" w:hAnsi="Arial" w:cs="Arial"/>
      <w:bCs/>
      <w:kern w:val="28"/>
      <w:lang w:val="de-CH" w:eastAsia="de-CH"/>
    </w:rPr>
  </w:style>
  <w:style w:type="character" w:customStyle="1" w:styleId="Titre8Car">
    <w:name w:val="Titre 8 Car"/>
    <w:basedOn w:val="Policepardfaut"/>
    <w:link w:val="Titre8"/>
    <w:rsid w:val="008E6253"/>
    <w:rPr>
      <w:rFonts w:ascii="Arial" w:eastAsia="Times New Roman" w:hAnsi="Arial" w:cs="Arial"/>
      <w:bCs/>
      <w:iCs/>
      <w:kern w:val="28"/>
      <w:lang w:val="de-CH" w:eastAsia="de-CH"/>
    </w:rPr>
  </w:style>
  <w:style w:type="character" w:customStyle="1" w:styleId="Titre9Car">
    <w:name w:val="Titre 9 Car"/>
    <w:basedOn w:val="Policepardfaut"/>
    <w:link w:val="Titre9"/>
    <w:rsid w:val="008E6253"/>
    <w:rPr>
      <w:rFonts w:ascii="Arial" w:eastAsia="Times New Roman" w:hAnsi="Arial" w:cs="Arial"/>
      <w:bCs/>
      <w:kern w:val="28"/>
      <w:lang w:val="de-CH" w:eastAsia="de-CH"/>
    </w:rPr>
  </w:style>
  <w:style w:type="paragraph" w:customStyle="1" w:styleId="TextCDB">
    <w:name w:val="Text_CDB"/>
    <w:basedOn w:val="Normal"/>
    <w:qFormat/>
    <w:rsid w:val="008E6253"/>
    <w:pPr>
      <w:spacing w:after="120" w:line="264" w:lineRule="auto"/>
    </w:pPr>
    <w:rPr>
      <w:rFonts w:ascii="Arial" w:eastAsia="Times New Roman" w:hAnsi="Arial" w:cs="Times New Roman"/>
      <w:lang w:val="en-US" w:eastAsia="de-DE"/>
    </w:rPr>
  </w:style>
  <w:style w:type="paragraph" w:styleId="Titre">
    <w:name w:val="Title"/>
    <w:basedOn w:val="En-ttedetabledesmatires"/>
    <w:next w:val="Normal"/>
    <w:link w:val="TitreCar"/>
    <w:uiPriority w:val="10"/>
    <w:qFormat/>
    <w:rsid w:val="009E6637"/>
    <w:rPr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9E6637"/>
    <w:rPr>
      <w:rFonts w:eastAsiaTheme="majorEastAsia" w:cstheme="majorBidi"/>
      <w:b/>
      <w:bCs/>
      <w:color w:val="365F91" w:themeColor="accent1" w:themeShade="BF"/>
      <w:sz w:val="28"/>
      <w:szCs w:val="28"/>
      <w:lang w:val="fr-FR" w:eastAsia="fr-FR"/>
    </w:rPr>
  </w:style>
  <w:style w:type="table" w:styleId="TableauGrille1Clair-Accentuation1">
    <w:name w:val="Grid Table 1 Light Accent 1"/>
    <w:basedOn w:val="TableauNormal"/>
    <w:uiPriority w:val="46"/>
    <w:rsid w:val="00FE5EA3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1">
    <w:name w:val="Grid Table 4 Accent 1"/>
    <w:basedOn w:val="TableauNormal"/>
    <w:uiPriority w:val="49"/>
    <w:rsid w:val="00FE5EA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lledutableau">
    <w:name w:val="Table Grid"/>
    <w:basedOn w:val="TableauNormal"/>
    <w:uiPriority w:val="59"/>
    <w:rsid w:val="002D5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">
    <w:name w:val="Grid Table 4"/>
    <w:basedOn w:val="TableauNormal"/>
    <w:uiPriority w:val="49"/>
    <w:rsid w:val="00EF7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simple2">
    <w:name w:val="Plain Table 2"/>
    <w:basedOn w:val="TableauNormal"/>
    <w:uiPriority w:val="99"/>
    <w:rsid w:val="00EF72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1">
    <w:name w:val="Plain Table 1"/>
    <w:basedOn w:val="TableauNormal"/>
    <w:uiPriority w:val="99"/>
    <w:rsid w:val="00EF72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B10C43-2182-4E30-AA35-86069C3E2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7759FDB2.dotm</Template>
  <TotalTime>0</TotalTime>
  <Pages>9</Pages>
  <Words>1918</Words>
  <Characters>10553</Characters>
  <Application>Microsoft Office Word</Application>
  <DocSecurity>0</DocSecurity>
  <Lines>87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Online PC Learning</Company>
  <LinksUpToDate>false</LinksUpToDate>
  <CharactersWithSpaces>12447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Falvo Luca</dc:creator>
  <cp:lastModifiedBy>Anthony Palama</cp:lastModifiedBy>
  <cp:revision>3</cp:revision>
  <cp:lastPrinted>2015-03-04T19:10:00Z</cp:lastPrinted>
  <dcterms:created xsi:type="dcterms:W3CDTF">2015-11-10T08:22:00Z</dcterms:created>
  <dcterms:modified xsi:type="dcterms:W3CDTF">2015-11-10T08:23:00Z</dcterms:modified>
</cp:coreProperties>
</file>