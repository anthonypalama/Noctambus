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18AB80FD" w:rsidR="008135F3" w:rsidRPr="000845DD" w:rsidRDefault="004B0213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Liste des risques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eastAsia="fr-CH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2884958E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proofErr w:type="spellStart"/>
      <w:r w:rsidRPr="001169A2">
        <w:rPr>
          <w:sz w:val="28"/>
          <w:szCs w:val="28"/>
          <w:lang w:val="fr-CH"/>
        </w:rPr>
        <w:t>Noctambus</w:t>
      </w:r>
      <w:proofErr w:type="spellEnd"/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9908C7E" w:rsidR="00FE5EA3" w:rsidRPr="00FE5EA3" w:rsidRDefault="00FE5EA3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Suivie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B162A86" w:rsidR="00FE5EA3" w:rsidRPr="00FE5EA3" w:rsidRDefault="00C13ABC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21</w:t>
            </w:r>
            <w:r w:rsidR="00FE5EA3" w:rsidRPr="00FE5EA3">
              <w:rPr>
                <w:b w:val="0"/>
                <w:szCs w:val="24"/>
                <w:lang w:val="fr-CH" w:eastAsia="de-DE"/>
              </w:rPr>
              <w:t>.</w:t>
            </w:r>
            <w:r>
              <w:rPr>
                <w:b w:val="0"/>
                <w:szCs w:val="24"/>
                <w:lang w:val="fr-CH" w:eastAsia="de-DE"/>
              </w:rPr>
              <w:t>10</w:t>
            </w:r>
            <w:r w:rsidR="00FE5EA3" w:rsidRPr="00FE5EA3">
              <w:rPr>
                <w:b w:val="0"/>
                <w:szCs w:val="24"/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248C725" w:rsidR="00FE5EA3" w:rsidRPr="00FE5EA3" w:rsidRDefault="007A6830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default" r:id="rId12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3697893" w:displacedByCustomXml="next"/>
    <w:bookmarkStart w:id="1" w:name="_Toc431491041" w:displacedByCustomXml="next"/>
    <w:bookmarkStart w:id="2" w:name="_Toc431388053" w:displacedByCustomXml="next"/>
    <w:bookmarkStart w:id="3" w:name="_Toc431390427" w:displacedByCustomXml="next"/>
    <w:bookmarkStart w:id="4" w:name="_Toc43180799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88979D0" w14:textId="77777777" w:rsidR="00C37C52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bookmarkStart w:id="5" w:name="_GoBack"/>
        <w:bookmarkEnd w:id="5"/>
        <w:p w14:paraId="1D12E486" w14:textId="77777777" w:rsidR="00C37C52" w:rsidRDefault="00C37C52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r w:rsidRPr="00632D79">
            <w:rPr>
              <w:rStyle w:val="Lienhypertexte"/>
              <w:noProof/>
            </w:rPr>
            <w:fldChar w:fldCharType="begin"/>
          </w:r>
          <w:r w:rsidRPr="00632D79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"_Toc433697893"</w:instrText>
          </w:r>
          <w:r w:rsidRPr="00632D79">
            <w:rPr>
              <w:rStyle w:val="Lienhypertexte"/>
              <w:noProof/>
            </w:rPr>
            <w:instrText xml:space="preserve"> </w:instrText>
          </w:r>
          <w:r w:rsidRPr="00632D79">
            <w:rPr>
              <w:rStyle w:val="Lienhypertexte"/>
              <w:noProof/>
            </w:rPr>
          </w:r>
          <w:r w:rsidRPr="00632D79">
            <w:rPr>
              <w:rStyle w:val="Lienhypertexte"/>
              <w:noProof/>
            </w:rPr>
            <w:fldChar w:fldCharType="separate"/>
          </w:r>
          <w:r w:rsidRPr="00632D79">
            <w:rPr>
              <w:rStyle w:val="Lienhypertexte"/>
              <w:noProof/>
            </w:rPr>
            <w:t>Table des matières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_Toc433697893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632D79">
            <w:rPr>
              <w:rStyle w:val="Lienhypertexte"/>
              <w:noProof/>
            </w:rPr>
            <w:fldChar w:fldCharType="end"/>
          </w:r>
        </w:p>
        <w:p w14:paraId="78D5B8DA" w14:textId="77777777" w:rsidR="00C37C52" w:rsidRDefault="00C37C52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4" w:history="1">
            <w:r w:rsidRPr="00632D79">
              <w:rPr>
                <w:rStyle w:val="Lienhypertexte"/>
                <w:rFonts w:ascii="Arial" w:hAnsi="Arial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16AAC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5" w:history="1">
            <w:r w:rsidRPr="00632D79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1C7B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6" w:history="1">
            <w:r w:rsidRPr="00632D79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65EA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7" w:history="1">
            <w:r w:rsidRPr="00632D79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Définitions et acronymes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8391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898" w:history="1">
            <w:r w:rsidRPr="00632D79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Vue d'ensemble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4F68" w14:textId="77777777" w:rsidR="00C37C52" w:rsidRDefault="00C37C52">
          <w:pPr>
            <w:pStyle w:val="TM1"/>
            <w:tabs>
              <w:tab w:val="left" w:pos="42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 w:val="22"/>
              <w:u w:val="none"/>
              <w:lang w:val="fr-CH" w:eastAsia="fr-CH"/>
            </w:rPr>
          </w:pPr>
          <w:hyperlink w:anchor="_Toc433697899" w:history="1">
            <w:r w:rsidRPr="00632D79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sz w:val="22"/>
                <w:u w:val="none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  <w:lang w:eastAsia="ja-JP"/>
              </w:rPr>
              <w:t>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41AAE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0" w:history="1">
            <w:r w:rsidRPr="00632D79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Classification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4D24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1" w:history="1">
            <w:r w:rsidRPr="00632D79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Tableau de classification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C464E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2" w:history="1">
            <w:r w:rsidRPr="00632D79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Niveau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1EB37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3" w:history="1">
            <w:r w:rsidRPr="00632D79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RH01 : Mauvaise communication entre le mandant et le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5E65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4" w:history="1">
            <w:r w:rsidRPr="00632D79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RH02 : Absence du mandant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1220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5" w:history="1">
            <w:r w:rsidRPr="00632D79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RH03 : Mauvaise organisation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F0967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6" w:history="1">
            <w:r w:rsidRPr="00632D79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RH04 : Baisse de productivité à cause des CC ou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87B9B" w14:textId="77777777" w:rsidR="00C37C52" w:rsidRDefault="00C37C52">
          <w:pPr>
            <w:pStyle w:val="TM2"/>
            <w:tabs>
              <w:tab w:val="left" w:pos="52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 w:val="22"/>
              <w:lang w:val="fr-CH" w:eastAsia="fr-CH"/>
            </w:rPr>
          </w:pPr>
          <w:hyperlink w:anchor="_Toc433697907" w:history="1">
            <w:r w:rsidRPr="00632D79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b w:val="0"/>
                <w:smallCaps w:val="0"/>
                <w:noProof/>
                <w:sz w:val="22"/>
                <w:lang w:val="fr-CH" w:eastAsia="fr-CH"/>
              </w:rPr>
              <w:tab/>
            </w:r>
            <w:r w:rsidRPr="00632D79">
              <w:rPr>
                <w:rStyle w:val="Lienhypertexte"/>
                <w:noProof/>
              </w:rPr>
              <w:t>RT01 : Perte de temps liée aux technologies choisies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_Toc433697907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312E1E34" w14:textId="55FB4DCF" w:rsidR="00102D45" w:rsidRPr="000845DD" w:rsidRDefault="00BE7BEE" w:rsidP="004D74C5">
      <w:pPr>
        <w:pStyle w:val="Titre1"/>
        <w:ind w:left="567" w:hanging="567"/>
      </w:pPr>
      <w:bookmarkStart w:id="6" w:name="_Toc433697894"/>
      <w:r>
        <w:lastRenderedPageBreak/>
        <w:t>Introduction</w:t>
      </w:r>
      <w:bookmarkEnd w:id="6"/>
    </w:p>
    <w:p w14:paraId="409B7C30" w14:textId="3CBE2D9E" w:rsidR="001A7EB4" w:rsidRPr="000845DD" w:rsidRDefault="001A7EB4" w:rsidP="001A7EB4">
      <w:pPr>
        <w:pStyle w:val="Titre2"/>
      </w:pPr>
      <w:bookmarkStart w:id="7" w:name="_Toc433290867"/>
      <w:bookmarkStart w:id="8" w:name="_Toc433697895"/>
      <w:r>
        <w:t>Objectif</w:t>
      </w:r>
      <w:bookmarkEnd w:id="8"/>
    </w:p>
    <w:p w14:paraId="0BB09B36" w14:textId="002FB25F" w:rsidR="001A7EB4" w:rsidRDefault="001A7EB4" w:rsidP="001A7EB4">
      <w:pPr>
        <w:ind w:left="567"/>
        <w:rPr>
          <w:szCs w:val="24"/>
          <w:lang w:val="fr-CH" w:eastAsia="ja-JP"/>
        </w:rPr>
      </w:pPr>
      <w:r w:rsidRPr="00A71FF4">
        <w:rPr>
          <w:szCs w:val="24"/>
          <w:lang w:val="fr-CH" w:eastAsia="ja-JP"/>
        </w:rPr>
        <w:t>Le but de ce document est d’avoir une liste des différents risques qui pe</w:t>
      </w:r>
      <w:r>
        <w:rPr>
          <w:szCs w:val="24"/>
          <w:lang w:val="fr-CH" w:eastAsia="ja-JP"/>
        </w:rPr>
        <w:t>uvent survenir durant le projet et impacter le bon déroulement de celui</w:t>
      </w:r>
      <w:r w:rsidR="00901EBE">
        <w:rPr>
          <w:szCs w:val="24"/>
          <w:lang w:val="fr-CH" w:eastAsia="ja-JP"/>
        </w:rPr>
        <w:t>-</w:t>
      </w:r>
      <w:r>
        <w:rPr>
          <w:szCs w:val="24"/>
          <w:lang w:val="fr-CH" w:eastAsia="ja-JP"/>
        </w:rPr>
        <w:t>ci. De plus, nous allons analyser les problèmes afin de trouver des solutions.</w:t>
      </w:r>
    </w:p>
    <w:p w14:paraId="49C82155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9" w:name="_Toc433697896"/>
      <w:r>
        <w:t>Portée</w:t>
      </w:r>
      <w:bookmarkEnd w:id="7"/>
      <w:bookmarkEnd w:id="9"/>
      <w:r>
        <w:t xml:space="preserve"> </w:t>
      </w:r>
    </w:p>
    <w:p w14:paraId="1DB389AE" w14:textId="77777777" w:rsidR="00BE7BEE" w:rsidRPr="007E71F7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574D22">
        <w:rPr>
          <w:rFonts w:cs="Arial"/>
          <w:szCs w:val="24"/>
        </w:rPr>
        <w:t xml:space="preserve">Cette liste de risque concerne uniquement le projet </w:t>
      </w:r>
      <w:proofErr w:type="spellStart"/>
      <w:r w:rsidRPr="00574D22">
        <w:rPr>
          <w:rFonts w:cs="Arial"/>
          <w:szCs w:val="24"/>
        </w:rPr>
        <w:t>Noctambus</w:t>
      </w:r>
      <w:proofErr w:type="spellEnd"/>
      <w:r w:rsidRPr="00574D22">
        <w:rPr>
          <w:rFonts w:cs="Arial"/>
          <w:szCs w:val="24"/>
        </w:rPr>
        <w:t xml:space="preserve"> dans le cadre du module 645-1 « intégration professionnelle » de la Haute École de Gestion de Genève. </w:t>
      </w:r>
    </w:p>
    <w:p w14:paraId="0BB59CD9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0" w:name="_Toc433290868"/>
      <w:bookmarkStart w:id="11" w:name="_Toc433697897"/>
      <w:r>
        <w:t>Définitions et acronymes</w:t>
      </w:r>
      <w:bookmarkEnd w:id="10"/>
      <w:bookmarkEnd w:id="11"/>
      <w:r>
        <w:t xml:space="preserve"> </w:t>
      </w:r>
    </w:p>
    <w:p w14:paraId="514EF2FE" w14:textId="77777777" w:rsidR="00BE7BEE" w:rsidRPr="008C183D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Times"/>
          <w:szCs w:val="24"/>
        </w:rPr>
      </w:pPr>
      <w:r w:rsidRPr="008C183D">
        <w:rPr>
          <w:rFonts w:cs="Arial"/>
          <w:szCs w:val="24"/>
        </w:rPr>
        <w:t xml:space="preserve">Chaque risque est qualifié selon deux critères. Les risques humains (RHXX) et les risques techniques (RTXX). XX représente le numéro du risque. </w:t>
      </w:r>
    </w:p>
    <w:p w14:paraId="5CCCE306" w14:textId="77777777" w:rsidR="00BE7BEE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8C183D">
        <w:rPr>
          <w:rFonts w:cs="Arial"/>
          <w:szCs w:val="24"/>
        </w:rPr>
        <w:t xml:space="preserve">Un risque est identifié selon les critères suivants : </w:t>
      </w:r>
    </w:p>
    <w:p w14:paraId="3B2E3479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Niveau du risque</w:t>
      </w:r>
    </w:p>
    <w:p w14:paraId="769FD0E2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Description du risque</w:t>
      </w:r>
    </w:p>
    <w:p w14:paraId="6C1D6084" w14:textId="77777777" w:rsidR="00BE7BEE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L’impact du risque</w:t>
      </w:r>
    </w:p>
    <w:p w14:paraId="3E0C8FE1" w14:textId="77777777" w:rsidR="00BE7BEE" w:rsidRPr="00D72BF2" w:rsidRDefault="00BE7BEE" w:rsidP="001A7EB4">
      <w:pPr>
        <w:pStyle w:val="Paragraphe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Sa solution</w:t>
      </w:r>
    </w:p>
    <w:p w14:paraId="02F8822F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2" w:name="_Toc433290869"/>
      <w:bookmarkStart w:id="13" w:name="_Toc433697898"/>
      <w:r>
        <w:t>Vue d'ensemble</w:t>
      </w:r>
      <w:bookmarkEnd w:id="12"/>
      <w:bookmarkEnd w:id="13"/>
      <w:r>
        <w:t xml:space="preserve"> </w:t>
      </w:r>
    </w:p>
    <w:p w14:paraId="2C068B3E" w14:textId="6BE24AE6" w:rsidR="00641B1C" w:rsidRDefault="00BE7BEE" w:rsidP="002D1E6E">
      <w:pPr>
        <w:ind w:left="567"/>
        <w:rPr>
          <w:szCs w:val="24"/>
          <w:lang w:val="fr-CH" w:eastAsia="ja-JP"/>
        </w:rPr>
      </w:pPr>
      <w:r>
        <w:rPr>
          <w:szCs w:val="24"/>
          <w:lang w:val="fr-CH" w:eastAsia="ja-JP"/>
        </w:rPr>
        <w:t xml:space="preserve">Dans ce document, les risques sont classés par différent niveau. </w:t>
      </w:r>
      <w:r w:rsidR="002D1E6E">
        <w:rPr>
          <w:szCs w:val="24"/>
          <w:lang w:val="fr-CH" w:eastAsia="ja-JP"/>
        </w:rPr>
        <w:t>Quel impact on sur le projet avec les mesures nécessaire</w:t>
      </w:r>
      <w:r w:rsidR="00901EBE">
        <w:rPr>
          <w:szCs w:val="24"/>
          <w:lang w:val="fr-CH" w:eastAsia="ja-JP"/>
        </w:rPr>
        <w:t>s</w:t>
      </w:r>
      <w:r w:rsidR="002D1E6E">
        <w:rPr>
          <w:szCs w:val="24"/>
          <w:lang w:val="fr-CH" w:eastAsia="ja-JP"/>
        </w:rPr>
        <w:t xml:space="preserve"> en cas de problème.</w:t>
      </w:r>
    </w:p>
    <w:p w14:paraId="46E3EA3E" w14:textId="77777777" w:rsidR="002D1E6E" w:rsidRDefault="002D1E6E" w:rsidP="002D1E6E">
      <w:pPr>
        <w:ind w:left="567"/>
        <w:rPr>
          <w:szCs w:val="24"/>
          <w:lang w:val="fr-CH" w:eastAsia="ja-JP"/>
        </w:rPr>
      </w:pPr>
    </w:p>
    <w:p w14:paraId="309E34AD" w14:textId="405796C2" w:rsidR="002D1E6E" w:rsidRDefault="002D1E6E" w:rsidP="002D1E6E">
      <w:pPr>
        <w:pStyle w:val="Titre1"/>
        <w:rPr>
          <w:lang w:eastAsia="ja-JP"/>
        </w:rPr>
      </w:pPr>
      <w:bookmarkStart w:id="14" w:name="_Toc433697899"/>
      <w:r>
        <w:rPr>
          <w:lang w:eastAsia="ja-JP"/>
        </w:rPr>
        <w:t>Risque</w:t>
      </w:r>
      <w:bookmarkEnd w:id="14"/>
    </w:p>
    <w:p w14:paraId="6DC99082" w14:textId="7517A207" w:rsidR="002D1E6E" w:rsidRDefault="002D1E6E" w:rsidP="002D1E6E">
      <w:pPr>
        <w:pStyle w:val="Titre2"/>
        <w:jc w:val="left"/>
      </w:pPr>
      <w:bookmarkStart w:id="15" w:name="_Toc433697900"/>
      <w:r>
        <w:t>Classification des risques</w:t>
      </w:r>
      <w:bookmarkEnd w:id="15"/>
    </w:p>
    <w:p w14:paraId="34B83DB1" w14:textId="3BBE8DDB" w:rsidR="005C1443" w:rsidRDefault="005C1443" w:rsidP="00F42941">
      <w:pPr>
        <w:ind w:left="567"/>
        <w:rPr>
          <w:lang w:val="fr-CH" w:eastAsia="ja-JP"/>
        </w:rPr>
      </w:pPr>
      <w:r>
        <w:rPr>
          <w:lang w:val="fr-CH" w:eastAsia="ja-JP"/>
        </w:rPr>
        <w:t>Mesure de probabilité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5C1443" w14:paraId="58E8E4EF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4F022557" w14:textId="10635EE7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05F5DAA" w14:textId="4F3C749F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Rare</w:t>
            </w:r>
          </w:p>
        </w:tc>
        <w:tc>
          <w:tcPr>
            <w:tcW w:w="4795" w:type="dxa"/>
            <w:vAlign w:val="center"/>
          </w:tcPr>
          <w:p w14:paraId="0598FB2F" w14:textId="585922DC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se produire une à deux fois</w:t>
            </w:r>
          </w:p>
        </w:tc>
      </w:tr>
      <w:tr w:rsidR="005C1443" w14:paraId="23F6FA1F" w14:textId="77777777" w:rsidTr="00F42941">
        <w:trPr>
          <w:trHeight w:val="567"/>
        </w:trPr>
        <w:tc>
          <w:tcPr>
            <w:tcW w:w="704" w:type="dxa"/>
            <w:vAlign w:val="center"/>
          </w:tcPr>
          <w:p w14:paraId="79A37AC4" w14:textId="49D9E112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0FA99828" w14:textId="5D52D426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Possible</w:t>
            </w:r>
          </w:p>
        </w:tc>
        <w:tc>
          <w:tcPr>
            <w:tcW w:w="4795" w:type="dxa"/>
            <w:vAlign w:val="center"/>
          </w:tcPr>
          <w:p w14:paraId="783F002F" w14:textId="4109290D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arriver quelques fois pendant le projet</w:t>
            </w:r>
          </w:p>
        </w:tc>
      </w:tr>
      <w:tr w:rsidR="005C1443" w14:paraId="2FA60D92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4E6323B" w14:textId="469C4A80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1E21D967" w14:textId="4DA18E38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Certain</w:t>
            </w:r>
          </w:p>
        </w:tc>
        <w:tc>
          <w:tcPr>
            <w:tcW w:w="4795" w:type="dxa"/>
            <w:vAlign w:val="center"/>
          </w:tcPr>
          <w:p w14:paraId="139E0156" w14:textId="18DEE4EA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Se produit régulièrement</w:t>
            </w:r>
          </w:p>
        </w:tc>
      </w:tr>
    </w:tbl>
    <w:p w14:paraId="1854E573" w14:textId="77777777" w:rsidR="005C1443" w:rsidRDefault="005C1443" w:rsidP="002D1E6E">
      <w:pPr>
        <w:rPr>
          <w:lang w:val="fr-CH" w:eastAsia="ja-JP"/>
        </w:rPr>
      </w:pPr>
    </w:p>
    <w:p w14:paraId="336F8795" w14:textId="1188E6D9" w:rsidR="00F42941" w:rsidRDefault="00F42941" w:rsidP="00F42941">
      <w:pPr>
        <w:ind w:left="567"/>
        <w:rPr>
          <w:lang w:val="fr-CH" w:eastAsia="ja-JP"/>
        </w:rPr>
      </w:pPr>
      <w:r>
        <w:rPr>
          <w:lang w:val="fr-CH" w:eastAsia="ja-JP"/>
        </w:rPr>
        <w:lastRenderedPageBreak/>
        <w:t>Mesure de</w:t>
      </w:r>
      <w:r w:rsidR="00E51533">
        <w:rPr>
          <w:lang w:val="fr-CH" w:eastAsia="ja-JP"/>
        </w:rPr>
        <w:t xml:space="preserve"> l’impact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F42941" w14:paraId="2F97697A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B13F43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2D4C8E8" w14:textId="338D75AE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Mineur</w:t>
            </w:r>
          </w:p>
        </w:tc>
        <w:tc>
          <w:tcPr>
            <w:tcW w:w="4795" w:type="dxa"/>
            <w:vAlign w:val="center"/>
          </w:tcPr>
          <w:p w14:paraId="582C1E68" w14:textId="552CD01D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1 -3 jours maximum</w:t>
            </w:r>
          </w:p>
        </w:tc>
      </w:tr>
      <w:tr w:rsidR="00F42941" w14:paraId="26331F4B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5EB64429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1161C6BE" w14:textId="0E240996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Majeur</w:t>
            </w:r>
          </w:p>
        </w:tc>
        <w:tc>
          <w:tcPr>
            <w:tcW w:w="4795" w:type="dxa"/>
            <w:vAlign w:val="center"/>
          </w:tcPr>
          <w:p w14:paraId="6F122570" w14:textId="6C208340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4 jours ou plus</w:t>
            </w:r>
          </w:p>
        </w:tc>
      </w:tr>
      <w:tr w:rsidR="00F42941" w14:paraId="49E6A5D8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12443F6A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5F417DB4" w14:textId="4B86E3CB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Critique</w:t>
            </w:r>
          </w:p>
        </w:tc>
        <w:tc>
          <w:tcPr>
            <w:tcW w:w="4795" w:type="dxa"/>
            <w:vAlign w:val="center"/>
          </w:tcPr>
          <w:p w14:paraId="6E804512" w14:textId="4F4C2921" w:rsidR="00F42941" w:rsidRDefault="00E51533" w:rsidP="00E51533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projet peut avoir plusieurs semaines de retard, voir complètement arrêté</w:t>
            </w:r>
          </w:p>
        </w:tc>
      </w:tr>
    </w:tbl>
    <w:p w14:paraId="3075354C" w14:textId="77777777" w:rsidR="00F42941" w:rsidRDefault="00F42941" w:rsidP="00F42941">
      <w:pPr>
        <w:rPr>
          <w:lang w:val="fr-CH" w:eastAsia="ja-JP"/>
        </w:rPr>
      </w:pPr>
    </w:p>
    <w:p w14:paraId="6EBE9414" w14:textId="368F899B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>Mesure de détection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7ADD70E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2043B7B5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60EB58B8" w14:textId="66187786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3FB76D00" w14:textId="351B2BD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facilement détectable.</w:t>
            </w:r>
          </w:p>
        </w:tc>
      </w:tr>
      <w:tr w:rsidR="00E51533" w14:paraId="4A5DB1C8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1C40B724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9BEB186" w14:textId="52A4482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</w:t>
            </w:r>
          </w:p>
        </w:tc>
        <w:tc>
          <w:tcPr>
            <w:tcW w:w="4795" w:type="dxa"/>
            <w:vAlign w:val="center"/>
          </w:tcPr>
          <w:p w14:paraId="23AD4C88" w14:textId="40DA978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difficilement détectable. La team devra penser à tous les cas possible</w:t>
            </w:r>
            <w:r w:rsidR="00901EBE">
              <w:rPr>
                <w:lang w:val="fr-CH" w:eastAsia="ja-JP"/>
              </w:rPr>
              <w:t>s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15C6BDA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7A1E3A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72E63F01" w14:textId="2033197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</w:t>
            </w:r>
          </w:p>
        </w:tc>
        <w:tc>
          <w:tcPr>
            <w:tcW w:w="4795" w:type="dxa"/>
            <w:vAlign w:val="center"/>
          </w:tcPr>
          <w:p w14:paraId="060C0274" w14:textId="25331E39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 de prévoir le risque en avance.</w:t>
            </w:r>
          </w:p>
        </w:tc>
      </w:tr>
    </w:tbl>
    <w:p w14:paraId="0465D11D" w14:textId="77777777" w:rsidR="00E51533" w:rsidRDefault="00E51533" w:rsidP="00E51533">
      <w:pPr>
        <w:rPr>
          <w:lang w:val="fr-CH" w:eastAsia="ja-JP"/>
        </w:rPr>
      </w:pPr>
    </w:p>
    <w:p w14:paraId="3B9ED9D3" w14:textId="150D0D8A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>Mesure de contrôle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39C9730B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173750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0DB1D2BB" w14:textId="3AE5C45E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79EDFB2A" w14:textId="3EA626EC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problème peut être résolu rapidement et n’entraine pas de retard.</w:t>
            </w:r>
          </w:p>
        </w:tc>
      </w:tr>
      <w:tr w:rsidR="00E51533" w14:paraId="67A387F6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004F3F59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B3DDE58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Majeur</w:t>
            </w:r>
          </w:p>
        </w:tc>
        <w:tc>
          <w:tcPr>
            <w:tcW w:w="4795" w:type="dxa"/>
            <w:vAlign w:val="center"/>
          </w:tcPr>
          <w:p w14:paraId="0F87CBD6" w14:textId="072FF073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problème nécessite quelques heures pour sa résolution.</w:t>
            </w:r>
          </w:p>
        </w:tc>
      </w:tr>
      <w:tr w:rsidR="00E51533" w14:paraId="356FD8DE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A3E38E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355D6360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Critique</w:t>
            </w:r>
          </w:p>
        </w:tc>
        <w:tc>
          <w:tcPr>
            <w:tcW w:w="4795" w:type="dxa"/>
            <w:vAlign w:val="center"/>
          </w:tcPr>
          <w:p w14:paraId="5ABA3AD5" w14:textId="4779C2CD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problème prend beaucoup de temps pour être résolu par la team.</w:t>
            </w:r>
          </w:p>
        </w:tc>
      </w:tr>
    </w:tbl>
    <w:p w14:paraId="50BC24A1" w14:textId="77777777" w:rsidR="008E2912" w:rsidRDefault="008E2912" w:rsidP="002D1E6E">
      <w:pPr>
        <w:rPr>
          <w:lang w:val="fr-CH" w:eastAsia="ja-JP"/>
        </w:rPr>
        <w:sectPr w:rsidR="008E2912" w:rsidSect="006F5698">
          <w:headerReference w:type="default" r:id="rId13"/>
          <w:footerReference w:type="default" r:id="rId14"/>
          <w:headerReference w:type="first" r:id="rId15"/>
          <w:pgSz w:w="11907" w:h="16840" w:code="9"/>
          <w:pgMar w:top="1440" w:right="1440" w:bottom="1440" w:left="1440" w:header="624" w:footer="510" w:gutter="0"/>
          <w:cols w:space="720"/>
          <w:docGrid w:linePitch="360"/>
        </w:sectPr>
      </w:pPr>
    </w:p>
    <w:p w14:paraId="53F5947E" w14:textId="1D2EA8A0" w:rsidR="008E2912" w:rsidRDefault="008E2912" w:rsidP="008E2912">
      <w:pPr>
        <w:pStyle w:val="Titre2"/>
        <w:jc w:val="left"/>
      </w:pPr>
      <w:bookmarkStart w:id="16" w:name="_Toc433697901"/>
      <w:r>
        <w:lastRenderedPageBreak/>
        <w:t>Tableau de classification des risques</w:t>
      </w:r>
      <w:bookmarkEnd w:id="16"/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800"/>
        <w:gridCol w:w="3306"/>
        <w:gridCol w:w="1331"/>
        <w:gridCol w:w="1331"/>
        <w:gridCol w:w="1331"/>
        <w:gridCol w:w="1331"/>
        <w:gridCol w:w="1633"/>
        <w:gridCol w:w="2966"/>
      </w:tblGrid>
      <w:tr w:rsidR="008E2912" w14:paraId="1B442CD5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34F6F93B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01C4199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Description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5B1752F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Probabilité</w:t>
            </w:r>
          </w:p>
          <w:p w14:paraId="28D66051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339CFB4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Impact</w:t>
            </w:r>
          </w:p>
          <w:p w14:paraId="1BE202C9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(I)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8919D0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Détection</w:t>
            </w:r>
          </w:p>
          <w:p w14:paraId="1542F93B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(Pr)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4560096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Maîtrise</w:t>
            </w:r>
          </w:p>
          <w:p w14:paraId="10566EE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(M)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EE907E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Criticité</w:t>
            </w:r>
          </w:p>
          <w:p w14:paraId="2CE20CE7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(P*I*Pr*M)</w:t>
            </w: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7715D2C8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Niveau de risque</w:t>
            </w:r>
          </w:p>
        </w:tc>
      </w:tr>
      <w:tr w:rsidR="008E2912" w14:paraId="7089AC1F" w14:textId="77777777" w:rsidTr="00C77CD8">
        <w:trPr>
          <w:trHeight w:val="807"/>
        </w:trPr>
        <w:tc>
          <w:tcPr>
            <w:tcW w:w="800" w:type="dxa"/>
            <w:shd w:val="clear" w:color="auto" w:fill="4F81BD" w:themeFill="accent1"/>
            <w:vAlign w:val="center"/>
          </w:tcPr>
          <w:p w14:paraId="2178A9B1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RH01</w:t>
            </w:r>
          </w:p>
        </w:tc>
        <w:tc>
          <w:tcPr>
            <w:tcW w:w="3306" w:type="dxa"/>
            <w:vAlign w:val="center"/>
          </w:tcPr>
          <w:p w14:paraId="2D12BBA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communication entre le mandant et le groupe</w:t>
            </w:r>
          </w:p>
        </w:tc>
        <w:tc>
          <w:tcPr>
            <w:tcW w:w="1331" w:type="dxa"/>
            <w:vAlign w:val="center"/>
          </w:tcPr>
          <w:p w14:paraId="42B4B82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0A62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6B5F6B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6ADE53A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83FB638" w14:textId="6E027D43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5F3E3525" w14:textId="057B50A0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8999F24" w14:textId="77777777" w:rsidTr="00C77CD8">
        <w:trPr>
          <w:trHeight w:val="421"/>
        </w:trPr>
        <w:tc>
          <w:tcPr>
            <w:tcW w:w="800" w:type="dxa"/>
            <w:shd w:val="clear" w:color="auto" w:fill="4F81BD" w:themeFill="accent1"/>
            <w:vAlign w:val="center"/>
          </w:tcPr>
          <w:p w14:paraId="6C9D1FBD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RH02</w:t>
            </w:r>
          </w:p>
        </w:tc>
        <w:tc>
          <w:tcPr>
            <w:tcW w:w="3306" w:type="dxa"/>
            <w:vAlign w:val="center"/>
          </w:tcPr>
          <w:p w14:paraId="62D786E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Absence du mandant</w:t>
            </w:r>
          </w:p>
        </w:tc>
        <w:tc>
          <w:tcPr>
            <w:tcW w:w="1331" w:type="dxa"/>
            <w:vAlign w:val="center"/>
          </w:tcPr>
          <w:p w14:paraId="015E2AE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4A08622" w14:textId="725969F5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D46924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65AD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2ABCCDF" w14:textId="7B497A23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3DF4CFF" w14:textId="074D2D43" w:rsidR="008E2912" w:rsidRPr="00E54B92" w:rsidRDefault="00E54B92" w:rsidP="00C77CD8">
            <w:pPr>
              <w:jc w:val="center"/>
              <w:rPr>
                <w:color w:val="00B05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06E72CCF" w14:textId="77777777" w:rsidTr="00C77CD8">
        <w:trPr>
          <w:trHeight w:val="696"/>
        </w:trPr>
        <w:tc>
          <w:tcPr>
            <w:tcW w:w="800" w:type="dxa"/>
            <w:shd w:val="clear" w:color="auto" w:fill="4F81BD" w:themeFill="accent1"/>
            <w:vAlign w:val="center"/>
          </w:tcPr>
          <w:p w14:paraId="587AED03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RH03</w:t>
            </w:r>
          </w:p>
        </w:tc>
        <w:tc>
          <w:tcPr>
            <w:tcW w:w="3306" w:type="dxa"/>
            <w:vAlign w:val="center"/>
          </w:tcPr>
          <w:p w14:paraId="7EE36A1F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organisation du groupe</w:t>
            </w:r>
          </w:p>
        </w:tc>
        <w:tc>
          <w:tcPr>
            <w:tcW w:w="1331" w:type="dxa"/>
            <w:vAlign w:val="center"/>
          </w:tcPr>
          <w:p w14:paraId="756B25E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9974C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5C21746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A7C1852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55BDC765" w14:textId="57B227CF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6C976413" w14:textId="78A8F992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647AE25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6DAEB712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RH04</w:t>
            </w:r>
          </w:p>
        </w:tc>
        <w:tc>
          <w:tcPr>
            <w:tcW w:w="3306" w:type="dxa"/>
            <w:vAlign w:val="center"/>
          </w:tcPr>
          <w:p w14:paraId="62B21E61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Baisse de productivité à cause des CC ou examens</w:t>
            </w:r>
          </w:p>
        </w:tc>
        <w:tc>
          <w:tcPr>
            <w:tcW w:w="1331" w:type="dxa"/>
            <w:vAlign w:val="center"/>
          </w:tcPr>
          <w:p w14:paraId="66445E5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7E4B13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B6F2A86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2BF429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E69F0D1" w14:textId="68AE235D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4</w:t>
            </w:r>
          </w:p>
        </w:tc>
        <w:tc>
          <w:tcPr>
            <w:tcW w:w="2966" w:type="dxa"/>
            <w:vAlign w:val="center"/>
          </w:tcPr>
          <w:p w14:paraId="414885F4" w14:textId="619DAAA9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337404E0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56F08660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645FEEE8" w14:textId="77777777" w:rsidR="008E2912" w:rsidRDefault="008E2912" w:rsidP="00C77CD8">
            <w:pPr>
              <w:jc w:val="left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F5D38E9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65D1B6F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7CF2548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77A1ABC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633" w:type="dxa"/>
            <w:tcBorders>
              <w:left w:val="single" w:sz="18" w:space="0" w:color="auto"/>
            </w:tcBorders>
            <w:shd w:val="clear" w:color="auto" w:fill="4F81BD" w:themeFill="accent1"/>
            <w:vAlign w:val="center"/>
          </w:tcPr>
          <w:p w14:paraId="1047474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19858CB7" w14:textId="77777777" w:rsidR="008E2912" w:rsidRPr="000837D9" w:rsidRDefault="008E2912" w:rsidP="00C77CD8">
            <w:pPr>
              <w:jc w:val="center"/>
              <w:rPr>
                <w:color w:val="F79646" w:themeColor="accent6"/>
                <w:lang w:val="fr-CH" w:eastAsia="ja-JP"/>
              </w:rPr>
            </w:pPr>
          </w:p>
        </w:tc>
      </w:tr>
      <w:tr w:rsidR="008E2912" w14:paraId="2ECCE008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04EBC84A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RT01</w:t>
            </w:r>
          </w:p>
        </w:tc>
        <w:tc>
          <w:tcPr>
            <w:tcW w:w="3306" w:type="dxa"/>
            <w:vAlign w:val="center"/>
          </w:tcPr>
          <w:p w14:paraId="646F7A39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Perte de temps liée aux technologies choisies.</w:t>
            </w:r>
          </w:p>
        </w:tc>
        <w:tc>
          <w:tcPr>
            <w:tcW w:w="1331" w:type="dxa"/>
            <w:vAlign w:val="center"/>
          </w:tcPr>
          <w:p w14:paraId="23B0D784" w14:textId="4C519FC5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  <w:r w:rsidR="00162AB4">
              <w:rPr>
                <w:lang w:val="fr-CH" w:eastAsia="ja-JP"/>
              </w:rPr>
              <w:t>-&gt;3</w:t>
            </w:r>
          </w:p>
        </w:tc>
        <w:tc>
          <w:tcPr>
            <w:tcW w:w="1331" w:type="dxa"/>
            <w:vAlign w:val="center"/>
          </w:tcPr>
          <w:p w14:paraId="5248B1A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9D33CB0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CC05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8FDD55A" w14:textId="726B2267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8-&gt;12</w:t>
            </w:r>
          </w:p>
        </w:tc>
        <w:tc>
          <w:tcPr>
            <w:tcW w:w="2966" w:type="dxa"/>
            <w:vAlign w:val="center"/>
          </w:tcPr>
          <w:p w14:paraId="3CEEC373" w14:textId="75BCA89E" w:rsidR="008E2912" w:rsidRPr="000837D9" w:rsidRDefault="000837D9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0000"/>
                <w:lang w:val="fr-CH" w:eastAsia="ja-JP"/>
              </w:rPr>
              <w:t>Important</w:t>
            </w:r>
          </w:p>
        </w:tc>
      </w:tr>
    </w:tbl>
    <w:p w14:paraId="0D59DC96" w14:textId="47937BC9" w:rsidR="008E2912" w:rsidRDefault="008E2912" w:rsidP="008E2912">
      <w:pPr>
        <w:pStyle w:val="Titre2"/>
        <w:jc w:val="left"/>
      </w:pPr>
      <w:bookmarkStart w:id="17" w:name="_Toc433697902"/>
      <w:r>
        <w:t>Niveau de risque</w:t>
      </w:r>
      <w:bookmarkEnd w:id="1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8E2912" w14:paraId="6CD514DA" w14:textId="77777777" w:rsidTr="00C2651C">
        <w:tc>
          <w:tcPr>
            <w:tcW w:w="4650" w:type="dxa"/>
            <w:shd w:val="clear" w:color="auto" w:fill="4F81BD" w:themeFill="accent1"/>
            <w:vAlign w:val="center"/>
          </w:tcPr>
          <w:p w14:paraId="3221513B" w14:textId="7AFAF328" w:rsidR="008E2912" w:rsidRPr="00C2651C" w:rsidRDefault="008E2912" w:rsidP="00C2651C">
            <w:pPr>
              <w:tabs>
                <w:tab w:val="left" w:pos="1134"/>
              </w:tabs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Faible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433607A5" w14:textId="458E2993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Moyen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0AD01C29" w14:textId="4CBA4656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Important</w:t>
            </w:r>
          </w:p>
        </w:tc>
      </w:tr>
      <w:tr w:rsidR="008E2912" w14:paraId="6125025D" w14:textId="77777777" w:rsidTr="000837D9">
        <w:tc>
          <w:tcPr>
            <w:tcW w:w="4650" w:type="dxa"/>
            <w:vAlign w:val="center"/>
          </w:tcPr>
          <w:p w14:paraId="458DE5BB" w14:textId="7B6749C0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1&lt;= C &lt;= 2</w:t>
            </w:r>
          </w:p>
        </w:tc>
        <w:tc>
          <w:tcPr>
            <w:tcW w:w="4650" w:type="dxa"/>
            <w:vAlign w:val="center"/>
          </w:tcPr>
          <w:p w14:paraId="6FB31E8F" w14:textId="72E6520F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3&lt;= C &lt;= 8</w:t>
            </w:r>
          </w:p>
        </w:tc>
        <w:tc>
          <w:tcPr>
            <w:tcW w:w="4650" w:type="dxa"/>
            <w:vAlign w:val="center"/>
          </w:tcPr>
          <w:p w14:paraId="45A835CE" w14:textId="2A119A4B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9&lt;= C &lt;= 81</w:t>
            </w:r>
          </w:p>
        </w:tc>
      </w:tr>
    </w:tbl>
    <w:p w14:paraId="2207B7B3" w14:textId="77777777" w:rsidR="008E2912" w:rsidRDefault="008E2912" w:rsidP="00960E62">
      <w:pPr>
        <w:jc w:val="left"/>
        <w:rPr>
          <w:lang w:val="fr-CH" w:eastAsia="ja-JP"/>
        </w:rPr>
      </w:pPr>
    </w:p>
    <w:p w14:paraId="673E30DE" w14:textId="77777777" w:rsidR="00021078" w:rsidRDefault="00021078" w:rsidP="00960E62">
      <w:pPr>
        <w:jc w:val="left"/>
        <w:rPr>
          <w:lang w:val="fr-CH" w:eastAsia="ja-JP"/>
        </w:rPr>
        <w:sectPr w:rsidR="00021078" w:rsidSect="00642A19">
          <w:pgSz w:w="16840" w:h="11907" w:orient="landscape" w:code="9"/>
          <w:pgMar w:top="1440" w:right="1440" w:bottom="1440" w:left="1440" w:header="624" w:footer="510" w:gutter="0"/>
          <w:cols w:space="720"/>
          <w:docGrid w:linePitch="360"/>
        </w:sectPr>
      </w:pPr>
    </w:p>
    <w:p w14:paraId="1409845C" w14:textId="56F47914" w:rsidR="00021078" w:rsidRDefault="00021078" w:rsidP="00021078">
      <w:pPr>
        <w:pStyle w:val="Titre2"/>
        <w:jc w:val="left"/>
      </w:pPr>
      <w:bookmarkStart w:id="18" w:name="_Toc433697903"/>
      <w:r>
        <w:lastRenderedPageBreak/>
        <w:t xml:space="preserve">RH01 : </w:t>
      </w:r>
      <w:r w:rsidR="00901EBE">
        <w:t>M</w:t>
      </w:r>
      <w:r>
        <w:t>auvaise communication entre le mandant et le groupe</w:t>
      </w:r>
      <w:bookmarkEnd w:id="18"/>
    </w:p>
    <w:p w14:paraId="7BF1241B" w14:textId="5BB8775C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4EC7FC4E" w14:textId="1F2264A3" w:rsidR="00021078" w:rsidRDefault="00021078" w:rsidP="00021078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244C090F" w14:textId="3D4E00D7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40444BE" w14:textId="5797D31B" w:rsidR="00021078" w:rsidRDefault="004B26C5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groupe n’a pas compris les besoins du mandant.</w:t>
      </w:r>
    </w:p>
    <w:p w14:paraId="02CDDAA9" w14:textId="3307C276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A2A43" w14:textId="7BD5D73E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manque de compréhension peut entrainer une perte de temps si on a développé une fonctionnalité pas demandé</w:t>
      </w:r>
      <w:r w:rsidR="00901EBE">
        <w:rPr>
          <w:lang w:val="fr-CH" w:eastAsia="ja-JP"/>
        </w:rPr>
        <w:t>e</w:t>
      </w:r>
      <w:r>
        <w:rPr>
          <w:lang w:val="fr-CH" w:eastAsia="ja-JP"/>
        </w:rPr>
        <w:t xml:space="preserve"> ou non conforme au cahier des charges.</w:t>
      </w:r>
    </w:p>
    <w:p w14:paraId="6E440DE7" w14:textId="444596E1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3D6454A" w14:textId="11FCB305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Tensions entre le mandant et le groupe. Changement des spécifications.</w:t>
      </w:r>
    </w:p>
    <w:p w14:paraId="16B4A2F7" w14:textId="0A6F5694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ADCADAE" w14:textId="3D30DF9F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Faire signer un PV au mandant lors de chaque rendez-vous afin qu’il confirme ce qu’il a dit.</w:t>
      </w:r>
    </w:p>
    <w:p w14:paraId="6EFFBEC8" w14:textId="1349096A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6446DEF0" w14:textId="6C767A40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Prendre un rendez-vous avec le mandant au plus vite pour éclaircir les points non compris du cahier des charges.</w:t>
      </w:r>
    </w:p>
    <w:p w14:paraId="6B7579C2" w14:textId="27359264" w:rsidR="00E54B92" w:rsidRDefault="00E54B92" w:rsidP="00E54B92">
      <w:pPr>
        <w:pStyle w:val="Titre2"/>
        <w:jc w:val="left"/>
      </w:pPr>
      <w:bookmarkStart w:id="19" w:name="_Toc433697904"/>
      <w:r>
        <w:t>RH02 : Absence du mandant</w:t>
      </w:r>
      <w:bookmarkEnd w:id="19"/>
    </w:p>
    <w:p w14:paraId="14CCF64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6118DF7" w14:textId="1444056F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A7FF3BA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9B60CD9" w14:textId="56AB04DD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n’est pas disponible en cas de besoins d’informations.</w:t>
      </w:r>
    </w:p>
    <w:p w14:paraId="3817B859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01080E2B" w14:textId="4DAFCAD2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Perte de temps car on ne peut pas avancer le projet.</w:t>
      </w:r>
    </w:p>
    <w:p w14:paraId="2D144750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7E008AAC" w14:textId="48677609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ne répond pas aux mails ou par téléphone.</w:t>
      </w:r>
    </w:p>
    <w:p w14:paraId="75D4E02E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02A93854" w14:textId="4490C5BC" w:rsidR="00E54B92" w:rsidRDefault="00901EBE" w:rsidP="00E54B92">
      <w:pPr>
        <w:jc w:val="left"/>
        <w:rPr>
          <w:lang w:val="fr-CH" w:eastAsia="ja-JP"/>
        </w:rPr>
      </w:pPr>
      <w:r>
        <w:rPr>
          <w:lang w:val="fr-CH" w:eastAsia="ja-JP"/>
        </w:rPr>
        <w:t>Ê</w:t>
      </w:r>
      <w:r w:rsidR="00020B8A">
        <w:rPr>
          <w:lang w:val="fr-CH" w:eastAsia="ja-JP"/>
        </w:rPr>
        <w:t>tre régulièrement en contact avec le mandant.</w:t>
      </w:r>
    </w:p>
    <w:p w14:paraId="30E2AC7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2FFCCD9" w14:textId="08F46F38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Continuer le développement du projet en suivant les </w:t>
      </w:r>
      <w:r w:rsidR="001F21B9">
        <w:rPr>
          <w:lang w:val="fr-CH" w:eastAsia="ja-JP"/>
        </w:rPr>
        <w:t>dernières</w:t>
      </w:r>
      <w:r>
        <w:rPr>
          <w:lang w:val="fr-CH" w:eastAsia="ja-JP"/>
        </w:rPr>
        <w:t xml:space="preserve"> spécifications du mandant</w:t>
      </w:r>
    </w:p>
    <w:p w14:paraId="4DA60C1C" w14:textId="77777777" w:rsidR="001F21B9" w:rsidRDefault="001F21B9" w:rsidP="00E54B92">
      <w:pPr>
        <w:jc w:val="left"/>
        <w:rPr>
          <w:lang w:val="fr-CH" w:eastAsia="ja-JP"/>
        </w:rPr>
      </w:pPr>
    </w:p>
    <w:p w14:paraId="20DA330F" w14:textId="77777777" w:rsidR="001F21B9" w:rsidRDefault="001F21B9" w:rsidP="00E54B92">
      <w:pPr>
        <w:jc w:val="left"/>
        <w:rPr>
          <w:lang w:val="fr-CH" w:eastAsia="ja-JP"/>
        </w:rPr>
      </w:pPr>
    </w:p>
    <w:p w14:paraId="6DE5895C" w14:textId="77777777" w:rsidR="001F21B9" w:rsidRDefault="001F21B9" w:rsidP="00E54B92">
      <w:pPr>
        <w:jc w:val="left"/>
        <w:rPr>
          <w:lang w:val="fr-CH" w:eastAsia="ja-JP"/>
        </w:rPr>
      </w:pPr>
    </w:p>
    <w:p w14:paraId="5F81766E" w14:textId="1342FB61" w:rsidR="001F21B9" w:rsidRDefault="00711C57" w:rsidP="001F21B9">
      <w:pPr>
        <w:pStyle w:val="Titre2"/>
        <w:jc w:val="left"/>
      </w:pPr>
      <w:bookmarkStart w:id="20" w:name="_Toc433697905"/>
      <w:r>
        <w:lastRenderedPageBreak/>
        <w:t>RH03</w:t>
      </w:r>
      <w:r w:rsidR="001F21B9">
        <w:t> : Mauvaise organisation du groupe</w:t>
      </w:r>
      <w:bookmarkEnd w:id="20"/>
    </w:p>
    <w:p w14:paraId="04A94F01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6E488232" w14:textId="77777777" w:rsidR="001F21B9" w:rsidRDefault="001F21B9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6EB7B82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9202036" w14:textId="7703A85B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 groupe n’est pas organisé. Il fournit des documents incomplets ou de mauvaises qualités.</w:t>
      </w:r>
    </w:p>
    <w:p w14:paraId="0080771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5B6534B2" w14:textId="625EA377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Retard dans le projet. Mauvaise note lors des évaluations.</w:t>
      </w:r>
    </w:p>
    <w:p w14:paraId="54A38939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20D43EFA" w14:textId="57FF64A1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Les professeurs membres du GREP ne sont pas contents de la qualité des documents rendus.</w:t>
      </w:r>
    </w:p>
    <w:p w14:paraId="0980CC8C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D33D487" w14:textId="08C764AE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Choisir une méthode de développement adaptée au projet et respecter les délais fixés.</w:t>
      </w:r>
    </w:p>
    <w:p w14:paraId="386D055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49722987" w14:textId="646E264C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Travailler en dehors des heures de GREP afin de rattraper le retard.</w:t>
      </w:r>
    </w:p>
    <w:p w14:paraId="3BAFFADB" w14:textId="553D2FC6" w:rsidR="001F21B9" w:rsidRDefault="00711C57" w:rsidP="001F21B9">
      <w:pPr>
        <w:pStyle w:val="Titre2"/>
        <w:jc w:val="left"/>
      </w:pPr>
      <w:bookmarkStart w:id="21" w:name="_Toc433697906"/>
      <w:r>
        <w:t>RH04</w:t>
      </w:r>
      <w:r w:rsidR="001F21B9">
        <w:t> : Baisse de productivité à cause des CC ou examens</w:t>
      </w:r>
      <w:bookmarkEnd w:id="21"/>
    </w:p>
    <w:p w14:paraId="6937831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1ACF9E7" w14:textId="67AD73B9" w:rsidR="001F21B9" w:rsidRDefault="006C7F73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33FBBFA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BF42E00" w14:textId="415512C2" w:rsidR="001F21B9" w:rsidRDefault="00901EBE" w:rsidP="001F21B9">
      <w:pPr>
        <w:jc w:val="left"/>
        <w:rPr>
          <w:lang w:val="fr-CH" w:eastAsia="ja-JP"/>
        </w:rPr>
      </w:pPr>
      <w:r>
        <w:rPr>
          <w:lang w:val="fr-CH" w:eastAsia="ja-JP"/>
        </w:rPr>
        <w:t>À</w:t>
      </w:r>
      <w:r w:rsidR="00711C57">
        <w:rPr>
          <w:lang w:val="fr-CH" w:eastAsia="ja-JP"/>
        </w:rPr>
        <w:t xml:space="preserve"> cause des contrôles continus et des examens, le groupe subira une baisse de productivité</w:t>
      </w:r>
    </w:p>
    <w:p w14:paraId="4195A90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581D153" w14:textId="55388C44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Il pourra y avoir du retard.</w:t>
      </w:r>
    </w:p>
    <w:p w14:paraId="004832F3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CD746ED" w14:textId="77BD7A96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La quantité du travail fourni est plus faible.</w:t>
      </w:r>
    </w:p>
    <w:p w14:paraId="19C8EA3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BCDE213" w14:textId="33323D90" w:rsidR="001F21B9" w:rsidRDefault="00CD03C0" w:rsidP="001F21B9">
      <w:pPr>
        <w:jc w:val="left"/>
        <w:rPr>
          <w:lang w:val="fr-CH" w:eastAsia="ja-JP"/>
        </w:rPr>
      </w:pPr>
      <w:r>
        <w:rPr>
          <w:lang w:val="fr-CH" w:eastAsia="ja-JP"/>
        </w:rPr>
        <w:t>Prendre de l’avance si on sait qu’on a des contrôles.</w:t>
      </w:r>
    </w:p>
    <w:p w14:paraId="3466BF2E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19D37022" w14:textId="29709A60" w:rsidR="001F21B9" w:rsidRDefault="00CD03C0" w:rsidP="00E54B92">
      <w:pPr>
        <w:jc w:val="left"/>
        <w:rPr>
          <w:lang w:val="fr-CH" w:eastAsia="ja-JP"/>
        </w:rPr>
      </w:pPr>
      <w:r>
        <w:rPr>
          <w:lang w:val="fr-CH" w:eastAsia="ja-JP"/>
        </w:rPr>
        <w:t>Réorganiser le planning du projet.</w:t>
      </w:r>
    </w:p>
    <w:p w14:paraId="5ACC5819" w14:textId="77777777" w:rsidR="006C7F73" w:rsidRDefault="006C7F73" w:rsidP="00E54B92">
      <w:pPr>
        <w:jc w:val="left"/>
        <w:rPr>
          <w:lang w:val="fr-CH" w:eastAsia="ja-JP"/>
        </w:rPr>
      </w:pPr>
    </w:p>
    <w:p w14:paraId="6C5C8D66" w14:textId="77777777" w:rsidR="006C7F73" w:rsidRDefault="006C7F73" w:rsidP="00E54B92">
      <w:pPr>
        <w:jc w:val="left"/>
        <w:rPr>
          <w:lang w:val="fr-CH" w:eastAsia="ja-JP"/>
        </w:rPr>
      </w:pPr>
    </w:p>
    <w:p w14:paraId="3EA72163" w14:textId="4E697717" w:rsidR="006C7F73" w:rsidRDefault="006C7F73" w:rsidP="00E54B92">
      <w:pPr>
        <w:jc w:val="left"/>
        <w:rPr>
          <w:lang w:val="fr-CH" w:eastAsia="ja-JP"/>
        </w:rPr>
      </w:pPr>
    </w:p>
    <w:p w14:paraId="3F0A7F67" w14:textId="77777777" w:rsidR="006C7F73" w:rsidRDefault="006C7F73" w:rsidP="00E54B92">
      <w:pPr>
        <w:jc w:val="left"/>
        <w:rPr>
          <w:lang w:val="fr-CH" w:eastAsia="ja-JP"/>
        </w:rPr>
      </w:pPr>
    </w:p>
    <w:p w14:paraId="269B9881" w14:textId="3228CFAC" w:rsidR="006C7F73" w:rsidRDefault="006C7F73" w:rsidP="006C7F73">
      <w:pPr>
        <w:pStyle w:val="Titre2"/>
        <w:jc w:val="left"/>
      </w:pPr>
      <w:bookmarkStart w:id="22" w:name="_Toc433697907"/>
      <w:r>
        <w:lastRenderedPageBreak/>
        <w:t>RT01 : Perte de temps liée aux technologies choisies</w:t>
      </w:r>
      <w:bookmarkEnd w:id="22"/>
    </w:p>
    <w:p w14:paraId="3A365A7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523A4E24" w14:textId="77777777" w:rsidR="006C7F73" w:rsidRDefault="006C7F73" w:rsidP="006C7F73">
      <w:pPr>
        <w:jc w:val="left"/>
        <w:rPr>
          <w:lang w:val="fr-CH" w:eastAsia="ja-JP"/>
        </w:rPr>
      </w:pPr>
      <w:r>
        <w:rPr>
          <w:lang w:val="fr-CH" w:eastAsia="ja-JP"/>
        </w:rPr>
        <w:t>Important</w:t>
      </w:r>
    </w:p>
    <w:p w14:paraId="21D4A80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63ECC10" w14:textId="3B14B731" w:rsidR="006C7F73" w:rsidRDefault="00CF39F3" w:rsidP="006C7F73">
      <w:pPr>
        <w:jc w:val="left"/>
        <w:rPr>
          <w:lang w:val="fr-CH" w:eastAsia="ja-JP"/>
        </w:rPr>
      </w:pPr>
      <w:r>
        <w:rPr>
          <w:lang w:val="fr-CH" w:eastAsia="ja-JP"/>
        </w:rPr>
        <w:t>Les membres du groupe perdent beaucoup de temps à se former sur un nouveau langage ou appendre comment utiliser un logiciel.</w:t>
      </w:r>
    </w:p>
    <w:p w14:paraId="62277281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1E609FE6" w14:textId="3A6458AC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Retard dans les délais fixés.</w:t>
      </w:r>
    </w:p>
    <w:p w14:paraId="7BE2F6A5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D1D0BB5" w14:textId="6AC741E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Le groupe passe beaucoup de temps à se former sur la technologie que de travailler sur le projet.</w:t>
      </w:r>
    </w:p>
    <w:p w14:paraId="6E56EAA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177508F3" w14:textId="38001AD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Choisir des technologies que les membres du groupe connaissent déjà.</w:t>
      </w:r>
    </w:p>
    <w:p w14:paraId="7FE5048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EC90DC" w14:textId="17A4FCC1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Se former durant les heures en dehors du GREP.</w:t>
      </w:r>
    </w:p>
    <w:p w14:paraId="10C6684A" w14:textId="77777777" w:rsidR="006C7F73" w:rsidRDefault="006C7F73" w:rsidP="00E54B92">
      <w:pPr>
        <w:jc w:val="left"/>
        <w:rPr>
          <w:lang w:val="fr-CH" w:eastAsia="ja-JP"/>
        </w:rPr>
      </w:pPr>
    </w:p>
    <w:sectPr w:rsidR="006C7F73" w:rsidSect="00021078"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3F89B" w14:textId="77777777" w:rsidR="00CF39F3" w:rsidRDefault="00CF39F3" w:rsidP="006A7F2E">
      <w:pPr>
        <w:spacing w:after="0" w:line="240" w:lineRule="auto"/>
      </w:pPr>
      <w:r>
        <w:separator/>
      </w:r>
    </w:p>
  </w:endnote>
  <w:endnote w:type="continuationSeparator" w:id="0">
    <w:p w14:paraId="0D3FF158" w14:textId="77777777" w:rsidR="00CF39F3" w:rsidRDefault="00CF39F3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CF39F3" w:rsidRPr="00261FE4" w:rsidRDefault="00CF39F3" w:rsidP="006A2CCB">
    <w:pPr>
      <w:pStyle w:val="Pieddepage"/>
      <w:pBdr>
        <w:bottom w:val="single" w:sz="6" w:space="1" w:color="auto"/>
      </w:pBdr>
    </w:pPr>
  </w:p>
  <w:p w14:paraId="6FCBA0D5" w14:textId="77777777" w:rsidR="00CF39F3" w:rsidRPr="00261FE4" w:rsidRDefault="00CF39F3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DC769E">
      <w:rPr>
        <w:noProof/>
      </w:rPr>
      <w:t>4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DC769E">
      <w:rPr>
        <w:noProof/>
      </w:rPr>
      <w:t>8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D156D" w14:textId="77777777" w:rsidR="00CF39F3" w:rsidRDefault="00CF39F3" w:rsidP="006A7F2E">
      <w:pPr>
        <w:spacing w:after="0" w:line="240" w:lineRule="auto"/>
      </w:pPr>
      <w:r>
        <w:separator/>
      </w:r>
    </w:p>
  </w:footnote>
  <w:footnote w:type="continuationSeparator" w:id="0">
    <w:p w14:paraId="64D62C9D" w14:textId="77777777" w:rsidR="00CF39F3" w:rsidRDefault="00CF39F3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CF39F3" w:rsidRPr="00D7340A" w:rsidRDefault="00CF39F3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val="fr-CH" w:eastAsia="fr-CH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137EFB32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CF39F3" w:rsidRPr="008E6253" w:rsidRDefault="00CF39F3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>AMARAL João,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386B3F88" w14:textId="77777777" w:rsidR="00CF39F3" w:rsidRPr="008E6253" w:rsidRDefault="00CF39F3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CF39F3" w:rsidRDefault="00CF39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3D2544"/>
    <w:multiLevelType w:val="hybridMultilevel"/>
    <w:tmpl w:val="AB381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6" w15:restartNumberingAfterBreak="0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 w15:restartNumberingAfterBreak="0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 w15:restartNumberingAfterBreak="0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 w15:restartNumberingAfterBreak="0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5"/>
  </w:num>
  <w:num w:numId="6">
    <w:abstractNumId w:val="20"/>
  </w:num>
  <w:num w:numId="7">
    <w:abstractNumId w:val="16"/>
  </w:num>
  <w:num w:numId="8">
    <w:abstractNumId w:val="15"/>
  </w:num>
  <w:num w:numId="9">
    <w:abstractNumId w:val="23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9"/>
  </w:num>
  <w:num w:numId="17">
    <w:abstractNumId w:val="3"/>
  </w:num>
  <w:num w:numId="18">
    <w:abstractNumId w:val="24"/>
  </w:num>
  <w:num w:numId="19">
    <w:abstractNumId w:val="22"/>
  </w:num>
  <w:num w:numId="20">
    <w:abstractNumId w:val="17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4"/>
  </w:num>
  <w:num w:numId="37">
    <w:abstractNumId w:val="6"/>
  </w:num>
  <w:num w:numId="38">
    <w:abstractNumId w:val="15"/>
  </w:num>
  <w:num w:numId="39">
    <w:abstractNumId w:val="15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0B8A"/>
    <w:rsid w:val="00021078"/>
    <w:rsid w:val="00044305"/>
    <w:rsid w:val="00060832"/>
    <w:rsid w:val="0007622D"/>
    <w:rsid w:val="000837D9"/>
    <w:rsid w:val="000845DD"/>
    <w:rsid w:val="00097DD2"/>
    <w:rsid w:val="000B2B00"/>
    <w:rsid w:val="000B3977"/>
    <w:rsid w:val="000B3E87"/>
    <w:rsid w:val="00102D45"/>
    <w:rsid w:val="00110FAC"/>
    <w:rsid w:val="001169A2"/>
    <w:rsid w:val="00117D27"/>
    <w:rsid w:val="001556AA"/>
    <w:rsid w:val="00162AB4"/>
    <w:rsid w:val="001910F0"/>
    <w:rsid w:val="001A7EB4"/>
    <w:rsid w:val="001B7685"/>
    <w:rsid w:val="001E24DD"/>
    <w:rsid w:val="001F21B9"/>
    <w:rsid w:val="00206C94"/>
    <w:rsid w:val="0021418A"/>
    <w:rsid w:val="002522E0"/>
    <w:rsid w:val="00257D2B"/>
    <w:rsid w:val="00261FE4"/>
    <w:rsid w:val="00273A7E"/>
    <w:rsid w:val="002B3000"/>
    <w:rsid w:val="002B4712"/>
    <w:rsid w:val="002C0B4D"/>
    <w:rsid w:val="002D1E6E"/>
    <w:rsid w:val="002D4E18"/>
    <w:rsid w:val="002D53A7"/>
    <w:rsid w:val="002F06B3"/>
    <w:rsid w:val="002F752F"/>
    <w:rsid w:val="0032595A"/>
    <w:rsid w:val="00350035"/>
    <w:rsid w:val="00357381"/>
    <w:rsid w:val="003622ED"/>
    <w:rsid w:val="00372821"/>
    <w:rsid w:val="0037400D"/>
    <w:rsid w:val="003A787B"/>
    <w:rsid w:val="003D7612"/>
    <w:rsid w:val="004411FE"/>
    <w:rsid w:val="004534C4"/>
    <w:rsid w:val="00457602"/>
    <w:rsid w:val="00471428"/>
    <w:rsid w:val="004774C0"/>
    <w:rsid w:val="00482F39"/>
    <w:rsid w:val="004849BB"/>
    <w:rsid w:val="004B0213"/>
    <w:rsid w:val="004B26C5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767BD"/>
    <w:rsid w:val="005A36F2"/>
    <w:rsid w:val="005C1047"/>
    <w:rsid w:val="005C1443"/>
    <w:rsid w:val="005D5A42"/>
    <w:rsid w:val="005D6271"/>
    <w:rsid w:val="00602454"/>
    <w:rsid w:val="00615C7F"/>
    <w:rsid w:val="00625454"/>
    <w:rsid w:val="00640F02"/>
    <w:rsid w:val="00641B1C"/>
    <w:rsid w:val="00642A19"/>
    <w:rsid w:val="00682A09"/>
    <w:rsid w:val="006A2CCB"/>
    <w:rsid w:val="006A7F2E"/>
    <w:rsid w:val="006C7F73"/>
    <w:rsid w:val="006D4924"/>
    <w:rsid w:val="006E7FC7"/>
    <w:rsid w:val="006F03FF"/>
    <w:rsid w:val="006F5698"/>
    <w:rsid w:val="00705BD8"/>
    <w:rsid w:val="00711C57"/>
    <w:rsid w:val="00734508"/>
    <w:rsid w:val="007528FE"/>
    <w:rsid w:val="00753B20"/>
    <w:rsid w:val="0075502A"/>
    <w:rsid w:val="00776608"/>
    <w:rsid w:val="007A41BD"/>
    <w:rsid w:val="007A5464"/>
    <w:rsid w:val="007A6830"/>
    <w:rsid w:val="007C04B1"/>
    <w:rsid w:val="007C06FF"/>
    <w:rsid w:val="007C592B"/>
    <w:rsid w:val="007C6764"/>
    <w:rsid w:val="007D1482"/>
    <w:rsid w:val="007D5653"/>
    <w:rsid w:val="00802410"/>
    <w:rsid w:val="008135F3"/>
    <w:rsid w:val="0083450B"/>
    <w:rsid w:val="00856D3F"/>
    <w:rsid w:val="008617E9"/>
    <w:rsid w:val="00875DDD"/>
    <w:rsid w:val="008775F2"/>
    <w:rsid w:val="008A305D"/>
    <w:rsid w:val="008A3C8E"/>
    <w:rsid w:val="008B11D4"/>
    <w:rsid w:val="008B2A6F"/>
    <w:rsid w:val="008E2912"/>
    <w:rsid w:val="008E365B"/>
    <w:rsid w:val="008E6253"/>
    <w:rsid w:val="008F28D6"/>
    <w:rsid w:val="00901EBE"/>
    <w:rsid w:val="0090338E"/>
    <w:rsid w:val="00906FAE"/>
    <w:rsid w:val="00907337"/>
    <w:rsid w:val="009211FE"/>
    <w:rsid w:val="009609EE"/>
    <w:rsid w:val="00960E62"/>
    <w:rsid w:val="009644B9"/>
    <w:rsid w:val="009C11A1"/>
    <w:rsid w:val="009C2894"/>
    <w:rsid w:val="009D5D98"/>
    <w:rsid w:val="009E1992"/>
    <w:rsid w:val="009E6637"/>
    <w:rsid w:val="00A134D2"/>
    <w:rsid w:val="00A21F46"/>
    <w:rsid w:val="00A2373D"/>
    <w:rsid w:val="00A51BB9"/>
    <w:rsid w:val="00A54FDA"/>
    <w:rsid w:val="00A56EF3"/>
    <w:rsid w:val="00A72698"/>
    <w:rsid w:val="00A76C2B"/>
    <w:rsid w:val="00A8202D"/>
    <w:rsid w:val="00A86B98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D2D2C"/>
    <w:rsid w:val="00BE2632"/>
    <w:rsid w:val="00BE7BEE"/>
    <w:rsid w:val="00BF3FC3"/>
    <w:rsid w:val="00C13ABC"/>
    <w:rsid w:val="00C14610"/>
    <w:rsid w:val="00C170BC"/>
    <w:rsid w:val="00C2651C"/>
    <w:rsid w:val="00C338B7"/>
    <w:rsid w:val="00C34EC3"/>
    <w:rsid w:val="00C37C52"/>
    <w:rsid w:val="00C77CD8"/>
    <w:rsid w:val="00C85378"/>
    <w:rsid w:val="00C8598A"/>
    <w:rsid w:val="00C95E8C"/>
    <w:rsid w:val="00CA246A"/>
    <w:rsid w:val="00CA2F08"/>
    <w:rsid w:val="00CB6870"/>
    <w:rsid w:val="00CC6AC9"/>
    <w:rsid w:val="00CD03C0"/>
    <w:rsid w:val="00CD152B"/>
    <w:rsid w:val="00CE56FB"/>
    <w:rsid w:val="00CF39F3"/>
    <w:rsid w:val="00D02493"/>
    <w:rsid w:val="00D21E68"/>
    <w:rsid w:val="00D4691D"/>
    <w:rsid w:val="00D721C6"/>
    <w:rsid w:val="00D7340A"/>
    <w:rsid w:val="00D76C9D"/>
    <w:rsid w:val="00D95756"/>
    <w:rsid w:val="00D96332"/>
    <w:rsid w:val="00DC769E"/>
    <w:rsid w:val="00DD4265"/>
    <w:rsid w:val="00DD48C6"/>
    <w:rsid w:val="00E0116F"/>
    <w:rsid w:val="00E10536"/>
    <w:rsid w:val="00E15CD5"/>
    <w:rsid w:val="00E24772"/>
    <w:rsid w:val="00E26D20"/>
    <w:rsid w:val="00E430E6"/>
    <w:rsid w:val="00E43652"/>
    <w:rsid w:val="00E51533"/>
    <w:rsid w:val="00E521E9"/>
    <w:rsid w:val="00E54B92"/>
    <w:rsid w:val="00E5650C"/>
    <w:rsid w:val="00EB3379"/>
    <w:rsid w:val="00EF7241"/>
    <w:rsid w:val="00EF7F56"/>
    <w:rsid w:val="00F00E5B"/>
    <w:rsid w:val="00F25225"/>
    <w:rsid w:val="00F42941"/>
    <w:rsid w:val="00F45C2C"/>
    <w:rsid w:val="00F54F8D"/>
    <w:rsid w:val="00F87FC5"/>
    <w:rsid w:val="00FE2E13"/>
    <w:rsid w:val="00FE3B21"/>
    <w:rsid w:val="00FE5EA3"/>
    <w:rsid w:val="00FF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agraphe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5">
    <w:name w:val="Grid Table 1 Light Accent 5"/>
    <w:basedOn w:val="TableauNormal"/>
    <w:uiPriority w:val="46"/>
    <w:rsid w:val="00F4294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F4294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66F62-C1FF-4EAD-9EE7-95652A132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5A5CA1AD.dotm</Template>
  <TotalTime>0</TotalTime>
  <Pages>8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6421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Luca Falvo</cp:lastModifiedBy>
  <cp:revision>27</cp:revision>
  <cp:lastPrinted>2015-03-04T19:10:00Z</cp:lastPrinted>
  <dcterms:created xsi:type="dcterms:W3CDTF">2015-10-24T11:52:00Z</dcterms:created>
  <dcterms:modified xsi:type="dcterms:W3CDTF">2015-10-27T07:33:00Z</dcterms:modified>
</cp:coreProperties>
</file>