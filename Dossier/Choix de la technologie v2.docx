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6FDCC" w14:textId="77777777" w:rsidR="00D7340A" w:rsidRPr="000845DD" w:rsidRDefault="00D7340A" w:rsidP="002D5AE2">
      <w:pPr>
        <w:pStyle w:val="StyleCorp1"/>
      </w:pPr>
      <w:bookmarkStart w:id="0" w:name="_GoBack"/>
      <w:bookmarkEnd w:id="0"/>
    </w:p>
    <w:p w14:paraId="1D9CE8D4" w14:textId="77777777" w:rsidR="00D7340A" w:rsidRPr="000845DD" w:rsidRDefault="00D7340A" w:rsidP="002D5AE2">
      <w:pPr>
        <w:pStyle w:val="StyleCorp1"/>
      </w:pPr>
    </w:p>
    <w:p w14:paraId="279CD699" w14:textId="77777777" w:rsidR="00D7340A" w:rsidRPr="000845DD" w:rsidRDefault="00D7340A" w:rsidP="002D5AE2">
      <w:pPr>
        <w:pStyle w:val="StyleCorp1"/>
      </w:pPr>
    </w:p>
    <w:p w14:paraId="591032E5" w14:textId="77777777" w:rsidR="008135F3" w:rsidRPr="000845DD" w:rsidRDefault="008135F3" w:rsidP="002D5AE2">
      <w:pPr>
        <w:pStyle w:val="StyleCorp1"/>
      </w:pPr>
    </w:p>
    <w:p w14:paraId="5D7D64FD" w14:textId="09387494" w:rsidR="008135F3" w:rsidRPr="00982245" w:rsidRDefault="00AE2CFD" w:rsidP="00065D89">
      <w:pPr>
        <w:jc w:val="center"/>
        <w:rPr>
          <w:b/>
          <w:sz w:val="80"/>
          <w:szCs w:val="80"/>
          <w:lang w:val="fr-CH"/>
        </w:rPr>
      </w:pPr>
      <w:r>
        <w:rPr>
          <w:b/>
          <w:sz w:val="80"/>
          <w:szCs w:val="80"/>
          <w:lang w:val="fr-CH"/>
        </w:rPr>
        <w:t>Choix de la technologie</w:t>
      </w:r>
    </w:p>
    <w:p w14:paraId="2E982A08" w14:textId="252CD08A" w:rsidR="008135F3" w:rsidRDefault="008135F3" w:rsidP="002D5AE2">
      <w:pPr>
        <w:pStyle w:val="StyleCorp1"/>
      </w:pPr>
    </w:p>
    <w:p w14:paraId="18901AE8" w14:textId="77777777" w:rsidR="001169A2" w:rsidRPr="000845DD" w:rsidRDefault="001169A2" w:rsidP="002D5AE2">
      <w:pPr>
        <w:pStyle w:val="StyleCorp1"/>
      </w:pPr>
    </w:p>
    <w:p w14:paraId="6510DA11" w14:textId="24E61877" w:rsidR="00A76C2B" w:rsidRPr="000845DD" w:rsidRDefault="001169A2" w:rsidP="002D5AE2">
      <w:pPr>
        <w:pStyle w:val="StyleCorp1"/>
      </w:pPr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6CBC925A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2D5AE2">
      <w:pPr>
        <w:pStyle w:val="StyleCorp1"/>
      </w:pPr>
    </w:p>
    <w:p w14:paraId="3AE4591D" w14:textId="4750C410" w:rsidR="001169A2" w:rsidRDefault="001169A2" w:rsidP="002D5AE2">
      <w:pPr>
        <w:pStyle w:val="StyleCorp1"/>
      </w:pPr>
    </w:p>
    <w:p w14:paraId="44536759" w14:textId="0792835D" w:rsidR="00206C94" w:rsidRPr="00206C94" w:rsidRDefault="001169A2" w:rsidP="006510A5">
      <w:pPr>
        <w:tabs>
          <w:tab w:val="left" w:pos="2268"/>
        </w:tabs>
        <w:rPr>
          <w:lang w:val="fr-CH"/>
        </w:rPr>
      </w:pPr>
      <w:r w:rsidRPr="00AE2CFD">
        <w:rPr>
          <w:b/>
          <w:lang w:val="fr-CH"/>
        </w:rPr>
        <w:t>Mandant</w:t>
      </w:r>
      <w:r w:rsidR="004534C4">
        <w:rPr>
          <w:lang w:val="fr-CH"/>
        </w:rPr>
        <w:tab/>
      </w:r>
      <w:r w:rsidR="006510A5">
        <w:rPr>
          <w:lang w:val="fr-CH"/>
        </w:rPr>
        <w:t>:</w:t>
      </w:r>
      <w:r>
        <w:rPr>
          <w:lang w:val="fr-CH"/>
        </w:rPr>
        <w:tab/>
      </w:r>
      <w:r w:rsidRPr="001169A2">
        <w:rPr>
          <w:lang w:val="fr-CH"/>
        </w:rPr>
        <w:t>Noctambus</w:t>
      </w:r>
    </w:p>
    <w:p w14:paraId="69DC6E2F" w14:textId="4A988127" w:rsidR="008135F3" w:rsidRPr="004534C4" w:rsidRDefault="001169A2" w:rsidP="002D5AE2">
      <w:pPr>
        <w:pStyle w:val="StyleCorp1"/>
      </w:pPr>
      <w:r w:rsidRPr="004534C4">
        <w:rPr>
          <w:b/>
        </w:rPr>
        <w:t>Auteurs</w:t>
      </w:r>
      <w:r w:rsidR="004534C4">
        <w:rPr>
          <w:b/>
        </w:rPr>
        <w:tab/>
      </w:r>
      <w:r w:rsidRPr="004534C4">
        <w:rPr>
          <w:b/>
        </w:rPr>
        <w:t>:</w:t>
      </w:r>
      <w:r w:rsidRPr="004534C4">
        <w:tab/>
        <w:t>João AMARAL, Luca FALVO et Anthony PALAMA</w:t>
      </w:r>
    </w:p>
    <w:p w14:paraId="43B97D76" w14:textId="155DECB8" w:rsidR="001169A2" w:rsidRPr="004534C4" w:rsidRDefault="001169A2" w:rsidP="002D5AE2">
      <w:pPr>
        <w:pStyle w:val="StyleCorp1"/>
      </w:pPr>
      <w:r w:rsidRPr="004534C4">
        <w:rPr>
          <w:b/>
        </w:rPr>
        <w:t>Etat</w:t>
      </w:r>
      <w:r w:rsidR="004534C4">
        <w:rPr>
          <w:b/>
        </w:rPr>
        <w:tab/>
      </w:r>
      <w:r w:rsidRPr="004534C4">
        <w:rPr>
          <w:b/>
        </w:rPr>
        <w:t>:</w:t>
      </w:r>
      <w:r w:rsidR="004534C4">
        <w:rPr>
          <w:b/>
        </w:rPr>
        <w:tab/>
      </w:r>
      <w:r w:rsidRPr="004534C4">
        <w:t>En élaboration</w:t>
      </w:r>
    </w:p>
    <w:p w14:paraId="26592028" w14:textId="25EA6C3E" w:rsidR="001169A2" w:rsidRDefault="004534C4" w:rsidP="002D5AE2">
      <w:pPr>
        <w:pStyle w:val="StyleCorp1"/>
      </w:pPr>
      <w:r w:rsidRPr="00FE5EA3">
        <w:rPr>
          <w:b/>
        </w:rPr>
        <w:t>Date</w:t>
      </w:r>
      <w:r w:rsidR="00FE5EA3">
        <w:rPr>
          <w:b/>
        </w:rPr>
        <w:tab/>
      </w:r>
      <w:r w:rsidRPr="00FE5EA3">
        <w:rPr>
          <w:b/>
        </w:rPr>
        <w:t>:</w:t>
      </w:r>
      <w:r w:rsidR="00FE5EA3">
        <w:rPr>
          <w:b/>
        </w:rPr>
        <w:tab/>
      </w:r>
      <w:r w:rsidRPr="00FE5EA3">
        <w:t>Semestre 5, 2015</w:t>
      </w:r>
    </w:p>
    <w:p w14:paraId="6E7DC076" w14:textId="77777777" w:rsidR="00FE5EA3" w:rsidRPr="00FE5EA3" w:rsidRDefault="00FE5EA3" w:rsidP="002D5AE2">
      <w:pPr>
        <w:pStyle w:val="StyleCorp1"/>
      </w:pPr>
    </w:p>
    <w:p w14:paraId="2C819582" w14:textId="1C3D4011" w:rsidR="00FE5EA3" w:rsidRPr="00FE5EA3" w:rsidRDefault="00FE5EA3" w:rsidP="002D5AE2">
      <w:pPr>
        <w:pStyle w:val="StyleCorp1"/>
      </w:pPr>
      <w:r>
        <w:t>Suivi des modifications</w:t>
      </w:r>
    </w:p>
    <w:p w14:paraId="44335D8C" w14:textId="5AFDD782" w:rsidR="001169A2" w:rsidRDefault="001169A2" w:rsidP="002D5AE2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2D5AE2">
            <w:pPr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2D5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 w:rsidRPr="00EF7241">
              <w:rPr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4258080C" w:rsidR="00FE5EA3" w:rsidRPr="00FE5EA3" w:rsidRDefault="00AE2CFD" w:rsidP="002D5AE2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04.11</w:t>
            </w:r>
            <w:r w:rsidR="007A134A">
              <w:rPr>
                <w:lang w:val="fr-CH" w:eastAsia="de-DE"/>
              </w:rPr>
              <w:t>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 w:rsidRPr="00FE5EA3">
              <w:rPr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0AE05BAA" w:rsidR="00FE5EA3" w:rsidRPr="00FE5EA3" w:rsidRDefault="00AE2CFD" w:rsidP="002D5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L</w:t>
            </w:r>
          </w:p>
        </w:tc>
      </w:tr>
      <w:tr w:rsidR="00280299" w:rsidRPr="00FE5EA3" w14:paraId="14586115" w14:textId="77777777" w:rsidTr="00EF7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5C1DE57F" w14:textId="1D912C5C" w:rsidR="00280299" w:rsidRDefault="00280299" w:rsidP="002D5AE2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10.11.2015</w:t>
            </w:r>
          </w:p>
        </w:tc>
        <w:tc>
          <w:tcPr>
            <w:tcW w:w="1243" w:type="dxa"/>
          </w:tcPr>
          <w:p w14:paraId="01FA12D4" w14:textId="655F9512" w:rsidR="00280299" w:rsidRPr="00FE5EA3" w:rsidRDefault="00280299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2</w:t>
            </w:r>
          </w:p>
        </w:tc>
        <w:tc>
          <w:tcPr>
            <w:tcW w:w="2145" w:type="dxa"/>
          </w:tcPr>
          <w:p w14:paraId="71B112C0" w14:textId="52EE312F" w:rsidR="00280299" w:rsidRPr="00FE5EA3" w:rsidRDefault="00AE2CFD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31293163" w14:textId="2D261455" w:rsidR="00280299" w:rsidRDefault="00280299" w:rsidP="002D5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 w:eastAsia="de-DE"/>
              </w:rPr>
            </w:pPr>
            <w:r>
              <w:rPr>
                <w:lang w:val="fr-CH" w:eastAsia="de-DE"/>
              </w:rPr>
              <w:t>A</w:t>
            </w:r>
          </w:p>
        </w:tc>
      </w:tr>
    </w:tbl>
    <w:p w14:paraId="0198947D" w14:textId="259C585A" w:rsidR="001169A2" w:rsidRDefault="001169A2" w:rsidP="002D5AE2">
      <w:pPr>
        <w:pStyle w:val="StyleCorp1"/>
      </w:pPr>
    </w:p>
    <w:p w14:paraId="595CA7B0" w14:textId="45D9EDE9" w:rsidR="007528FE" w:rsidRPr="000845DD" w:rsidRDefault="007528FE" w:rsidP="002D5AE2">
      <w:pPr>
        <w:pStyle w:val="StyleCorp1"/>
      </w:pPr>
    </w:p>
    <w:p w14:paraId="1D4892D9" w14:textId="4FEBF854" w:rsidR="00117D27" w:rsidRPr="000845DD" w:rsidRDefault="00117D27" w:rsidP="002D5AE2">
      <w:pPr>
        <w:rPr>
          <w:lang w:val="fr-CH"/>
        </w:rPr>
      </w:pPr>
    </w:p>
    <w:p w14:paraId="14708374" w14:textId="77777777" w:rsidR="006A2CCB" w:rsidRPr="000845DD" w:rsidRDefault="006A2CCB" w:rsidP="002D5AE2">
      <w:pPr>
        <w:rPr>
          <w:lang w:val="fr-CH"/>
        </w:rPr>
        <w:sectPr w:rsidR="006A2CCB" w:rsidRPr="000845DD" w:rsidSect="00117D27">
          <w:headerReference w:type="default" r:id="rId12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1" w:name="_Toc431807996" w:displacedByCustomXml="next"/>
    <w:bookmarkStart w:id="2" w:name="_Toc431390427" w:displacedByCustomXml="next"/>
    <w:bookmarkStart w:id="3" w:name="_Toc431388053" w:displacedByCustomXml="next"/>
    <w:bookmarkStart w:id="4" w:name="_Toc431491041" w:displacedByCustomXml="next"/>
    <w:sdt>
      <w:sdtPr>
        <w:rPr>
          <w:b/>
          <w:bCs/>
          <w:sz w:val="22"/>
        </w:rPr>
        <w:id w:val="-1784722536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14:paraId="4F89C377" w14:textId="77777777" w:rsidR="00625426" w:rsidRDefault="009E6637" w:rsidP="00625426">
          <w:pPr>
            <w:rPr>
              <w:noProof/>
            </w:rPr>
          </w:pPr>
          <w:r w:rsidRPr="00982245">
            <w:rPr>
              <w:rStyle w:val="Titre1Car"/>
            </w:rPr>
            <w:t>Table des matières</w:t>
          </w:r>
          <w:bookmarkEnd w:id="4"/>
          <w:bookmarkEnd w:id="3"/>
          <w:bookmarkEnd w:id="2"/>
          <w:bookmarkEnd w:id="1"/>
          <w:r w:rsidR="00625426">
            <w:fldChar w:fldCharType="begin"/>
          </w:r>
          <w:r w:rsidR="00625426">
            <w:instrText xml:space="preserve"> TOC \o "1-2" \h \z \u </w:instrText>
          </w:r>
          <w:r w:rsidR="00625426">
            <w:fldChar w:fldCharType="separate"/>
          </w:r>
        </w:p>
        <w:p w14:paraId="731C931B" w14:textId="1F313709" w:rsidR="00625426" w:rsidRDefault="00032B4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5018020" w:history="1">
            <w:r w:rsidR="00625426" w:rsidRPr="007716A9">
              <w:rPr>
                <w:rStyle w:val="Lienhypertexte"/>
                <w:rFonts w:ascii="Arial" w:hAnsi="Arial"/>
                <w:noProof/>
              </w:rPr>
              <w:t>1.</w:t>
            </w:r>
            <w:r w:rsidR="00625426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Introduction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_Toc435018020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2A445BB6" w14:textId="529259DF" w:rsidR="00625426" w:rsidRDefault="00032B4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1" w:history="1">
            <w:r w:rsidR="00625426" w:rsidRPr="007716A9">
              <w:rPr>
                <w:rStyle w:val="Lienhypertexte"/>
                <w:noProof/>
              </w:rPr>
              <w:t>1.1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Objectifs du document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_Toc435018021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1B7F13FC" w14:textId="21FE26DB" w:rsidR="00625426" w:rsidRDefault="00032B4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2" w:history="1">
            <w:r w:rsidR="00625426" w:rsidRPr="007716A9">
              <w:rPr>
                <w:rStyle w:val="Lienhypertexte"/>
                <w:noProof/>
              </w:rPr>
              <w:t>1.2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Portée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_Toc435018022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752E6D3B" w14:textId="6BA6F2A4" w:rsidR="00625426" w:rsidRDefault="00032B4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3" w:history="1">
            <w:r w:rsidR="00625426" w:rsidRPr="007716A9">
              <w:rPr>
                <w:rStyle w:val="Lienhypertexte"/>
                <w:noProof/>
              </w:rPr>
              <w:t>1.3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Définitions, Acronymes et Abréviations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_Toc435018023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1121639A" w14:textId="6055B3EB" w:rsidR="00625426" w:rsidRDefault="00032B4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4" w:history="1">
            <w:r w:rsidR="00625426" w:rsidRPr="007716A9">
              <w:rPr>
                <w:rStyle w:val="Lienhypertexte"/>
                <w:noProof/>
              </w:rPr>
              <w:t>1.4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Références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_Toc435018024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48F6C577" w14:textId="16F6F976" w:rsidR="00625426" w:rsidRDefault="00032B4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5018025" w:history="1">
            <w:r w:rsidR="00625426" w:rsidRPr="007716A9">
              <w:rPr>
                <w:rStyle w:val="Lienhypertexte"/>
                <w:rFonts w:ascii="Arial" w:hAnsi="Arial"/>
                <w:noProof/>
              </w:rPr>
              <w:t>2.</w:t>
            </w:r>
            <w:r w:rsidR="00625426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Différentes possibilités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_Toc435018025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3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3E023AC0" w14:textId="1BDE631C" w:rsidR="00625426" w:rsidRDefault="00032B4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6" w:history="1">
            <w:r w:rsidR="00625426" w:rsidRPr="007716A9">
              <w:rPr>
                <w:rStyle w:val="Lienhypertexte"/>
                <w:noProof/>
              </w:rPr>
              <w:t>2.1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Native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_Toc435018026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4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7694AD64" w14:textId="620A862E" w:rsidR="00625426" w:rsidRDefault="00032B4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7" w:history="1">
            <w:r w:rsidR="00625426" w:rsidRPr="007716A9">
              <w:rPr>
                <w:rStyle w:val="Lienhypertexte"/>
                <w:noProof/>
              </w:rPr>
              <w:t>2.2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Hybride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_Toc435018027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4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40CCC6C5" w14:textId="19FAE027" w:rsidR="00625426" w:rsidRDefault="00032B4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28" w:history="1">
            <w:r w:rsidR="00625426" w:rsidRPr="007716A9">
              <w:rPr>
                <w:rStyle w:val="Lienhypertexte"/>
                <w:noProof/>
              </w:rPr>
              <w:t>2.3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Web App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_Toc435018028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5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0AF24DB5" w14:textId="73223977" w:rsidR="00625426" w:rsidRDefault="00032B4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5018029" w:history="1">
            <w:r w:rsidR="00625426" w:rsidRPr="007716A9">
              <w:rPr>
                <w:rStyle w:val="Lienhypertexte"/>
                <w:rFonts w:ascii="Arial" w:hAnsi="Arial"/>
                <w:noProof/>
              </w:rPr>
              <w:t>3.</w:t>
            </w:r>
            <w:r w:rsidR="00625426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Comparaison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_Toc435018029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6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0C9BDFF0" w14:textId="3AD9CAF3" w:rsidR="00625426" w:rsidRDefault="00032B4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30" w:history="1">
            <w:r w:rsidR="00625426" w:rsidRPr="007716A9">
              <w:rPr>
                <w:rStyle w:val="Lienhypertexte"/>
                <w:noProof/>
              </w:rPr>
              <w:t>3.1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Tableau de comparaison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_Toc435018030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6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52EAC318" w14:textId="00CC1A1B" w:rsidR="00625426" w:rsidRDefault="00032B4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31" w:history="1">
            <w:r w:rsidR="00625426" w:rsidRPr="007716A9">
              <w:rPr>
                <w:rStyle w:val="Lienhypertexte"/>
                <w:noProof/>
              </w:rPr>
              <w:t>3.2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Matrice de décision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_Toc435018031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6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16CF09EA" w14:textId="1F2AEF87" w:rsidR="00625426" w:rsidRDefault="00032B4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5018034" w:history="1">
            <w:r w:rsidR="00625426" w:rsidRPr="007716A9">
              <w:rPr>
                <w:rStyle w:val="Lienhypertexte"/>
                <w:noProof/>
              </w:rPr>
              <w:t>3.3</w:t>
            </w:r>
            <w:r w:rsidR="00625426"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Graphique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_Toc435018034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8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1FBC1806" w14:textId="5667237B" w:rsidR="00625426" w:rsidRDefault="00032B4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5018035" w:history="1">
            <w:r w:rsidR="00625426" w:rsidRPr="007716A9">
              <w:rPr>
                <w:rStyle w:val="Lienhypertexte"/>
                <w:rFonts w:ascii="Arial" w:hAnsi="Arial"/>
                <w:noProof/>
              </w:rPr>
              <w:t>4.</w:t>
            </w:r>
            <w:r w:rsidR="00625426"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="00625426" w:rsidRPr="007716A9">
              <w:rPr>
                <w:rStyle w:val="Lienhypertexte"/>
                <w:noProof/>
              </w:rPr>
              <w:t>Conclusion</w:t>
            </w:r>
            <w:r w:rsidR="00625426">
              <w:rPr>
                <w:noProof/>
                <w:webHidden/>
              </w:rPr>
              <w:tab/>
            </w:r>
            <w:r w:rsidR="00625426">
              <w:rPr>
                <w:noProof/>
                <w:webHidden/>
              </w:rPr>
              <w:fldChar w:fldCharType="begin"/>
            </w:r>
            <w:r w:rsidR="00625426">
              <w:rPr>
                <w:noProof/>
                <w:webHidden/>
              </w:rPr>
              <w:instrText xml:space="preserve"> PAGEREF _Toc435018035 \h </w:instrText>
            </w:r>
            <w:r w:rsidR="00625426">
              <w:rPr>
                <w:noProof/>
                <w:webHidden/>
              </w:rPr>
            </w:r>
            <w:r w:rsidR="00625426">
              <w:rPr>
                <w:noProof/>
                <w:webHidden/>
              </w:rPr>
              <w:fldChar w:fldCharType="separate"/>
            </w:r>
            <w:r w:rsidR="00820D34">
              <w:rPr>
                <w:noProof/>
                <w:webHidden/>
              </w:rPr>
              <w:t>8</w:t>
            </w:r>
            <w:r w:rsidR="00625426">
              <w:rPr>
                <w:noProof/>
                <w:webHidden/>
              </w:rPr>
              <w:fldChar w:fldCharType="end"/>
            </w:r>
          </w:hyperlink>
        </w:p>
        <w:p w14:paraId="51CA2993" w14:textId="26380E4F" w:rsidR="009E6637" w:rsidRPr="000845DD" w:rsidRDefault="00625426" w:rsidP="00625426">
          <w:pPr>
            <w:rPr>
              <w:lang w:val="fr-CH"/>
            </w:rPr>
          </w:pPr>
          <w:r>
            <w:fldChar w:fldCharType="end"/>
          </w:r>
        </w:p>
      </w:sdtContent>
    </w:sdt>
    <w:p w14:paraId="2F29BD15" w14:textId="3319BC49" w:rsidR="00AE2CFD" w:rsidRDefault="006F5698" w:rsidP="00AE2CFD">
      <w:pPr>
        <w:rPr>
          <w:lang w:val="fr-CH"/>
        </w:rPr>
      </w:pPr>
      <w:r w:rsidRPr="000845DD">
        <w:br w:type="page"/>
      </w:r>
    </w:p>
    <w:p w14:paraId="3917CC5E" w14:textId="77777777" w:rsidR="00AE2CFD" w:rsidRPr="000845DD" w:rsidRDefault="00AE2CFD" w:rsidP="00AE2CFD">
      <w:pPr>
        <w:pStyle w:val="Titre1"/>
        <w:ind w:left="567" w:hanging="567"/>
      </w:pPr>
      <w:bookmarkStart w:id="5" w:name="_Toc435018020"/>
      <w:bookmarkStart w:id="6" w:name="_Toc456598587"/>
      <w:bookmarkStart w:id="7" w:name="_Toc456600918"/>
      <w:bookmarkStart w:id="8" w:name="_Toc511614795"/>
      <w:bookmarkStart w:id="9" w:name="_Toc532555068"/>
      <w:bookmarkStart w:id="10" w:name="_Toc56836510"/>
      <w:bookmarkStart w:id="11" w:name="_Toc56873073"/>
      <w:bookmarkStart w:id="12" w:name="_Toc241404380"/>
      <w:r>
        <w:lastRenderedPageBreak/>
        <w:t>Introduction</w:t>
      </w:r>
      <w:bookmarkEnd w:id="5"/>
    </w:p>
    <w:p w14:paraId="4FEC6C3A" w14:textId="77777777" w:rsidR="00AE2CFD" w:rsidRDefault="00AE2CFD" w:rsidP="00AE2CFD">
      <w:pPr>
        <w:pStyle w:val="Titre2"/>
      </w:pPr>
      <w:bookmarkStart w:id="13" w:name="_Toc435018021"/>
      <w:r w:rsidRPr="007F2284">
        <w:t>Objectifs du document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C00DEE3" w14:textId="7C45B781" w:rsidR="00AE2CFD" w:rsidRPr="00EF7C94" w:rsidRDefault="00AE2CFD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"/>
          <w:szCs w:val="24"/>
        </w:rPr>
      </w:pPr>
      <w:bookmarkStart w:id="14" w:name="_Toc532555069"/>
      <w:bookmarkStart w:id="15" w:name="_Toc56836511"/>
      <w:bookmarkStart w:id="16" w:name="_Toc56873074"/>
      <w:bookmarkStart w:id="17" w:name="_Toc241404381"/>
      <w:r w:rsidRPr="00EF7C94">
        <w:rPr>
          <w:rFonts w:cs="Times New Roman"/>
          <w:szCs w:val="24"/>
        </w:rPr>
        <w:t>L’objectif de ce document est</w:t>
      </w:r>
      <w:r>
        <w:rPr>
          <w:rFonts w:cs="Times New Roman"/>
          <w:szCs w:val="24"/>
        </w:rPr>
        <w:t xml:space="preserve"> de permettre de prendre une décision concernant le choix de la méthode de </w:t>
      </w:r>
      <w:r w:rsidR="00986F56">
        <w:rPr>
          <w:rFonts w:cs="Times New Roman"/>
          <w:szCs w:val="24"/>
        </w:rPr>
        <w:t>développement</w:t>
      </w:r>
      <w:r>
        <w:rPr>
          <w:rFonts w:cs="Times New Roman"/>
          <w:szCs w:val="24"/>
        </w:rPr>
        <w:t>.</w:t>
      </w:r>
    </w:p>
    <w:p w14:paraId="087380F0" w14:textId="77777777" w:rsidR="00AE2CFD" w:rsidRDefault="00AE2CFD" w:rsidP="00AE2CFD">
      <w:pPr>
        <w:pStyle w:val="Noctambus-Titre2"/>
        <w:numPr>
          <w:ilvl w:val="1"/>
          <w:numId w:val="2"/>
        </w:numPr>
      </w:pPr>
      <w:bookmarkStart w:id="18" w:name="_Toc435018022"/>
      <w:r w:rsidRPr="007F2284">
        <w:t>Portée</w:t>
      </w:r>
      <w:bookmarkEnd w:id="14"/>
      <w:bookmarkEnd w:id="15"/>
      <w:bookmarkEnd w:id="16"/>
      <w:bookmarkEnd w:id="17"/>
      <w:bookmarkEnd w:id="18"/>
    </w:p>
    <w:p w14:paraId="52261BD4" w14:textId="3EEB2A24" w:rsidR="00AE2CFD" w:rsidRPr="00EF7C94" w:rsidRDefault="00AE2CFD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 New Roman"/>
          <w:szCs w:val="24"/>
        </w:rPr>
      </w:pPr>
      <w:r w:rsidRPr="00EF7C94">
        <w:rPr>
          <w:rFonts w:cs="Times New Roman"/>
          <w:szCs w:val="24"/>
        </w:rPr>
        <w:t>L’application Noctambus va être développée par João Amaral, Luca Falvo, et Anthony Palama. C’est une application mobile qui sera développé</w:t>
      </w:r>
      <w:r w:rsidR="00986F56">
        <w:rPr>
          <w:rFonts w:cs="Times New Roman"/>
          <w:szCs w:val="24"/>
        </w:rPr>
        <w:t>e</w:t>
      </w:r>
      <w:r w:rsidRPr="00EF7C94">
        <w:rPr>
          <w:rFonts w:cs="Times New Roman"/>
          <w:szCs w:val="24"/>
        </w:rPr>
        <w:t xml:space="preserve"> avec le langage Java et SWIFT. Cette application pourra être utilisé</w:t>
      </w:r>
      <w:r w:rsidR="00986F56">
        <w:rPr>
          <w:rFonts w:cs="Times New Roman"/>
          <w:szCs w:val="24"/>
        </w:rPr>
        <w:t>e</w:t>
      </w:r>
      <w:r w:rsidRPr="00EF7C94">
        <w:rPr>
          <w:rFonts w:cs="Times New Roman"/>
          <w:szCs w:val="24"/>
        </w:rPr>
        <w:t xml:space="preserve"> par tous les utilisateurs du réseau Noctambus afin qu’ils aient des informations important sur leur trajet. </w:t>
      </w:r>
    </w:p>
    <w:p w14:paraId="1B06670A" w14:textId="77777777" w:rsidR="00AE2CFD" w:rsidRDefault="00AE2CFD" w:rsidP="00AE2CFD">
      <w:pPr>
        <w:pStyle w:val="Noctambus-Titre2"/>
        <w:numPr>
          <w:ilvl w:val="1"/>
          <w:numId w:val="2"/>
        </w:numPr>
      </w:pPr>
      <w:bookmarkStart w:id="19" w:name="_Toc456598589"/>
      <w:bookmarkStart w:id="20" w:name="_Toc456600920"/>
      <w:bookmarkStart w:id="21" w:name="_Toc511614797"/>
      <w:bookmarkStart w:id="22" w:name="_Toc532555070"/>
      <w:bookmarkStart w:id="23" w:name="_Toc56836512"/>
      <w:bookmarkStart w:id="24" w:name="_Toc56873075"/>
      <w:bookmarkStart w:id="25" w:name="_Toc241404382"/>
      <w:bookmarkStart w:id="26" w:name="_Toc435018023"/>
      <w:r w:rsidRPr="00CB4343">
        <w:t xml:space="preserve">Définitions, Acronymes et </w:t>
      </w:r>
      <w:bookmarkEnd w:id="19"/>
      <w:bookmarkEnd w:id="20"/>
      <w:r w:rsidRPr="00CB4343">
        <w:t>Abréviations</w:t>
      </w:r>
      <w:bookmarkEnd w:id="21"/>
      <w:bookmarkEnd w:id="22"/>
      <w:bookmarkEnd w:id="23"/>
      <w:bookmarkEnd w:id="24"/>
      <w:bookmarkEnd w:id="25"/>
      <w:bookmarkEnd w:id="26"/>
    </w:p>
    <w:p w14:paraId="5FABA7FF" w14:textId="67A551F4" w:rsidR="00AE2CFD" w:rsidRDefault="0097673B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 xml:space="preserve">SDK : Kit de </w:t>
      </w:r>
      <w:r w:rsidR="005F56A7">
        <w:rPr>
          <w:lang w:val="fr-CH"/>
        </w:rPr>
        <w:t>développement (</w:t>
      </w:r>
      <w:r w:rsidR="005F56A7" w:rsidRPr="0097673B">
        <w:rPr>
          <w:lang w:val="fr-CH"/>
        </w:rPr>
        <w:t>Software</w:t>
      </w:r>
      <w:r>
        <w:rPr>
          <w:lang w:val="fr-CH"/>
        </w:rPr>
        <w:t xml:space="preserve"> Development Kit)</w:t>
      </w:r>
    </w:p>
    <w:p w14:paraId="3EE7989A" w14:textId="37DEEAD3" w:rsidR="0097673B" w:rsidRDefault="0097673B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>OS : Système d’exploitation (Operating System)</w:t>
      </w:r>
    </w:p>
    <w:p w14:paraId="7DE364D5" w14:textId="386B9653" w:rsidR="0097673B" w:rsidRDefault="0097673B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 xml:space="preserve">HTML : </w:t>
      </w:r>
      <w:r w:rsidR="005F56A7">
        <w:rPr>
          <w:lang w:val="fr-CH"/>
        </w:rPr>
        <w:t>Présentation des pages web (Hypertext Markup Language)</w:t>
      </w:r>
    </w:p>
    <w:p w14:paraId="3EEF542A" w14:textId="4CF71E99" w:rsidR="005F56A7" w:rsidRDefault="005F56A7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lang w:val="fr-CH"/>
        </w:rPr>
      </w:pPr>
      <w:r>
        <w:rPr>
          <w:lang w:val="fr-CH"/>
        </w:rPr>
        <w:t xml:space="preserve">CSS : </w:t>
      </w:r>
      <w:r w:rsidRPr="005F56A7">
        <w:rPr>
          <w:lang w:val="fr-CH"/>
        </w:rPr>
        <w:t>présentation des documents HTML</w:t>
      </w:r>
      <w:r>
        <w:rPr>
          <w:lang w:val="fr-CH"/>
        </w:rPr>
        <w:t xml:space="preserve"> (Cascading Style Sheet)</w:t>
      </w:r>
    </w:p>
    <w:p w14:paraId="74B68980" w14:textId="6C692D69" w:rsidR="005F56A7" w:rsidRPr="00311FE1" w:rsidRDefault="005F56A7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 New Roman"/>
          <w:szCs w:val="24"/>
        </w:rPr>
      </w:pPr>
      <w:r>
        <w:rPr>
          <w:lang w:val="fr-CH"/>
        </w:rPr>
        <w:t>Web app : Application Web</w:t>
      </w:r>
    </w:p>
    <w:p w14:paraId="5758D8C6" w14:textId="77777777" w:rsidR="00AE2CFD" w:rsidRDefault="00AE2CFD" w:rsidP="00AE2CFD">
      <w:pPr>
        <w:pStyle w:val="Noctambus-Titre2"/>
        <w:numPr>
          <w:ilvl w:val="1"/>
          <w:numId w:val="2"/>
        </w:numPr>
      </w:pPr>
      <w:bookmarkStart w:id="27" w:name="_Toc511614798"/>
      <w:bookmarkStart w:id="28" w:name="_Toc532555071"/>
      <w:bookmarkStart w:id="29" w:name="_Toc56836513"/>
      <w:bookmarkStart w:id="30" w:name="_Toc56873076"/>
      <w:bookmarkStart w:id="31" w:name="_Toc241404383"/>
      <w:bookmarkStart w:id="32" w:name="_Toc435018024"/>
      <w:r w:rsidRPr="007F2284">
        <w:t>Références</w:t>
      </w:r>
      <w:bookmarkEnd w:id="27"/>
      <w:bookmarkEnd w:id="28"/>
      <w:bookmarkEnd w:id="29"/>
      <w:bookmarkEnd w:id="30"/>
      <w:bookmarkEnd w:id="31"/>
      <w:bookmarkEnd w:id="32"/>
    </w:p>
    <w:p w14:paraId="7D59153B" w14:textId="5EF2F4F3" w:rsidR="00AE2CFD" w:rsidRDefault="00AE2CFD" w:rsidP="00AE2CFD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 New Roman"/>
          <w:szCs w:val="24"/>
        </w:rPr>
      </w:pPr>
      <w:r>
        <w:rPr>
          <w:rFonts w:cs="Times New Roman"/>
          <w:szCs w:val="24"/>
        </w:rPr>
        <w:t>Le document de référence</w:t>
      </w:r>
      <w:r w:rsidRPr="00715A5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est </w:t>
      </w:r>
      <w:r w:rsidRPr="00715A5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Architecture.docx</w:t>
      </w:r>
      <w:r w:rsidRPr="00715A5B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qui montre l’architecture actuelle et l’architecture future</w:t>
      </w:r>
      <w:r w:rsidRPr="00715A5B">
        <w:rPr>
          <w:rFonts w:cs="Times New Roman"/>
          <w:szCs w:val="24"/>
        </w:rPr>
        <w:t xml:space="preserve"> </w:t>
      </w:r>
    </w:p>
    <w:p w14:paraId="67D7C507" w14:textId="7B7D8CF2" w:rsidR="00AE2CFD" w:rsidRPr="00AE2CFD" w:rsidRDefault="00AE2CFD" w:rsidP="00AE2CFD">
      <w:pPr>
        <w:pStyle w:val="Titre1"/>
      </w:pPr>
      <w:bookmarkStart w:id="33" w:name="_Toc435018025"/>
      <w:r>
        <w:t>Différentes possibilités</w:t>
      </w:r>
      <w:bookmarkEnd w:id="33"/>
    </w:p>
    <w:p w14:paraId="763FDCE8" w14:textId="77777777" w:rsidR="00AE2CFD" w:rsidRDefault="00AE2CFD" w:rsidP="00AE2CFD">
      <w:pPr>
        <w:rPr>
          <w:lang w:val="fr-CH"/>
        </w:rPr>
      </w:pPr>
    </w:p>
    <w:p w14:paraId="6F47944F" w14:textId="77777777" w:rsidR="00AE2CFD" w:rsidRDefault="00AE2CFD" w:rsidP="00AE2CFD">
      <w:pPr>
        <w:rPr>
          <w:lang w:val="fr-CH"/>
        </w:rPr>
      </w:pPr>
      <w:r>
        <w:rPr>
          <w:lang w:val="fr-CH"/>
        </w:rPr>
        <w:t>Pour développer une application mobile, il y a trois possibilités qui sont les suivantes :</w:t>
      </w:r>
    </w:p>
    <w:p w14:paraId="2811980E" w14:textId="77777777" w:rsidR="00AE2CFD" w:rsidRDefault="00AE2CFD" w:rsidP="00AE2CFD">
      <w:pPr>
        <w:pStyle w:val="Paragraphedeliste"/>
        <w:numPr>
          <w:ilvl w:val="0"/>
          <w:numId w:val="16"/>
        </w:numPr>
        <w:spacing w:line="240" w:lineRule="auto"/>
        <w:jc w:val="left"/>
        <w:rPr>
          <w:lang w:val="fr-CH"/>
        </w:rPr>
      </w:pPr>
      <w:r>
        <w:rPr>
          <w:lang w:val="fr-CH"/>
        </w:rPr>
        <w:t>Native</w:t>
      </w:r>
    </w:p>
    <w:p w14:paraId="46032694" w14:textId="77777777" w:rsidR="00AE2CFD" w:rsidRDefault="00AE2CFD" w:rsidP="00AE2CFD">
      <w:pPr>
        <w:pStyle w:val="Paragraphedeliste"/>
        <w:numPr>
          <w:ilvl w:val="0"/>
          <w:numId w:val="16"/>
        </w:numPr>
        <w:spacing w:line="240" w:lineRule="auto"/>
        <w:jc w:val="left"/>
        <w:rPr>
          <w:lang w:val="fr-CH"/>
        </w:rPr>
      </w:pPr>
      <w:r>
        <w:rPr>
          <w:lang w:val="fr-CH"/>
        </w:rPr>
        <w:t>Hybride</w:t>
      </w:r>
    </w:p>
    <w:p w14:paraId="01EBDF46" w14:textId="77777777" w:rsidR="00AE2CFD" w:rsidRDefault="00AE2CFD" w:rsidP="00AE2CFD">
      <w:pPr>
        <w:pStyle w:val="Paragraphedeliste"/>
        <w:numPr>
          <w:ilvl w:val="0"/>
          <w:numId w:val="16"/>
        </w:numPr>
        <w:spacing w:line="240" w:lineRule="auto"/>
        <w:jc w:val="left"/>
        <w:rPr>
          <w:lang w:val="fr-CH"/>
        </w:rPr>
      </w:pPr>
      <w:r>
        <w:rPr>
          <w:lang w:val="fr-CH"/>
        </w:rPr>
        <w:t>Web Application</w:t>
      </w:r>
    </w:p>
    <w:p w14:paraId="50E13C4C" w14:textId="0B0AAAA5" w:rsidR="00AE2CFD" w:rsidRDefault="00AE2CFD">
      <w:pPr>
        <w:spacing w:after="200"/>
        <w:jc w:val="left"/>
        <w:rPr>
          <w:lang w:val="fr-CH"/>
        </w:rPr>
      </w:pPr>
      <w:r>
        <w:rPr>
          <w:lang w:val="fr-CH"/>
        </w:rPr>
        <w:br w:type="page"/>
      </w:r>
    </w:p>
    <w:p w14:paraId="6BD30E78" w14:textId="67CCC98A" w:rsidR="00AE2CFD" w:rsidRDefault="00AE2CFD" w:rsidP="00AE2CFD">
      <w:pPr>
        <w:pStyle w:val="Titre2"/>
      </w:pPr>
      <w:bookmarkStart w:id="34" w:name="_Toc435018026"/>
      <w:r>
        <w:lastRenderedPageBreak/>
        <w:t>Native</w:t>
      </w:r>
      <w:bookmarkEnd w:id="34"/>
      <w:r>
        <w:t> </w:t>
      </w:r>
    </w:p>
    <w:p w14:paraId="1ADF00CA" w14:textId="77777777" w:rsidR="00AE2CFD" w:rsidRDefault="00AE2CFD" w:rsidP="00AE2CFD">
      <w:pPr>
        <w:rPr>
          <w:lang w:val="fr-CH"/>
        </w:rPr>
      </w:pPr>
    </w:p>
    <w:p w14:paraId="782E0E23" w14:textId="77777777" w:rsidR="00AE2CFD" w:rsidRDefault="00AE2CFD" w:rsidP="00AE2CFD">
      <w:pPr>
        <w:rPr>
          <w:lang w:val="fr-CH"/>
        </w:rPr>
      </w:pPr>
      <w:r>
        <w:rPr>
          <w:lang w:val="fr-CH"/>
        </w:rPr>
        <w:t>L’application native est développée pour un système d’exploitation spécifique avec un langage spécifique.</w:t>
      </w:r>
    </w:p>
    <w:p w14:paraId="19E13CDE" w14:textId="77777777" w:rsidR="00AE2CFD" w:rsidRPr="00B25E50" w:rsidRDefault="00AE2CFD" w:rsidP="00AE2CFD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1"/>
        <w:gridCol w:w="2256"/>
        <w:gridCol w:w="2258"/>
        <w:gridCol w:w="2252"/>
      </w:tblGrid>
      <w:tr w:rsidR="00AE2CFD" w:rsidRPr="00B25E50" w14:paraId="51A2C41D" w14:textId="77777777" w:rsidTr="00AE2CFD">
        <w:tc>
          <w:tcPr>
            <w:tcW w:w="2264" w:type="dxa"/>
          </w:tcPr>
          <w:p w14:paraId="70E8D6B4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Société</w:t>
            </w:r>
          </w:p>
        </w:tc>
        <w:tc>
          <w:tcPr>
            <w:tcW w:w="2264" w:type="dxa"/>
          </w:tcPr>
          <w:p w14:paraId="2F81B13A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Système d'exploitation</w:t>
            </w:r>
          </w:p>
        </w:tc>
        <w:tc>
          <w:tcPr>
            <w:tcW w:w="2264" w:type="dxa"/>
          </w:tcPr>
          <w:p w14:paraId="1D78BF09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Langage de développement</w:t>
            </w:r>
          </w:p>
        </w:tc>
        <w:tc>
          <w:tcPr>
            <w:tcW w:w="2264" w:type="dxa"/>
          </w:tcPr>
          <w:p w14:paraId="3C458241" w14:textId="77777777" w:rsidR="00AE2CFD" w:rsidRPr="0097673B" w:rsidRDefault="00AE2CFD" w:rsidP="00AE2CFD">
            <w:pPr>
              <w:rPr>
                <w:b/>
                <w:lang w:val="fr-CH"/>
              </w:rPr>
            </w:pPr>
            <w:r w:rsidRPr="0097673B">
              <w:rPr>
                <w:b/>
                <w:lang w:val="fr-CH"/>
              </w:rPr>
              <w:t>Plateforme</w:t>
            </w:r>
          </w:p>
        </w:tc>
      </w:tr>
      <w:tr w:rsidR="00AE2CFD" w:rsidRPr="00B25E50" w14:paraId="6AEFD1CF" w14:textId="77777777" w:rsidTr="00AE2CFD">
        <w:tc>
          <w:tcPr>
            <w:tcW w:w="2264" w:type="dxa"/>
          </w:tcPr>
          <w:p w14:paraId="6C4A77D5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Apple</w:t>
            </w:r>
          </w:p>
        </w:tc>
        <w:tc>
          <w:tcPr>
            <w:tcW w:w="2264" w:type="dxa"/>
          </w:tcPr>
          <w:p w14:paraId="7FE40469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iOS</w:t>
            </w:r>
          </w:p>
        </w:tc>
        <w:tc>
          <w:tcPr>
            <w:tcW w:w="2264" w:type="dxa"/>
          </w:tcPr>
          <w:p w14:paraId="698A2ED9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Objective-C</w:t>
            </w:r>
            <w:r>
              <w:rPr>
                <w:lang w:val="fr-CH"/>
              </w:rPr>
              <w:t>, Swift</w:t>
            </w:r>
          </w:p>
        </w:tc>
        <w:tc>
          <w:tcPr>
            <w:tcW w:w="2264" w:type="dxa"/>
          </w:tcPr>
          <w:p w14:paraId="75341AAA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App</w:t>
            </w:r>
            <w:r>
              <w:rPr>
                <w:lang w:val="fr-CH"/>
              </w:rPr>
              <w:t xml:space="preserve"> </w:t>
            </w:r>
            <w:r w:rsidRPr="00B25E50">
              <w:rPr>
                <w:lang w:val="fr-CH"/>
              </w:rPr>
              <w:t>Store</w:t>
            </w:r>
          </w:p>
        </w:tc>
      </w:tr>
      <w:tr w:rsidR="00AE2CFD" w:rsidRPr="00B25E50" w14:paraId="43209815" w14:textId="77777777" w:rsidTr="00AE2CFD">
        <w:tc>
          <w:tcPr>
            <w:tcW w:w="2264" w:type="dxa"/>
          </w:tcPr>
          <w:p w14:paraId="0D50DB54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Microsoft</w:t>
            </w:r>
          </w:p>
        </w:tc>
        <w:tc>
          <w:tcPr>
            <w:tcW w:w="2264" w:type="dxa"/>
          </w:tcPr>
          <w:p w14:paraId="71FAD2FF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Windows Phone</w:t>
            </w:r>
          </w:p>
        </w:tc>
        <w:tc>
          <w:tcPr>
            <w:tcW w:w="2264" w:type="dxa"/>
          </w:tcPr>
          <w:p w14:paraId="3E7D644B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C#</w:t>
            </w:r>
          </w:p>
        </w:tc>
        <w:tc>
          <w:tcPr>
            <w:tcW w:w="2264" w:type="dxa"/>
          </w:tcPr>
          <w:p w14:paraId="6B7D5B33" w14:textId="77777777" w:rsidR="00AE2CFD" w:rsidRPr="00B25E50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Windows Store</w:t>
            </w:r>
          </w:p>
        </w:tc>
      </w:tr>
      <w:tr w:rsidR="00AE2CFD" w:rsidRPr="008D00FE" w14:paraId="5C97CB42" w14:textId="77777777" w:rsidTr="00AE2CFD">
        <w:tc>
          <w:tcPr>
            <w:tcW w:w="2264" w:type="dxa"/>
          </w:tcPr>
          <w:p w14:paraId="54772E7A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Google</w:t>
            </w:r>
          </w:p>
        </w:tc>
        <w:tc>
          <w:tcPr>
            <w:tcW w:w="2264" w:type="dxa"/>
          </w:tcPr>
          <w:p w14:paraId="7B3ED7C8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Android</w:t>
            </w:r>
          </w:p>
        </w:tc>
        <w:tc>
          <w:tcPr>
            <w:tcW w:w="2264" w:type="dxa"/>
          </w:tcPr>
          <w:p w14:paraId="34E90F37" w14:textId="77777777" w:rsidR="00AE2CFD" w:rsidRPr="00B25E50" w:rsidRDefault="00AE2CFD" w:rsidP="00AE2CFD">
            <w:pPr>
              <w:rPr>
                <w:lang w:val="fr-CH"/>
              </w:rPr>
            </w:pPr>
            <w:r w:rsidRPr="00B25E50">
              <w:rPr>
                <w:lang w:val="fr-CH"/>
              </w:rPr>
              <w:t>Java</w:t>
            </w:r>
          </w:p>
        </w:tc>
        <w:tc>
          <w:tcPr>
            <w:tcW w:w="2264" w:type="dxa"/>
          </w:tcPr>
          <w:p w14:paraId="6BF978AF" w14:textId="77777777" w:rsidR="00AE2CFD" w:rsidRPr="008D00FE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Google Play Store</w:t>
            </w:r>
          </w:p>
        </w:tc>
      </w:tr>
    </w:tbl>
    <w:p w14:paraId="465D7C37" w14:textId="77777777" w:rsidR="00AE2CFD" w:rsidRDefault="00AE2CFD" w:rsidP="00AE2CFD">
      <w:pPr>
        <w:rPr>
          <w:lang w:val="fr-CH"/>
        </w:rPr>
      </w:pPr>
    </w:p>
    <w:p w14:paraId="0B7330A3" w14:textId="77777777" w:rsidR="00AE2CFD" w:rsidRDefault="00AE2CFD" w:rsidP="00AE2CFD">
      <w:pPr>
        <w:rPr>
          <w:lang w:val="fr-CH"/>
        </w:rPr>
      </w:pPr>
      <w:r>
        <w:rPr>
          <w:lang w:val="fr-CH"/>
        </w:rPr>
        <w:t>Pour développer ces applications, il faut utiliser les SDK fournis par les sociétés, une période d’apprentissage est nécessaire. De plus, le code n’est pas réutilisable ce qui a pour conséquence une augmentation des coûts.</w:t>
      </w:r>
    </w:p>
    <w:p w14:paraId="5D1D8AD8" w14:textId="77777777" w:rsidR="00AE2CFD" w:rsidRDefault="00AE2CFD" w:rsidP="00AE2CFD">
      <w:pPr>
        <w:rPr>
          <w:lang w:val="fr-CH"/>
        </w:rPr>
      </w:pPr>
    </w:p>
    <w:p w14:paraId="417B30A9" w14:textId="2C587460" w:rsidR="0097673B" w:rsidRDefault="0097673B" w:rsidP="00AE2CFD">
      <w:pPr>
        <w:rPr>
          <w:lang w:val="fr-CH"/>
        </w:rPr>
      </w:pPr>
      <w:r>
        <w:rPr>
          <w:lang w:val="fr-CH"/>
        </w:rPr>
        <w:t>Les applications développées sont compatible</w:t>
      </w:r>
      <w:r w:rsidR="00986F56">
        <w:rPr>
          <w:lang w:val="fr-CH"/>
        </w:rPr>
        <w:t>s</w:t>
      </w:r>
      <w:r>
        <w:rPr>
          <w:lang w:val="fr-CH"/>
        </w:rPr>
        <w:t>, seulement, à partir d’une version prédéfinie par le développeur. Si un utilisateur a un système d’exploitation trop ancien, il ne pourra pas avoir l’application. Il se peut donc que les anciennes versions de l’OS mobile ne soient pas supportées.</w:t>
      </w:r>
    </w:p>
    <w:p w14:paraId="15789161" w14:textId="77777777" w:rsidR="00AE2CFD" w:rsidRDefault="00AE2CFD" w:rsidP="00AE2CFD">
      <w:pPr>
        <w:rPr>
          <w:lang w:val="fr-CH"/>
        </w:rPr>
      </w:pPr>
    </w:p>
    <w:p w14:paraId="4D6DE73E" w14:textId="5E030D04" w:rsidR="00AE2CFD" w:rsidRDefault="00AE2CFD" w:rsidP="00AE2CFD">
      <w:pPr>
        <w:rPr>
          <w:lang w:val="fr-CH"/>
        </w:rPr>
      </w:pPr>
      <w:r>
        <w:rPr>
          <w:lang w:val="fr-CH"/>
        </w:rPr>
        <w:t>Il y a de nombreux avantages à développer une application native. Les performances sont me</w:t>
      </w:r>
      <w:r w:rsidR="0097673B">
        <w:rPr>
          <w:lang w:val="fr-CH"/>
        </w:rPr>
        <w:t xml:space="preserve">illeures ainsi que l’ergonomie ce qui permet de garantir </w:t>
      </w:r>
      <w:r>
        <w:rPr>
          <w:lang w:val="fr-CH"/>
        </w:rPr>
        <w:t xml:space="preserve">une meilleure expérience </w:t>
      </w:r>
      <w:r w:rsidR="0097673B">
        <w:rPr>
          <w:lang w:val="fr-CH"/>
        </w:rPr>
        <w:t>de l’</w:t>
      </w:r>
      <w:r>
        <w:rPr>
          <w:lang w:val="fr-CH"/>
        </w:rPr>
        <w:t>utilisateur. De plus, l’application peut avoir un accès total aux fonctionnalités du téléphone.</w:t>
      </w:r>
    </w:p>
    <w:p w14:paraId="0C4D076C" w14:textId="77777777" w:rsidR="00AE2CFD" w:rsidRDefault="00AE2CFD" w:rsidP="00AE2CFD">
      <w:pPr>
        <w:rPr>
          <w:lang w:val="fr-CH"/>
        </w:rPr>
      </w:pPr>
    </w:p>
    <w:p w14:paraId="0222822B" w14:textId="77777777" w:rsidR="00AE2CFD" w:rsidRDefault="00AE2CFD" w:rsidP="00AE2CFD">
      <w:pPr>
        <w:rPr>
          <w:lang w:val="fr-CH"/>
        </w:rPr>
      </w:pPr>
    </w:p>
    <w:p w14:paraId="00E86D7D" w14:textId="7EDE776B" w:rsidR="00AE2CFD" w:rsidRDefault="00AE2CFD" w:rsidP="00AE2CFD">
      <w:pPr>
        <w:pStyle w:val="Titre2"/>
      </w:pPr>
      <w:bookmarkStart w:id="35" w:name="_Toc435018027"/>
      <w:r>
        <w:t>Hybride</w:t>
      </w:r>
      <w:bookmarkEnd w:id="35"/>
      <w:r>
        <w:t> </w:t>
      </w:r>
    </w:p>
    <w:p w14:paraId="6FBCFAEC" w14:textId="77777777" w:rsidR="00AE2CFD" w:rsidRDefault="00AE2CFD" w:rsidP="00AE2CFD">
      <w:pPr>
        <w:rPr>
          <w:lang w:val="fr-CH"/>
        </w:rPr>
      </w:pPr>
    </w:p>
    <w:p w14:paraId="3FF32E82" w14:textId="533E74E8" w:rsidR="00AE2CFD" w:rsidRDefault="00AE2CFD" w:rsidP="00AE2CFD">
      <w:pPr>
        <w:rPr>
          <w:lang w:val="fr-CH"/>
        </w:rPr>
      </w:pPr>
      <w:r>
        <w:rPr>
          <w:lang w:val="fr-CH"/>
        </w:rPr>
        <w:t xml:space="preserve">Les applications hybrides sont développées en HTML, </w:t>
      </w:r>
      <w:r w:rsidR="005F56A7">
        <w:rPr>
          <w:lang w:val="fr-CH"/>
        </w:rPr>
        <w:t xml:space="preserve">CSS et </w:t>
      </w:r>
      <w:r>
        <w:rPr>
          <w:lang w:val="fr-CH"/>
        </w:rPr>
        <w:t>JavaScript. L’avantage</w:t>
      </w:r>
      <w:r w:rsidR="0097673B">
        <w:rPr>
          <w:lang w:val="fr-CH"/>
        </w:rPr>
        <w:t xml:space="preserve"> principal</w:t>
      </w:r>
      <w:r>
        <w:rPr>
          <w:lang w:val="fr-CH"/>
        </w:rPr>
        <w:t xml:space="preserve"> est </w:t>
      </w:r>
      <w:r w:rsidR="0097673B">
        <w:rPr>
          <w:lang w:val="fr-CH"/>
        </w:rPr>
        <w:t>l’utilisation</w:t>
      </w:r>
      <w:r>
        <w:rPr>
          <w:lang w:val="fr-CH"/>
        </w:rPr>
        <w:t xml:space="preserve"> multi-plateforme ce qui se traduit par une réduction du temps de </w:t>
      </w:r>
      <w:r w:rsidR="00986F56">
        <w:rPr>
          <w:lang w:val="fr-CH"/>
        </w:rPr>
        <w:t>développement et par conséquent</w:t>
      </w:r>
      <w:r>
        <w:rPr>
          <w:lang w:val="fr-CH"/>
        </w:rPr>
        <w:t xml:space="preserve"> </w:t>
      </w:r>
      <w:r w:rsidR="005F56A7">
        <w:rPr>
          <w:lang w:val="fr-CH"/>
        </w:rPr>
        <w:t>une réduction du coût de l’application</w:t>
      </w:r>
      <w:r>
        <w:rPr>
          <w:lang w:val="fr-CH"/>
        </w:rPr>
        <w:t>.</w:t>
      </w:r>
    </w:p>
    <w:p w14:paraId="6F4C04EB" w14:textId="77777777" w:rsidR="00AE2CFD" w:rsidRDefault="00AE2CFD" w:rsidP="00AE2CFD">
      <w:pPr>
        <w:rPr>
          <w:lang w:val="fr-CH"/>
        </w:rPr>
      </w:pPr>
    </w:p>
    <w:p w14:paraId="5265A774" w14:textId="77777777" w:rsidR="00AE2CFD" w:rsidRDefault="00AE2CFD" w:rsidP="00AE2CFD">
      <w:pPr>
        <w:rPr>
          <w:lang w:val="fr-CH"/>
        </w:rPr>
      </w:pPr>
      <w:r>
        <w:rPr>
          <w:lang w:val="fr-CH"/>
        </w:rPr>
        <w:t>Cependant, les applications hybrides sont légèrement moins performantes que les applications natives et n’ont pas un accès total aux fonctionnalités du téléphone.</w:t>
      </w:r>
    </w:p>
    <w:p w14:paraId="20D5DF30" w14:textId="77777777" w:rsidR="00AE2CFD" w:rsidRDefault="00AE2CFD" w:rsidP="00AE2CFD">
      <w:pPr>
        <w:rPr>
          <w:lang w:val="fr-CH"/>
        </w:rPr>
      </w:pPr>
    </w:p>
    <w:p w14:paraId="1FFE2AA4" w14:textId="77777777" w:rsidR="005F56A7" w:rsidRDefault="005F56A7">
      <w:pPr>
        <w:spacing w:after="200"/>
        <w:jc w:val="left"/>
        <w:rPr>
          <w:b/>
          <w:color w:val="002060"/>
          <w:kern w:val="20"/>
          <w:sz w:val="28"/>
          <w:szCs w:val="28"/>
          <w:lang w:val="fr-CH" w:eastAsia="ja-JP"/>
        </w:rPr>
      </w:pPr>
      <w:r>
        <w:br w:type="page"/>
      </w:r>
    </w:p>
    <w:p w14:paraId="47E00A4E" w14:textId="00D5AA98" w:rsidR="00AE2CFD" w:rsidRDefault="005F56A7" w:rsidP="005F56A7">
      <w:pPr>
        <w:pStyle w:val="Titre2"/>
      </w:pPr>
      <w:bookmarkStart w:id="36" w:name="_Toc435018028"/>
      <w:r>
        <w:lastRenderedPageBreak/>
        <w:t>Web App</w:t>
      </w:r>
      <w:bookmarkEnd w:id="36"/>
      <w:r>
        <w:t> </w:t>
      </w:r>
    </w:p>
    <w:p w14:paraId="78F83251" w14:textId="77777777" w:rsidR="00AE2CFD" w:rsidRDefault="00AE2CFD" w:rsidP="00AE2CFD">
      <w:pPr>
        <w:rPr>
          <w:lang w:val="fr-CH"/>
        </w:rPr>
      </w:pPr>
    </w:p>
    <w:p w14:paraId="64AF416A" w14:textId="43B9D02E" w:rsidR="00AE2CFD" w:rsidRDefault="00AE2CFD" w:rsidP="00AE2CFD">
      <w:pPr>
        <w:rPr>
          <w:lang w:val="fr-CH"/>
        </w:rPr>
      </w:pPr>
      <w:r>
        <w:rPr>
          <w:lang w:val="fr-CH"/>
        </w:rPr>
        <w:t xml:space="preserve">Comme pour les applications hybrides, les </w:t>
      </w:r>
      <w:r w:rsidR="005F56A7">
        <w:rPr>
          <w:lang w:val="fr-CH"/>
        </w:rPr>
        <w:t>applications web</w:t>
      </w:r>
      <w:r>
        <w:rPr>
          <w:lang w:val="fr-CH"/>
        </w:rPr>
        <w:t xml:space="preserve"> sont aussi développées en HTML, </w:t>
      </w:r>
      <w:r w:rsidR="005F56A7">
        <w:rPr>
          <w:lang w:val="fr-CH"/>
        </w:rPr>
        <w:t>CSS et JavaScript. Le grand avantage</w:t>
      </w:r>
      <w:r>
        <w:rPr>
          <w:lang w:val="fr-CH"/>
        </w:rPr>
        <w:t xml:space="preserve"> </w:t>
      </w:r>
      <w:r w:rsidR="005F56A7">
        <w:rPr>
          <w:lang w:val="fr-CH"/>
        </w:rPr>
        <w:t>est que les</w:t>
      </w:r>
      <w:r>
        <w:rPr>
          <w:lang w:val="fr-CH"/>
        </w:rPr>
        <w:t xml:space="preserve"> applications sont compatibles avec toutes les plateformes</w:t>
      </w:r>
      <w:r w:rsidR="00986F56">
        <w:rPr>
          <w:lang w:val="fr-CH"/>
        </w:rPr>
        <w:t>,</w:t>
      </w:r>
      <w:r>
        <w:rPr>
          <w:lang w:val="fr-CH"/>
        </w:rPr>
        <w:t xml:space="preserve"> car elles sont exécutées depuis un navigateur.</w:t>
      </w:r>
    </w:p>
    <w:p w14:paraId="326D603E" w14:textId="77777777" w:rsidR="00AE2CFD" w:rsidRDefault="00AE2CFD" w:rsidP="00AE2CFD">
      <w:pPr>
        <w:rPr>
          <w:lang w:val="fr-CH"/>
        </w:rPr>
      </w:pPr>
    </w:p>
    <w:p w14:paraId="2911F11C" w14:textId="4FF486A9" w:rsidR="00AE2CFD" w:rsidRDefault="005F56A7" w:rsidP="00AE2CFD">
      <w:pPr>
        <w:rPr>
          <w:lang w:val="fr-CH"/>
        </w:rPr>
      </w:pPr>
      <w:r>
        <w:rPr>
          <w:lang w:val="fr-CH"/>
        </w:rPr>
        <w:t>Les inconvénients sont, premièrement, que</w:t>
      </w:r>
      <w:r w:rsidR="00AE2CFD">
        <w:rPr>
          <w:lang w:val="fr-CH"/>
        </w:rPr>
        <w:t xml:space="preserve"> </w:t>
      </w:r>
      <w:r>
        <w:rPr>
          <w:lang w:val="fr-CH"/>
        </w:rPr>
        <w:t xml:space="preserve">l’utilisateur </w:t>
      </w:r>
      <w:r w:rsidR="00AE2CFD">
        <w:rPr>
          <w:lang w:val="fr-CH"/>
        </w:rPr>
        <w:t>doit saisir l’adresse</w:t>
      </w:r>
      <w:r>
        <w:rPr>
          <w:lang w:val="fr-CH"/>
        </w:rPr>
        <w:t xml:space="preserve"> web</w:t>
      </w:r>
      <w:r w:rsidR="00AE2CFD">
        <w:rPr>
          <w:lang w:val="fr-CH"/>
        </w:rPr>
        <w:t xml:space="preserve"> de l’application dans son navigateur pour y accéder. </w:t>
      </w:r>
      <w:r w:rsidR="008A1864">
        <w:rPr>
          <w:lang w:val="fr-CH"/>
        </w:rPr>
        <w:t>Deuxièmement, l</w:t>
      </w:r>
      <w:r w:rsidR="00AE2CFD">
        <w:rPr>
          <w:lang w:val="fr-CH"/>
        </w:rPr>
        <w:t>a performance dépend de la con</w:t>
      </w:r>
      <w:r w:rsidR="008A1864">
        <w:rPr>
          <w:lang w:val="fr-CH"/>
        </w:rPr>
        <w:t>nexion internet de l’utilisateur</w:t>
      </w:r>
      <w:r w:rsidR="00AE2CFD">
        <w:rPr>
          <w:lang w:val="fr-CH"/>
        </w:rPr>
        <w:t>,</w:t>
      </w:r>
      <w:r w:rsidR="008A1864">
        <w:rPr>
          <w:lang w:val="fr-CH"/>
        </w:rPr>
        <w:t xml:space="preserve"> ce qui veut dire qu’il ne pourra donc pas </w:t>
      </w:r>
      <w:r w:rsidR="00AE2CFD">
        <w:rPr>
          <w:lang w:val="fr-CH"/>
        </w:rPr>
        <w:t>utiliser</w:t>
      </w:r>
      <w:r w:rsidR="008A1864">
        <w:rPr>
          <w:lang w:val="fr-CH"/>
        </w:rPr>
        <w:t xml:space="preserve"> l’application</w:t>
      </w:r>
      <w:r w:rsidR="00AE2CFD">
        <w:rPr>
          <w:lang w:val="fr-CH"/>
        </w:rPr>
        <w:t xml:space="preserve"> hors ligne.</w:t>
      </w:r>
    </w:p>
    <w:p w14:paraId="305B76B2" w14:textId="4CF175C2" w:rsidR="00AE2CFD" w:rsidRDefault="008A1864" w:rsidP="00AE2CFD">
      <w:pPr>
        <w:rPr>
          <w:lang w:val="fr-CH"/>
        </w:rPr>
      </w:pPr>
      <w:r>
        <w:rPr>
          <w:lang w:val="fr-CH"/>
        </w:rPr>
        <w:t>De plus, les applications web n’ont</w:t>
      </w:r>
      <w:r w:rsidR="00AE2CFD">
        <w:rPr>
          <w:lang w:val="fr-CH"/>
        </w:rPr>
        <w:t xml:space="preserve"> pas d’accès aux fonctionnalités du téléphone.</w:t>
      </w:r>
    </w:p>
    <w:p w14:paraId="3FE554FE" w14:textId="77777777" w:rsidR="00AE2CFD" w:rsidRDefault="00AE2CFD" w:rsidP="00AE2CFD">
      <w:pPr>
        <w:rPr>
          <w:lang w:val="fr-CH"/>
        </w:rPr>
      </w:pPr>
    </w:p>
    <w:p w14:paraId="5BFA754E" w14:textId="77777777" w:rsidR="00AE2CFD" w:rsidRDefault="00AE2CFD" w:rsidP="00AE2CFD">
      <w:pPr>
        <w:rPr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2383914A" wp14:editId="096998DB">
            <wp:extent cx="5753100" cy="4660900"/>
            <wp:effectExtent l="0" t="0" r="12700" b="12700"/>
            <wp:docPr id="1" name="Image 1" descr="../../../Downloads/main-qimg-34009559fa1b9e8e1f38bdbe7c084b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main-qimg-34009559fa1b9e8e1f38bdbe7c084bc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13CB" w14:textId="663F82F8" w:rsidR="008A1864" w:rsidRDefault="008A1864">
      <w:pPr>
        <w:spacing w:after="200"/>
        <w:jc w:val="left"/>
        <w:rPr>
          <w:lang w:val="fr-CH"/>
        </w:rPr>
      </w:pPr>
      <w:r>
        <w:rPr>
          <w:lang w:val="fr-CH"/>
        </w:rPr>
        <w:br w:type="page"/>
      </w:r>
    </w:p>
    <w:p w14:paraId="03CB2027" w14:textId="40544C15" w:rsidR="00AE2CFD" w:rsidRDefault="008A7E86" w:rsidP="00625426">
      <w:pPr>
        <w:pStyle w:val="Titre1"/>
      </w:pPr>
      <w:bookmarkStart w:id="37" w:name="_Toc435018029"/>
      <w:r>
        <w:lastRenderedPageBreak/>
        <w:t>C</w:t>
      </w:r>
      <w:r w:rsidR="008A1864">
        <w:t>omparaison</w:t>
      </w:r>
      <w:bookmarkEnd w:id="37"/>
    </w:p>
    <w:p w14:paraId="7CF79159" w14:textId="40900DBA" w:rsidR="008A7E86" w:rsidRDefault="008A7E86" w:rsidP="008A7E86">
      <w:pPr>
        <w:pStyle w:val="Titre2"/>
      </w:pPr>
      <w:bookmarkStart w:id="38" w:name="_Toc435018030"/>
      <w:r>
        <w:t>Tableau de comparaison</w:t>
      </w:r>
      <w:bookmarkEnd w:id="38"/>
    </w:p>
    <w:p w14:paraId="2B40663F" w14:textId="2807DBEA" w:rsidR="008A7E86" w:rsidRPr="008A7E86" w:rsidRDefault="008A7E86" w:rsidP="008A7E86">
      <w:pPr>
        <w:rPr>
          <w:lang w:val="fr-CH" w:eastAsia="ja-JP"/>
        </w:rPr>
      </w:pPr>
      <w:r>
        <w:rPr>
          <w:lang w:val="fr-CH" w:eastAsia="ja-JP"/>
        </w:rPr>
        <w:t>Ci-dessous</w:t>
      </w:r>
      <w:r w:rsidR="00625426">
        <w:rPr>
          <w:lang w:val="fr-CH" w:eastAsia="ja-JP"/>
        </w:rPr>
        <w:t>,</w:t>
      </w:r>
      <w:r>
        <w:rPr>
          <w:lang w:val="fr-CH" w:eastAsia="ja-JP"/>
        </w:rPr>
        <w:t xml:space="preserve"> vous trouverez les différents critères présents dans chaque méthode de développement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7"/>
        <w:gridCol w:w="2250"/>
        <w:gridCol w:w="2255"/>
        <w:gridCol w:w="2255"/>
      </w:tblGrid>
      <w:tr w:rsidR="00AE2CFD" w:rsidRPr="008A1864" w14:paraId="06D70CDF" w14:textId="77777777" w:rsidTr="00AE2CFD">
        <w:tc>
          <w:tcPr>
            <w:tcW w:w="2264" w:type="dxa"/>
          </w:tcPr>
          <w:p w14:paraId="229D1DA2" w14:textId="77777777" w:rsidR="00AE2CFD" w:rsidRPr="008A1864" w:rsidRDefault="00AE2CFD" w:rsidP="00AE2CFD">
            <w:pPr>
              <w:rPr>
                <w:b/>
                <w:lang w:val="fr-CH"/>
              </w:rPr>
            </w:pPr>
          </w:p>
        </w:tc>
        <w:tc>
          <w:tcPr>
            <w:tcW w:w="2264" w:type="dxa"/>
          </w:tcPr>
          <w:p w14:paraId="0086A2CD" w14:textId="77777777" w:rsidR="00AE2CFD" w:rsidRPr="008A1864" w:rsidRDefault="00AE2CFD" w:rsidP="00AE2CFD">
            <w:pPr>
              <w:rPr>
                <w:b/>
                <w:lang w:val="fr-CH"/>
              </w:rPr>
            </w:pPr>
            <w:r w:rsidRPr="008A1864">
              <w:rPr>
                <w:b/>
                <w:lang w:val="fr-CH"/>
              </w:rPr>
              <w:t>Native</w:t>
            </w:r>
          </w:p>
        </w:tc>
        <w:tc>
          <w:tcPr>
            <w:tcW w:w="2264" w:type="dxa"/>
          </w:tcPr>
          <w:p w14:paraId="482048DF" w14:textId="77777777" w:rsidR="00AE2CFD" w:rsidRPr="008A1864" w:rsidRDefault="00AE2CFD" w:rsidP="00AE2CFD">
            <w:pPr>
              <w:rPr>
                <w:b/>
                <w:lang w:val="fr-CH"/>
              </w:rPr>
            </w:pPr>
            <w:r w:rsidRPr="008A1864">
              <w:rPr>
                <w:b/>
                <w:lang w:val="fr-CH"/>
              </w:rPr>
              <w:t>Hybride</w:t>
            </w:r>
          </w:p>
        </w:tc>
        <w:tc>
          <w:tcPr>
            <w:tcW w:w="2264" w:type="dxa"/>
          </w:tcPr>
          <w:p w14:paraId="199867E9" w14:textId="77777777" w:rsidR="00AE2CFD" w:rsidRPr="008A1864" w:rsidRDefault="00AE2CFD" w:rsidP="00AE2CFD">
            <w:pPr>
              <w:rPr>
                <w:b/>
                <w:lang w:val="fr-CH"/>
              </w:rPr>
            </w:pPr>
            <w:r w:rsidRPr="008A1864">
              <w:rPr>
                <w:b/>
                <w:lang w:val="fr-CH"/>
              </w:rPr>
              <w:t>Web App</w:t>
            </w:r>
          </w:p>
        </w:tc>
      </w:tr>
      <w:tr w:rsidR="00AE2CFD" w14:paraId="569FB452" w14:textId="77777777" w:rsidTr="00AE2CFD">
        <w:tc>
          <w:tcPr>
            <w:tcW w:w="2264" w:type="dxa"/>
          </w:tcPr>
          <w:p w14:paraId="0315757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Performance</w:t>
            </w:r>
          </w:p>
        </w:tc>
        <w:tc>
          <w:tcPr>
            <w:tcW w:w="2264" w:type="dxa"/>
          </w:tcPr>
          <w:p w14:paraId="694847BF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Élève</w:t>
            </w:r>
          </w:p>
        </w:tc>
        <w:tc>
          <w:tcPr>
            <w:tcW w:w="2264" w:type="dxa"/>
          </w:tcPr>
          <w:p w14:paraId="14F54B5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Moyenne</w:t>
            </w:r>
          </w:p>
        </w:tc>
        <w:tc>
          <w:tcPr>
            <w:tcW w:w="2264" w:type="dxa"/>
          </w:tcPr>
          <w:p w14:paraId="2158617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Lent</w:t>
            </w:r>
          </w:p>
        </w:tc>
      </w:tr>
      <w:tr w:rsidR="00AE2CFD" w14:paraId="1DD04747" w14:textId="77777777" w:rsidTr="00AE2CFD">
        <w:tc>
          <w:tcPr>
            <w:tcW w:w="2264" w:type="dxa"/>
          </w:tcPr>
          <w:p w14:paraId="47D5A06E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2264" w:type="dxa"/>
          </w:tcPr>
          <w:p w14:paraId="6978725A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Store</w:t>
            </w:r>
          </w:p>
        </w:tc>
        <w:tc>
          <w:tcPr>
            <w:tcW w:w="2264" w:type="dxa"/>
          </w:tcPr>
          <w:p w14:paraId="4CC7D118" w14:textId="4DE8C28C" w:rsidR="00AE2CFD" w:rsidRDefault="008A7E86" w:rsidP="00AE2CFD">
            <w:pPr>
              <w:rPr>
                <w:lang w:val="fr-CH"/>
              </w:rPr>
            </w:pPr>
            <w:r>
              <w:rPr>
                <w:lang w:val="fr-CH"/>
              </w:rPr>
              <w:t>Store</w:t>
            </w:r>
          </w:p>
        </w:tc>
        <w:tc>
          <w:tcPr>
            <w:tcW w:w="2264" w:type="dxa"/>
          </w:tcPr>
          <w:p w14:paraId="28AD5CDD" w14:textId="65BAE4CF" w:rsidR="00AE2CFD" w:rsidRDefault="008A7E86" w:rsidP="00AE2CFD">
            <w:pPr>
              <w:rPr>
                <w:lang w:val="fr-CH"/>
              </w:rPr>
            </w:pPr>
            <w:r>
              <w:rPr>
                <w:lang w:val="fr-CH"/>
              </w:rPr>
              <w:t>Navigateur</w:t>
            </w:r>
          </w:p>
        </w:tc>
      </w:tr>
      <w:tr w:rsidR="00AE2CFD" w14:paraId="4CC587A6" w14:textId="77777777" w:rsidTr="00AE2CFD">
        <w:tc>
          <w:tcPr>
            <w:tcW w:w="2264" w:type="dxa"/>
          </w:tcPr>
          <w:p w14:paraId="5A4B431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Coût</w:t>
            </w:r>
          </w:p>
        </w:tc>
        <w:tc>
          <w:tcPr>
            <w:tcW w:w="2264" w:type="dxa"/>
          </w:tcPr>
          <w:p w14:paraId="14598A1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Élevé</w:t>
            </w:r>
          </w:p>
        </w:tc>
        <w:tc>
          <w:tcPr>
            <w:tcW w:w="2264" w:type="dxa"/>
          </w:tcPr>
          <w:p w14:paraId="4A13922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Raisonnable</w:t>
            </w:r>
          </w:p>
        </w:tc>
        <w:tc>
          <w:tcPr>
            <w:tcW w:w="2264" w:type="dxa"/>
          </w:tcPr>
          <w:p w14:paraId="6BDB07C2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Raisonnable</w:t>
            </w:r>
          </w:p>
        </w:tc>
      </w:tr>
      <w:tr w:rsidR="00AE2CFD" w14:paraId="4B8EB81E" w14:textId="77777777" w:rsidTr="00AE2CFD">
        <w:tc>
          <w:tcPr>
            <w:tcW w:w="2264" w:type="dxa"/>
          </w:tcPr>
          <w:p w14:paraId="50F1D3FB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Portabilité du code</w:t>
            </w:r>
          </w:p>
        </w:tc>
        <w:tc>
          <w:tcPr>
            <w:tcW w:w="2264" w:type="dxa"/>
          </w:tcPr>
          <w:p w14:paraId="685E1481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  <w:tc>
          <w:tcPr>
            <w:tcW w:w="2264" w:type="dxa"/>
          </w:tcPr>
          <w:p w14:paraId="7C458E4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1370057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</w:tr>
      <w:tr w:rsidR="00AE2CFD" w14:paraId="1F5D3BB0" w14:textId="77777777" w:rsidTr="00AE2CFD">
        <w:trPr>
          <w:trHeight w:val="334"/>
        </w:trPr>
        <w:tc>
          <w:tcPr>
            <w:tcW w:w="2264" w:type="dxa"/>
          </w:tcPr>
          <w:p w14:paraId="3D3A237A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Multi-plateforme</w:t>
            </w:r>
          </w:p>
        </w:tc>
        <w:tc>
          <w:tcPr>
            <w:tcW w:w="2264" w:type="dxa"/>
          </w:tcPr>
          <w:p w14:paraId="7A6FCB38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  <w:tc>
          <w:tcPr>
            <w:tcW w:w="2264" w:type="dxa"/>
          </w:tcPr>
          <w:p w14:paraId="2DD4239F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3E676367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</w:tr>
      <w:tr w:rsidR="00AE2CFD" w14:paraId="105EF8D1" w14:textId="77777777" w:rsidTr="00AE2CFD">
        <w:tc>
          <w:tcPr>
            <w:tcW w:w="2264" w:type="dxa"/>
          </w:tcPr>
          <w:p w14:paraId="56C79D89" w14:textId="14B406F9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 xml:space="preserve">Accès </w:t>
            </w:r>
            <w:r w:rsidR="008A7E86">
              <w:rPr>
                <w:lang w:val="fr-CH"/>
              </w:rPr>
              <w:t xml:space="preserve">au </w:t>
            </w:r>
            <w:r>
              <w:rPr>
                <w:lang w:val="fr-CH"/>
              </w:rPr>
              <w:t>téléphone</w:t>
            </w:r>
          </w:p>
        </w:tc>
        <w:tc>
          <w:tcPr>
            <w:tcW w:w="2264" w:type="dxa"/>
          </w:tcPr>
          <w:p w14:paraId="42F37F5D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Élevé</w:t>
            </w:r>
          </w:p>
        </w:tc>
        <w:tc>
          <w:tcPr>
            <w:tcW w:w="2264" w:type="dxa"/>
          </w:tcPr>
          <w:p w14:paraId="1269F08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Moyen</w:t>
            </w:r>
          </w:p>
        </w:tc>
        <w:tc>
          <w:tcPr>
            <w:tcW w:w="2264" w:type="dxa"/>
          </w:tcPr>
          <w:p w14:paraId="053D0113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Faible</w:t>
            </w:r>
          </w:p>
        </w:tc>
      </w:tr>
      <w:tr w:rsidR="00AE2CFD" w14:paraId="3BD51688" w14:textId="77777777" w:rsidTr="00AE2CFD">
        <w:tc>
          <w:tcPr>
            <w:tcW w:w="2264" w:type="dxa"/>
          </w:tcPr>
          <w:p w14:paraId="267C2545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Stockage local</w:t>
            </w:r>
          </w:p>
        </w:tc>
        <w:tc>
          <w:tcPr>
            <w:tcW w:w="2264" w:type="dxa"/>
          </w:tcPr>
          <w:p w14:paraId="03AE9C84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5CB71C43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77C42BE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</w:tr>
      <w:tr w:rsidR="00AE2CFD" w14:paraId="7B8E89AA" w14:textId="77777777" w:rsidTr="00AE2CFD">
        <w:tc>
          <w:tcPr>
            <w:tcW w:w="2264" w:type="dxa"/>
          </w:tcPr>
          <w:p w14:paraId="78CE4289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Hors ligne</w:t>
            </w:r>
          </w:p>
        </w:tc>
        <w:tc>
          <w:tcPr>
            <w:tcW w:w="2264" w:type="dxa"/>
          </w:tcPr>
          <w:p w14:paraId="1BDB6786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4B1F4CEE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Oui</w:t>
            </w:r>
          </w:p>
        </w:tc>
        <w:tc>
          <w:tcPr>
            <w:tcW w:w="2264" w:type="dxa"/>
          </w:tcPr>
          <w:p w14:paraId="0AD72AB8" w14:textId="77777777" w:rsidR="00AE2CFD" w:rsidRDefault="00AE2CFD" w:rsidP="00AE2CFD">
            <w:pPr>
              <w:rPr>
                <w:lang w:val="fr-CH"/>
              </w:rPr>
            </w:pPr>
            <w:r>
              <w:rPr>
                <w:lang w:val="fr-CH"/>
              </w:rPr>
              <w:t>Non</w:t>
            </w:r>
          </w:p>
        </w:tc>
      </w:tr>
    </w:tbl>
    <w:p w14:paraId="26444123" w14:textId="77777777" w:rsidR="00AE2CFD" w:rsidRPr="008D00FE" w:rsidRDefault="00AE2CFD" w:rsidP="00AE2CFD">
      <w:pPr>
        <w:rPr>
          <w:lang w:val="fr-CH"/>
        </w:rPr>
      </w:pPr>
    </w:p>
    <w:p w14:paraId="21D2A3AB" w14:textId="7E528D98" w:rsidR="008E6253" w:rsidRDefault="008A7E86" w:rsidP="008A7E86">
      <w:pPr>
        <w:pStyle w:val="Titre2"/>
      </w:pPr>
      <w:bookmarkStart w:id="39" w:name="_Toc435018031"/>
      <w:r>
        <w:t>Matrice de décision</w:t>
      </w:r>
      <w:bookmarkEnd w:id="39"/>
    </w:p>
    <w:p w14:paraId="36004961" w14:textId="6CFDB01E" w:rsidR="00D66EEB" w:rsidRPr="00D66EEB" w:rsidRDefault="00D66EEB" w:rsidP="00C94422">
      <w:pPr>
        <w:ind w:left="851"/>
        <w:rPr>
          <w:lang w:val="fr-CH" w:eastAsia="ja-JP"/>
        </w:rPr>
      </w:pPr>
      <w:r>
        <w:rPr>
          <w:lang w:val="fr-CH" w:eastAsia="ja-JP"/>
        </w:rPr>
        <w:t>La matrice de décision devra nous permettre de définir notre choix de développement grâce à des critères prédéfinis.</w:t>
      </w:r>
    </w:p>
    <w:p w14:paraId="7008769F" w14:textId="6D47C1B2" w:rsidR="008A7E86" w:rsidRPr="008A7E86" w:rsidRDefault="008A7E86" w:rsidP="00C94422">
      <w:pPr>
        <w:pStyle w:val="Titre2"/>
        <w:numPr>
          <w:ilvl w:val="0"/>
          <w:numId w:val="0"/>
        </w:numPr>
        <w:ind w:left="1571" w:hanging="851"/>
      </w:pPr>
      <w:bookmarkStart w:id="40" w:name="_Toc435018032"/>
      <w:r w:rsidRPr="008A7E86">
        <w:t>Critères obligatoires</w:t>
      </w:r>
      <w:bookmarkEnd w:id="40"/>
    </w:p>
    <w:p w14:paraId="400EF6AE" w14:textId="6BD63610" w:rsidR="008A7E86" w:rsidRPr="00D66EEB" w:rsidRDefault="008A7E86" w:rsidP="00C94422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Distribution</w:t>
      </w:r>
    </w:p>
    <w:p w14:paraId="4ADBEDCA" w14:textId="0DF2199A" w:rsidR="00D66EEB" w:rsidRPr="008A7E86" w:rsidRDefault="00D66EEB" w:rsidP="00C94422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L’application doit être disponible sur le store afin que l’utilisateur l’ait directement sur son mobile</w:t>
      </w:r>
    </w:p>
    <w:p w14:paraId="77FB2E11" w14:textId="32A2B86C" w:rsidR="008A7E86" w:rsidRDefault="008A7E86" w:rsidP="00CD3313">
      <w:pPr>
        <w:pStyle w:val="Titre2"/>
        <w:numPr>
          <w:ilvl w:val="0"/>
          <w:numId w:val="0"/>
        </w:numPr>
        <w:ind w:left="1571" w:hanging="851"/>
      </w:pPr>
      <w:bookmarkStart w:id="41" w:name="_Toc435018033"/>
      <w:r>
        <w:t>Critères</w:t>
      </w:r>
      <w:bookmarkEnd w:id="41"/>
    </w:p>
    <w:p w14:paraId="54CDC641" w14:textId="27B0874D" w:rsidR="008A7E86" w:rsidRPr="00D66EEB" w:rsidRDefault="000F7B15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>
        <w:rPr>
          <w:b/>
          <w:lang w:val="fr-CH" w:eastAsia="ja-JP"/>
        </w:rPr>
        <w:t>Performance (A)</w:t>
      </w:r>
    </w:p>
    <w:p w14:paraId="50CFC21E" w14:textId="6F52CC2D" w:rsidR="008A7E86" w:rsidRDefault="008A7E86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La méthode développement utilisé devra être performante pour permettre à l’utilisateur une bonne expérience de navigation</w:t>
      </w:r>
    </w:p>
    <w:p w14:paraId="757C5D88" w14:textId="2AA168D8" w:rsidR="008A7E86" w:rsidRPr="00D66EEB" w:rsidRDefault="008A7E86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Portabilité</w:t>
      </w:r>
      <w:r w:rsidR="000F7B15">
        <w:rPr>
          <w:b/>
          <w:lang w:val="fr-CH" w:eastAsia="ja-JP"/>
        </w:rPr>
        <w:t>(B)</w:t>
      </w:r>
    </w:p>
    <w:p w14:paraId="566FD30E" w14:textId="73B8C6A1" w:rsidR="008A7E86" w:rsidRDefault="008A7E86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L’application pourra être utilisée pour une autre plateforme</w:t>
      </w:r>
    </w:p>
    <w:p w14:paraId="0DA5A53F" w14:textId="026C1C0E" w:rsidR="008A7E86" w:rsidRPr="00D66EEB" w:rsidRDefault="008A7E86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Multiplateforme</w:t>
      </w:r>
      <w:r w:rsidR="000F7B15">
        <w:rPr>
          <w:b/>
          <w:lang w:val="fr-CH" w:eastAsia="ja-JP"/>
        </w:rPr>
        <w:t xml:space="preserve"> (C)</w:t>
      </w:r>
    </w:p>
    <w:p w14:paraId="12A91510" w14:textId="5FF17309" w:rsidR="008A7E86" w:rsidRDefault="008A7E86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L’application peut être utilisée dans d’autres systèmes d’exploitation</w:t>
      </w:r>
    </w:p>
    <w:p w14:paraId="5AFE0432" w14:textId="51D63FD9" w:rsidR="008A7E86" w:rsidRPr="00D66EEB" w:rsidRDefault="008A7E86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Accès au téléphone</w:t>
      </w:r>
      <w:r w:rsidR="000F7B15">
        <w:rPr>
          <w:b/>
          <w:lang w:val="fr-CH" w:eastAsia="ja-JP"/>
        </w:rPr>
        <w:t xml:space="preserve"> (D)</w:t>
      </w:r>
    </w:p>
    <w:p w14:paraId="05CF4E69" w14:textId="4E6C84DF" w:rsidR="008A7E86" w:rsidRDefault="00D66EEB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 xml:space="preserve">L’application pourra accéder aux fonctionnalités du téléphone </w:t>
      </w:r>
    </w:p>
    <w:p w14:paraId="597C3048" w14:textId="321377C1" w:rsidR="008A7E86" w:rsidRPr="00D66EEB" w:rsidRDefault="008A7E86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Stockage local</w:t>
      </w:r>
      <w:r w:rsidR="000F7B15">
        <w:rPr>
          <w:b/>
          <w:lang w:val="fr-CH" w:eastAsia="ja-JP"/>
        </w:rPr>
        <w:t xml:space="preserve"> (E)</w:t>
      </w:r>
    </w:p>
    <w:p w14:paraId="343234CE" w14:textId="2B424434" w:rsidR="00D66EEB" w:rsidRDefault="00D66EEB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La méthode de développement devra perm</w:t>
      </w:r>
      <w:r w:rsidR="000F7B15">
        <w:rPr>
          <w:lang w:val="fr-CH" w:eastAsia="ja-JP"/>
        </w:rPr>
        <w:t xml:space="preserve">ettre le stockage d’information </w:t>
      </w:r>
      <w:r>
        <w:rPr>
          <w:lang w:val="fr-CH" w:eastAsia="ja-JP"/>
        </w:rPr>
        <w:t>directement sur le téléphone</w:t>
      </w:r>
    </w:p>
    <w:p w14:paraId="0C553258" w14:textId="3B1D4C2B" w:rsidR="008A7E86" w:rsidRPr="00D66EEB" w:rsidRDefault="008A7E86" w:rsidP="00CD3313">
      <w:pPr>
        <w:pStyle w:val="Paragraphedeliste"/>
        <w:numPr>
          <w:ilvl w:val="0"/>
          <w:numId w:val="21"/>
        </w:numPr>
        <w:rPr>
          <w:b/>
          <w:lang w:val="fr-CH" w:eastAsia="ja-JP"/>
        </w:rPr>
      </w:pPr>
      <w:r w:rsidRPr="00D66EEB">
        <w:rPr>
          <w:b/>
          <w:lang w:val="fr-CH" w:eastAsia="ja-JP"/>
        </w:rPr>
        <w:t>Hors ligne</w:t>
      </w:r>
      <w:r w:rsidR="000F7B15">
        <w:rPr>
          <w:b/>
          <w:lang w:val="fr-CH" w:eastAsia="ja-JP"/>
        </w:rPr>
        <w:t xml:space="preserve"> (F)</w:t>
      </w:r>
    </w:p>
    <w:p w14:paraId="4A3491F4" w14:textId="3B5B3B57" w:rsidR="00D66EEB" w:rsidRDefault="00D66EEB" w:rsidP="00CD3313">
      <w:pPr>
        <w:pStyle w:val="Paragraphedeliste"/>
        <w:ind w:left="1440"/>
        <w:rPr>
          <w:lang w:val="fr-CH" w:eastAsia="ja-JP"/>
        </w:rPr>
      </w:pPr>
      <w:r>
        <w:rPr>
          <w:lang w:val="fr-CH" w:eastAsia="ja-JP"/>
        </w:rPr>
        <w:t>L’application pourra être utilisée même sans aucune connexion internet</w:t>
      </w:r>
    </w:p>
    <w:p w14:paraId="753B8DFE" w14:textId="77777777" w:rsidR="008A7E86" w:rsidRDefault="008A7E86" w:rsidP="008A7E86">
      <w:pPr>
        <w:rPr>
          <w:lang w:val="fr-CH" w:eastAsia="ja-JP"/>
        </w:rPr>
      </w:pPr>
    </w:p>
    <w:p w14:paraId="4628AAFD" w14:textId="2FE17476" w:rsidR="000F7B15" w:rsidRDefault="00595652">
      <w:pPr>
        <w:spacing w:after="200"/>
        <w:jc w:val="left"/>
        <w:rPr>
          <w:lang w:val="fr-CH" w:eastAsia="ja-JP"/>
        </w:rPr>
      </w:pPr>
      <w:r w:rsidRPr="000F7B15">
        <w:rPr>
          <w:noProof/>
          <w:lang w:val="fr-CH" w:eastAsia="fr-CH"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73DA270" wp14:editId="7947C650">
                <wp:simplePos x="0" y="0"/>
                <wp:positionH relativeFrom="margin">
                  <wp:posOffset>4095750</wp:posOffset>
                </wp:positionH>
                <wp:positionV relativeFrom="paragraph">
                  <wp:posOffset>2118995</wp:posOffset>
                </wp:positionV>
                <wp:extent cx="409575" cy="419100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3B036" w14:textId="2B230324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DA2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2.5pt;margin-top:166.85pt;width:32.25pt;height:3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" filled="f" stroked="f">
                <v:textbox>
                  <w:txbxContent>
                    <w:p w14:paraId="4BD3B036" w14:textId="2B230324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64E32FF" wp14:editId="2789C2CD">
                <wp:simplePos x="0" y="0"/>
                <wp:positionH relativeFrom="margin">
                  <wp:posOffset>3457575</wp:posOffset>
                </wp:positionH>
                <wp:positionV relativeFrom="paragraph">
                  <wp:posOffset>2442845</wp:posOffset>
                </wp:positionV>
                <wp:extent cx="409575" cy="41910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B7CC4" w14:textId="6AF6A072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32FF" id="_x0000_s1027" type="#_x0000_t202" style="position:absolute;margin-left:272.25pt;margin-top:192.35pt;width:32.25pt;height:3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" filled="f" stroked="f">
                <v:textbox>
                  <w:txbxContent>
                    <w:p w14:paraId="452B7CC4" w14:textId="6AF6A072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728DE3C" wp14:editId="6C3FB8B6">
                <wp:simplePos x="0" y="0"/>
                <wp:positionH relativeFrom="margin">
                  <wp:posOffset>3467100</wp:posOffset>
                </wp:positionH>
                <wp:positionV relativeFrom="paragraph">
                  <wp:posOffset>1804670</wp:posOffset>
                </wp:positionV>
                <wp:extent cx="409575" cy="419100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2EA51" w14:textId="60082F53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DE3C" id="_x0000_s1028" type="#_x0000_t202" style="position:absolute;margin-left:273pt;margin-top:142.1pt;width:32.25pt;height:3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" filled="f" stroked="f">
                <v:textbox>
                  <w:txbxContent>
                    <w:p w14:paraId="6492EA51" w14:textId="60082F53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85A70C8" wp14:editId="37F9A9A6">
                <wp:simplePos x="0" y="0"/>
                <wp:positionH relativeFrom="margin">
                  <wp:posOffset>2775585</wp:posOffset>
                </wp:positionH>
                <wp:positionV relativeFrom="paragraph">
                  <wp:posOffset>2776220</wp:posOffset>
                </wp:positionV>
                <wp:extent cx="409575" cy="419100"/>
                <wp:effectExtent l="0" t="0" r="0" b="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91C19" w14:textId="73637DEA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70C8" id="_x0000_s1029" type="#_x0000_t202" style="position:absolute;margin-left:218.55pt;margin-top:218.6pt;width:32.25pt;height:3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" filled="f" stroked="f">
                <v:textbox>
                  <w:txbxContent>
                    <w:p w14:paraId="08491C19" w14:textId="73637DEA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D0BB497" wp14:editId="22167E11">
                <wp:simplePos x="0" y="0"/>
                <wp:positionH relativeFrom="margin">
                  <wp:posOffset>2867025</wp:posOffset>
                </wp:positionH>
                <wp:positionV relativeFrom="paragraph">
                  <wp:posOffset>2128520</wp:posOffset>
                </wp:positionV>
                <wp:extent cx="409575" cy="41910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83DCC" w14:textId="0726CE25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B497" id="_x0000_s1030" type="#_x0000_t202" style="position:absolute;margin-left:225.75pt;margin-top:167.6pt;width:32.25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" filled="f" stroked="f">
                <v:textbox>
                  <w:txbxContent>
                    <w:p w14:paraId="63683DCC" w14:textId="0726CE25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B2A3C22" wp14:editId="669C12A2">
                <wp:simplePos x="0" y="0"/>
                <wp:positionH relativeFrom="margin">
                  <wp:posOffset>2823210</wp:posOffset>
                </wp:positionH>
                <wp:positionV relativeFrom="paragraph">
                  <wp:posOffset>1442720</wp:posOffset>
                </wp:positionV>
                <wp:extent cx="409575" cy="41910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C2829" w14:textId="15F93CA5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3C22" id="_x0000_s1031" type="#_x0000_t202" style="position:absolute;margin-left:222.3pt;margin-top:113.6pt;width:32.25pt;height:3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" filled="f" stroked="f">
                <v:textbox>
                  <w:txbxContent>
                    <w:p w14:paraId="3ADC2829" w14:textId="15F93CA5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7B548D3" wp14:editId="79BF550E">
                <wp:simplePos x="0" y="0"/>
                <wp:positionH relativeFrom="margin">
                  <wp:posOffset>4772025</wp:posOffset>
                </wp:positionH>
                <wp:positionV relativeFrom="paragraph">
                  <wp:posOffset>1800225</wp:posOffset>
                </wp:positionV>
                <wp:extent cx="409575" cy="419100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B700" w14:textId="77777777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48D3" id="_x0000_s1032" type="#_x0000_t202" style="position:absolute;margin-left:375.75pt;margin-top:141.75pt;width:32.25pt;height:3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" filled="f" stroked="f">
                <v:textbox>
                  <w:txbxContent>
                    <w:p w14:paraId="1AE3B700" w14:textId="77777777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D9BBF3F" wp14:editId="5D4F5DAE">
                <wp:simplePos x="0" y="0"/>
                <wp:positionH relativeFrom="margin">
                  <wp:posOffset>4105275</wp:posOffset>
                </wp:positionH>
                <wp:positionV relativeFrom="paragraph">
                  <wp:posOffset>1485900</wp:posOffset>
                </wp:positionV>
                <wp:extent cx="409575" cy="41910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A9BA5" w14:textId="77777777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BF3F" id="_x0000_s1033" type="#_x0000_t202" style="position:absolute;margin-left:323.25pt;margin-top:117pt;width:32.2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" filled="f" stroked="f">
                <v:textbox>
                  <w:txbxContent>
                    <w:p w14:paraId="430A9BA5" w14:textId="77777777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44E14A5" wp14:editId="19CD034B">
                <wp:simplePos x="0" y="0"/>
                <wp:positionH relativeFrom="margin">
                  <wp:posOffset>3467100</wp:posOffset>
                </wp:positionH>
                <wp:positionV relativeFrom="paragraph">
                  <wp:posOffset>1190625</wp:posOffset>
                </wp:positionV>
                <wp:extent cx="409575" cy="419100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6CF93" w14:textId="77777777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14A5" id="_x0000_s1034" type="#_x0000_t202" style="position:absolute;margin-left:273pt;margin-top:93.75pt;width:32.25pt;height:3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" filled="f" stroked="f">
                <v:textbox>
                  <w:txbxContent>
                    <w:p w14:paraId="55B6CF93" w14:textId="77777777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5E94DE9" wp14:editId="3378CB72">
                <wp:simplePos x="0" y="0"/>
                <wp:positionH relativeFrom="margin">
                  <wp:posOffset>2838450</wp:posOffset>
                </wp:positionH>
                <wp:positionV relativeFrom="paragraph">
                  <wp:posOffset>804545</wp:posOffset>
                </wp:positionV>
                <wp:extent cx="409575" cy="41910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CE256" w14:textId="77777777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4DE9" id="_x0000_s1035" type="#_x0000_t202" style="position:absolute;margin-left:223.5pt;margin-top:63.35pt;width:32.25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" filled="f" stroked="f">
                <v:textbox>
                  <w:txbxContent>
                    <w:p w14:paraId="008CE256" w14:textId="77777777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9FB6DE1" wp14:editId="570DF96C">
                <wp:simplePos x="0" y="0"/>
                <wp:positionH relativeFrom="margin">
                  <wp:posOffset>2114550</wp:posOffset>
                </wp:positionH>
                <wp:positionV relativeFrom="paragraph">
                  <wp:posOffset>3109595</wp:posOffset>
                </wp:positionV>
                <wp:extent cx="409575" cy="41910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7EAB5" w14:textId="746A84B5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6DE1" id="_x0000_s1036" type="#_x0000_t202" style="position:absolute;margin-left:166.5pt;margin-top:244.85pt;width:32.25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" filled="f" stroked="f">
                <v:textbox>
                  <w:txbxContent>
                    <w:p w14:paraId="6CC7EAB5" w14:textId="746A84B5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6FD53A5" wp14:editId="1CAA8A4A">
                <wp:simplePos x="0" y="0"/>
                <wp:positionH relativeFrom="margin">
                  <wp:posOffset>2114550</wp:posOffset>
                </wp:positionH>
                <wp:positionV relativeFrom="paragraph">
                  <wp:posOffset>2442845</wp:posOffset>
                </wp:positionV>
                <wp:extent cx="409575" cy="41910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A05C9" w14:textId="21923676" w:rsidR="00595652" w:rsidRPr="000F7B15" w:rsidRDefault="00595652" w:rsidP="00595652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53A5" id="_x0000_s1037" type="#_x0000_t202" style="position:absolute;margin-left:166.5pt;margin-top:192.35pt;width:32.25pt;height:3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" filled="f" stroked="f">
                <v:textbox>
                  <w:txbxContent>
                    <w:p w14:paraId="69FA05C9" w14:textId="21923676" w:rsidR="00595652" w:rsidRPr="000F7B15" w:rsidRDefault="00595652" w:rsidP="00595652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09A9CAB" wp14:editId="2B9E6C0E">
                <wp:simplePos x="0" y="0"/>
                <wp:positionH relativeFrom="margin">
                  <wp:posOffset>2105025</wp:posOffset>
                </wp:positionH>
                <wp:positionV relativeFrom="paragraph">
                  <wp:posOffset>1814195</wp:posOffset>
                </wp:positionV>
                <wp:extent cx="409575" cy="41910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A5191" w14:textId="33742263" w:rsidR="000F7B15" w:rsidRPr="000F7B15" w:rsidRDefault="00595652" w:rsidP="000F7B15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9CAB" id="_x0000_s1038" type="#_x0000_t202" style="position:absolute;margin-left:165.75pt;margin-top:142.85pt;width:32.25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" filled="f" stroked="f">
                <v:textbox>
                  <w:txbxContent>
                    <w:p w14:paraId="260A5191" w14:textId="33742263" w:rsidR="000F7B15" w:rsidRPr="000F7B15" w:rsidRDefault="00595652" w:rsidP="000F7B15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79618EE" wp14:editId="6C0E1DB1">
                <wp:simplePos x="0" y="0"/>
                <wp:positionH relativeFrom="margin">
                  <wp:posOffset>2162175</wp:posOffset>
                </wp:positionH>
                <wp:positionV relativeFrom="paragraph">
                  <wp:posOffset>1176020</wp:posOffset>
                </wp:positionV>
                <wp:extent cx="409575" cy="419100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79A65" w14:textId="5934C855" w:rsidR="000F7B15" w:rsidRDefault="000F7B15" w:rsidP="000F7B15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C</w:t>
                            </w:r>
                          </w:p>
                          <w:p w14:paraId="675BCB0E" w14:textId="77777777" w:rsidR="000F7B15" w:rsidRPr="000F7B15" w:rsidRDefault="000F7B15" w:rsidP="000F7B15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18EE" id="_x0000_s1039" type="#_x0000_t202" style="position:absolute;margin-left:170.25pt;margin-top:92.6pt;width:32.25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" filled="f" stroked="f">
                <v:textbox>
                  <w:txbxContent>
                    <w:p w14:paraId="1C679A65" w14:textId="5934C855" w:rsidR="000F7B15" w:rsidRDefault="000F7B15" w:rsidP="000F7B15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C</w:t>
                      </w:r>
                    </w:p>
                    <w:p w14:paraId="675BCB0E" w14:textId="77777777" w:rsidR="000F7B15" w:rsidRPr="000F7B15" w:rsidRDefault="000F7B15" w:rsidP="000F7B15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7E5C027" wp14:editId="55E121A8">
                <wp:simplePos x="0" y="0"/>
                <wp:positionH relativeFrom="margin">
                  <wp:posOffset>2085975</wp:posOffset>
                </wp:positionH>
                <wp:positionV relativeFrom="paragraph">
                  <wp:posOffset>523875</wp:posOffset>
                </wp:positionV>
                <wp:extent cx="409575" cy="41910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C3BE3" w14:textId="343A98CD" w:rsidR="000F7B15" w:rsidRPr="000F7B15" w:rsidRDefault="000F7B15" w:rsidP="000F7B15">
                            <w:pPr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36"/>
                                <w:szCs w:val="36"/>
                                <w:lang w:val="fr-CH"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C027" id="_x0000_s1040" type="#_x0000_t202" style="position:absolute;margin-left:164.25pt;margin-top:41.25pt;width:32.25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" filled="f" stroked="f">
                <v:textbox>
                  <w:txbxContent>
                    <w:p w14:paraId="68DC3BE3" w14:textId="343A98CD" w:rsidR="000F7B15" w:rsidRPr="000F7B15" w:rsidRDefault="000F7B15" w:rsidP="000F7B15">
                      <w:pPr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36"/>
                          <w:szCs w:val="36"/>
                          <w:lang w:val="fr-CH" w:eastAsia="ja-JP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7C17AC4" wp14:editId="72C19F21">
                <wp:simplePos x="0" y="0"/>
                <wp:positionH relativeFrom="margin">
                  <wp:align>left</wp:align>
                </wp:positionH>
                <wp:positionV relativeFrom="paragraph">
                  <wp:posOffset>2105025</wp:posOffset>
                </wp:positionV>
                <wp:extent cx="1619250" cy="600075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8ACCC" w14:textId="62F9EBA1" w:rsidR="000F7B15" w:rsidRPr="000F7B15" w:rsidRDefault="000F7B15" w:rsidP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Accès au téléphone (D)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7AC4" id="_x0000_s1041" type="#_x0000_t202" style="position:absolute;margin-left:0;margin-top:165.75pt;width:127.5pt;height:47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" filled="f" stroked="f">
                <v:textbox>
                  <w:txbxContent>
                    <w:p w14:paraId="7C98ACCC" w14:textId="62F9EBA1" w:rsidR="000F7B15" w:rsidRPr="000F7B15" w:rsidRDefault="000F7B15" w:rsidP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Accès au téléphone (D)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EAF5FB4" wp14:editId="40896F04">
                <wp:simplePos x="0" y="0"/>
                <wp:positionH relativeFrom="margin">
                  <wp:align>left</wp:align>
                </wp:positionH>
                <wp:positionV relativeFrom="paragraph">
                  <wp:posOffset>1524000</wp:posOffset>
                </wp:positionV>
                <wp:extent cx="1724025" cy="4191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D42D1" w14:textId="0D9C5F58" w:rsidR="000F7B15" w:rsidRPr="000F7B15" w:rsidRDefault="000F7B15" w:rsidP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Multiplateforme 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5FB4" id="_x0000_s1042" type="#_x0000_t202" style="position:absolute;margin-left:0;margin-top:120pt;width:135.75pt;height:3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" filled="f" stroked="f">
                <v:textbox>
                  <w:txbxContent>
                    <w:p w14:paraId="0A4D42D1" w14:textId="0D9C5F58" w:rsidR="000F7B15" w:rsidRPr="000F7B15" w:rsidRDefault="000F7B15" w:rsidP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Multiplateforme (C)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0B0EB2A" wp14:editId="0D54B06F">
                <wp:simplePos x="0" y="0"/>
                <wp:positionH relativeFrom="margin">
                  <wp:align>left</wp:align>
                </wp:positionH>
                <wp:positionV relativeFrom="paragraph">
                  <wp:posOffset>3514725</wp:posOffset>
                </wp:positionV>
                <wp:extent cx="1562100" cy="41910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AC9DB" w14:textId="7B07D455" w:rsidR="000F7B15" w:rsidRPr="000F7B15" w:rsidRDefault="000F7B15" w:rsidP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Hors ligne (F)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EB2A" id="_x0000_s1043" type="#_x0000_t202" style="position:absolute;margin-left:0;margin-top:276.75pt;width:123pt;height:33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" filled="f" stroked="f">
                <v:textbox>
                  <w:txbxContent>
                    <w:p w14:paraId="650AC9DB" w14:textId="7B07D455" w:rsidR="000F7B15" w:rsidRPr="000F7B15" w:rsidRDefault="000F7B15" w:rsidP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Hors ligne (F)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AE568BD" wp14:editId="68B848CA">
                <wp:simplePos x="0" y="0"/>
                <wp:positionH relativeFrom="margin">
                  <wp:align>left</wp:align>
                </wp:positionH>
                <wp:positionV relativeFrom="paragraph">
                  <wp:posOffset>2828925</wp:posOffset>
                </wp:positionV>
                <wp:extent cx="1562100" cy="41910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D18FD" w14:textId="223B563F" w:rsidR="000F7B15" w:rsidRPr="000F7B15" w:rsidRDefault="000F7B15" w:rsidP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Stockage local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68BD" id="_x0000_s1044" type="#_x0000_t202" style="position:absolute;margin-left:0;margin-top:222.75pt;width:123pt;height:33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" filled="f" stroked="f">
                <v:textbox>
                  <w:txbxContent>
                    <w:p w14:paraId="214D18FD" w14:textId="223B563F" w:rsidR="000F7B15" w:rsidRPr="000F7B15" w:rsidRDefault="000F7B15" w:rsidP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Stockage local (E)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72B248FF" wp14:editId="68FE8BA3">
                <wp:simplePos x="0" y="0"/>
                <wp:positionH relativeFrom="margin">
                  <wp:posOffset>19050</wp:posOffset>
                </wp:positionH>
                <wp:positionV relativeFrom="paragraph">
                  <wp:posOffset>861695</wp:posOffset>
                </wp:positionV>
                <wp:extent cx="1562100" cy="41910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5485" w14:textId="029D858D" w:rsidR="000F7B15" w:rsidRPr="000F7B15" w:rsidRDefault="000F7B15" w:rsidP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Portabilité(B)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48FF" id="_x0000_s1045" type="#_x0000_t202" style="position:absolute;margin-left:1.5pt;margin-top:67.85pt;width:123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" filled="f" stroked="f">
                <v:textbox>
                  <w:txbxContent>
                    <w:p w14:paraId="48ED5485" w14:textId="029D858D" w:rsidR="000F7B15" w:rsidRPr="000F7B15" w:rsidRDefault="000F7B15" w:rsidP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Portabilité(B)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B15" w:rsidRPr="000F7B15">
        <w:rPr>
          <w:noProof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7430C51D" wp14:editId="3F7CF858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562100" cy="4191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F958E" w14:textId="320E3C80" w:rsidR="000F7B15" w:rsidRPr="000F7B15" w:rsidRDefault="000F7B15">
                            <w:pPr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</w:pPr>
                            <w:r w:rsidRPr="000F7B15">
                              <w:rPr>
                                <w:b/>
                                <w:sz w:val="28"/>
                                <w:szCs w:val="28"/>
                                <w:lang w:val="fr-CH" w:eastAsia="ja-JP"/>
                              </w:rPr>
                              <w:t>Performance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C51D" id="_x0000_s1046" type="#_x0000_t202" style="position:absolute;margin-left:0;margin-top:14.25pt;width:123pt;height:3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" filled="f" stroked="f">
                <v:textbox>
                  <w:txbxContent>
                    <w:p w14:paraId="7C6F958E" w14:textId="320E3C80" w:rsidR="000F7B15" w:rsidRPr="000F7B15" w:rsidRDefault="000F7B15">
                      <w:pPr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</w:pPr>
                      <w:r w:rsidRPr="000F7B15">
                        <w:rPr>
                          <w:b/>
                          <w:sz w:val="28"/>
                          <w:szCs w:val="28"/>
                          <w:lang w:val="fr-CH" w:eastAsia="ja-JP"/>
                        </w:rPr>
                        <w:t>Performance (A)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B4B">
        <w:rPr>
          <w:noProof/>
        </w:rPr>
        <w:pict w14:anchorId="1CD3F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25pt;margin-top:1.2pt;width:450.75pt;height:315.75pt;z-index:-251647488;mso-position-horizontal-relative:text;mso-position-vertical-relative:text;mso-width-relative:page;mso-height-relative:page" wrapcoords="-36 0 -36 21549 21600 21549 21600 0 -36 0">
            <v:imagedata r:id="rId14" o:title="matice des choix"/>
            <w10:wrap type="tight"/>
          </v:shape>
        </w:pict>
      </w:r>
    </w:p>
    <w:p w14:paraId="4145A77E" w14:textId="23379AEA" w:rsidR="000F7B15" w:rsidRDefault="009E701C">
      <w:pPr>
        <w:spacing w:after="200"/>
        <w:jc w:val="left"/>
        <w:rPr>
          <w:lang w:val="fr-CH" w:eastAsia="ja-JP"/>
        </w:rPr>
      </w:pPr>
      <w:r w:rsidRPr="009E701C">
        <w:rPr>
          <w:noProof/>
          <w:lang w:val="fr-CH" w:eastAsia="fr-CH"/>
        </w:rPr>
        <w:drawing>
          <wp:inline distT="0" distB="0" distL="0" distR="0" wp14:anchorId="67443353" wp14:editId="029CF583">
            <wp:extent cx="6362700" cy="1895603"/>
            <wp:effectExtent l="0" t="0" r="0" b="9525"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32" cy="18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A18F" w14:textId="6B724EF1" w:rsidR="009E701C" w:rsidRDefault="009E701C" w:rsidP="009E701C">
      <w:r>
        <w:t>Valeur des points attribués :</w:t>
      </w:r>
    </w:p>
    <w:p w14:paraId="3F658B8E" w14:textId="05A6197E" w:rsidR="009E701C" w:rsidRDefault="009E701C" w:rsidP="009E701C">
      <w:pPr>
        <w:numPr>
          <w:ilvl w:val="0"/>
          <w:numId w:val="23"/>
        </w:numPr>
        <w:spacing w:after="120"/>
        <w:ind w:hanging="360"/>
        <w:contextualSpacing/>
        <w:jc w:val="left"/>
      </w:pPr>
      <w:r>
        <w:t>Valeur faible</w:t>
      </w:r>
    </w:p>
    <w:p w14:paraId="35A789E0" w14:textId="77777777" w:rsidR="009E701C" w:rsidRDefault="009E701C" w:rsidP="009E701C">
      <w:pPr>
        <w:numPr>
          <w:ilvl w:val="0"/>
          <w:numId w:val="23"/>
        </w:numPr>
        <w:spacing w:after="120"/>
        <w:ind w:hanging="360"/>
        <w:contextualSpacing/>
        <w:jc w:val="left"/>
      </w:pPr>
      <w:r>
        <w:t>Valeur modérée</w:t>
      </w:r>
    </w:p>
    <w:p w14:paraId="77612532" w14:textId="77777777" w:rsidR="009E701C" w:rsidRDefault="009E701C" w:rsidP="009E701C">
      <w:pPr>
        <w:numPr>
          <w:ilvl w:val="0"/>
          <w:numId w:val="23"/>
        </w:numPr>
        <w:spacing w:after="120"/>
        <w:ind w:hanging="360"/>
        <w:contextualSpacing/>
        <w:jc w:val="left"/>
      </w:pPr>
      <w:r>
        <w:t>Valeur forte</w:t>
      </w:r>
    </w:p>
    <w:p w14:paraId="64DCF2A9" w14:textId="77777777" w:rsidR="009E701C" w:rsidRDefault="009E701C" w:rsidP="009E701C">
      <w:pPr>
        <w:numPr>
          <w:ilvl w:val="0"/>
          <w:numId w:val="23"/>
        </w:numPr>
        <w:spacing w:after="120"/>
        <w:ind w:hanging="360"/>
        <w:contextualSpacing/>
        <w:jc w:val="left"/>
      </w:pPr>
      <w:r>
        <w:t>Valeur excellente</w:t>
      </w:r>
    </w:p>
    <w:p w14:paraId="7CA3549E" w14:textId="77777777" w:rsidR="009E701C" w:rsidRDefault="009E701C" w:rsidP="009E701C"/>
    <w:p w14:paraId="7A0101A5" w14:textId="11802029" w:rsidR="009E701C" w:rsidRDefault="009E701C" w:rsidP="009E701C">
      <w:r>
        <w:t>Les points ont été attribués selon nos connaissances des types de développement, de notre expérience en travaillant dessus et de nos recherches sur internet.</w:t>
      </w:r>
    </w:p>
    <w:p w14:paraId="23EE8516" w14:textId="77777777" w:rsidR="009E701C" w:rsidRDefault="009E701C">
      <w:pPr>
        <w:spacing w:after="200"/>
        <w:jc w:val="left"/>
        <w:rPr>
          <w:lang w:val="fr-CH" w:eastAsia="ja-JP"/>
        </w:rPr>
      </w:pPr>
    </w:p>
    <w:p w14:paraId="20273017" w14:textId="6EBB5666" w:rsidR="00D66EEB" w:rsidRDefault="00D66EEB">
      <w:pPr>
        <w:spacing w:after="200"/>
        <w:jc w:val="left"/>
        <w:rPr>
          <w:lang w:val="fr-CH" w:eastAsia="ja-JP"/>
        </w:rPr>
      </w:pPr>
      <w:r>
        <w:rPr>
          <w:lang w:val="fr-CH" w:eastAsia="ja-JP"/>
        </w:rPr>
        <w:br w:type="page"/>
      </w:r>
    </w:p>
    <w:p w14:paraId="2F598784" w14:textId="14FF5BA3" w:rsidR="009E701C" w:rsidRDefault="00986F56" w:rsidP="00986F56">
      <w:pPr>
        <w:pStyle w:val="Titre2"/>
      </w:pPr>
      <w:bookmarkStart w:id="42" w:name="_Toc435018034"/>
      <w:r>
        <w:lastRenderedPageBreak/>
        <w:t>Graphique</w:t>
      </w:r>
      <w:bookmarkEnd w:id="42"/>
    </w:p>
    <w:p w14:paraId="5910942E" w14:textId="236B36F6" w:rsidR="00986F56" w:rsidRDefault="00986F56">
      <w:pPr>
        <w:spacing w:after="200"/>
        <w:jc w:val="left"/>
        <w:rPr>
          <w:lang w:val="fr-CH" w:eastAsia="ja-JP"/>
        </w:rPr>
      </w:pPr>
      <w:r w:rsidRPr="009E701C">
        <w:rPr>
          <w:noProof/>
          <w:lang w:val="fr-CH" w:eastAsia="fr-CH"/>
        </w:rPr>
        <w:drawing>
          <wp:anchor distT="0" distB="0" distL="114300" distR="114300" simplePos="0" relativeHeight="251667968" behindDoc="1" locked="0" layoutInCell="1" allowOverlap="1" wp14:anchorId="4EA683F5" wp14:editId="4C5674F4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6160135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09" y="21498"/>
                <wp:lineTo x="21509" y="0"/>
                <wp:lineTo x="0" y="0"/>
              </wp:wrapPolygon>
            </wp:wrapTight>
            <wp:docPr id="197" name="Imag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DFA0B" w14:textId="07BF71F9" w:rsidR="009E701C" w:rsidRDefault="009E701C">
      <w:pPr>
        <w:spacing w:after="200"/>
        <w:jc w:val="left"/>
        <w:rPr>
          <w:lang w:val="fr-CH" w:eastAsia="ja-JP"/>
        </w:rPr>
      </w:pPr>
    </w:p>
    <w:p w14:paraId="5684173A" w14:textId="23FDC66C" w:rsidR="00986F56" w:rsidRDefault="00986F56" w:rsidP="00986F56">
      <w:pPr>
        <w:pStyle w:val="Titre1"/>
      </w:pPr>
      <w:bookmarkStart w:id="43" w:name="_Toc435018035"/>
      <w:r>
        <w:t>Conclusion</w:t>
      </w:r>
      <w:bookmarkEnd w:id="43"/>
    </w:p>
    <w:p w14:paraId="49543A0D" w14:textId="0511E5E7" w:rsidR="009E701C" w:rsidRDefault="009E701C">
      <w:pPr>
        <w:spacing w:after="200"/>
        <w:jc w:val="left"/>
        <w:rPr>
          <w:lang w:val="fr-CH" w:eastAsia="ja-JP"/>
        </w:rPr>
      </w:pPr>
      <w:r>
        <w:rPr>
          <w:lang w:val="fr-CH" w:eastAsia="ja-JP"/>
        </w:rPr>
        <w:t>Suite au résultat, nous observons que la méthode de développement natif est plus adapté</w:t>
      </w:r>
      <w:r w:rsidR="00986F56">
        <w:rPr>
          <w:lang w:val="fr-CH" w:eastAsia="ja-JP"/>
        </w:rPr>
        <w:t>e, c</w:t>
      </w:r>
      <w:r>
        <w:rPr>
          <w:lang w:val="fr-CH" w:eastAsia="ja-JP"/>
        </w:rPr>
        <w:t xml:space="preserve">ar elle obtient </w:t>
      </w:r>
      <w:r w:rsidR="00986F56">
        <w:rPr>
          <w:lang w:val="fr-CH" w:eastAsia="ja-JP"/>
        </w:rPr>
        <w:t xml:space="preserve">le </w:t>
      </w:r>
      <w:r>
        <w:rPr>
          <w:lang w:val="fr-CH" w:eastAsia="ja-JP"/>
        </w:rPr>
        <w:t>plus de point</w:t>
      </w:r>
      <w:r w:rsidR="00986F56">
        <w:rPr>
          <w:lang w:val="fr-CH" w:eastAsia="ja-JP"/>
        </w:rPr>
        <w:t>s</w:t>
      </w:r>
      <w:r>
        <w:rPr>
          <w:lang w:val="fr-CH" w:eastAsia="ja-JP"/>
        </w:rPr>
        <w:t xml:space="preserve"> en valeur pondérée alors que le développement hybride, lui, obtient le plus de point</w:t>
      </w:r>
      <w:r w:rsidR="00986F56">
        <w:rPr>
          <w:lang w:val="fr-CH" w:eastAsia="ja-JP"/>
        </w:rPr>
        <w:t>s</w:t>
      </w:r>
      <w:r>
        <w:rPr>
          <w:lang w:val="fr-CH" w:eastAsia="ja-JP"/>
        </w:rPr>
        <w:t xml:space="preserve"> sans pondération. </w:t>
      </w:r>
    </w:p>
    <w:p w14:paraId="660031DC" w14:textId="11C31950" w:rsidR="00986F56" w:rsidRDefault="009E701C">
      <w:pPr>
        <w:spacing w:after="200"/>
        <w:jc w:val="left"/>
        <w:rPr>
          <w:lang w:val="fr-CH" w:eastAsia="ja-JP"/>
        </w:rPr>
      </w:pPr>
      <w:r>
        <w:rPr>
          <w:lang w:val="fr-CH" w:eastAsia="ja-JP"/>
        </w:rPr>
        <w:t>Les résultats sont plus ou moins équivalent</w:t>
      </w:r>
      <w:r w:rsidR="00986F56">
        <w:rPr>
          <w:lang w:val="fr-CH" w:eastAsia="ja-JP"/>
        </w:rPr>
        <w:t>s</w:t>
      </w:r>
      <w:r>
        <w:rPr>
          <w:lang w:val="fr-CH" w:eastAsia="ja-JP"/>
        </w:rPr>
        <w:t>. Malgré un nombre de point</w:t>
      </w:r>
      <w:r w:rsidR="00986F56">
        <w:rPr>
          <w:lang w:val="fr-CH" w:eastAsia="ja-JP"/>
        </w:rPr>
        <w:t>s</w:t>
      </w:r>
      <w:r>
        <w:rPr>
          <w:lang w:val="fr-CH" w:eastAsia="ja-JP"/>
        </w:rPr>
        <w:t xml:space="preserve"> pondéré</w:t>
      </w:r>
      <w:r w:rsidR="00986F56">
        <w:rPr>
          <w:lang w:val="fr-CH" w:eastAsia="ja-JP"/>
        </w:rPr>
        <w:t>s</w:t>
      </w:r>
      <w:r>
        <w:rPr>
          <w:lang w:val="fr-CH" w:eastAsia="ja-JP"/>
        </w:rPr>
        <w:t xml:space="preserve"> moins élevé, la méthode de développement hybride pourrait tout à fait </w:t>
      </w:r>
      <w:r w:rsidR="00986F56">
        <w:rPr>
          <w:lang w:val="fr-CH" w:eastAsia="ja-JP"/>
        </w:rPr>
        <w:t>être choisie</w:t>
      </w:r>
      <w:r>
        <w:rPr>
          <w:lang w:val="fr-CH" w:eastAsia="ja-JP"/>
        </w:rPr>
        <w:t>. Mais au vu des résultats et de notre envie</w:t>
      </w:r>
      <w:r w:rsidR="00986F56">
        <w:rPr>
          <w:lang w:val="fr-CH" w:eastAsia="ja-JP"/>
        </w:rPr>
        <w:t xml:space="preserve"> personnelle, nous avons décidé de choisir la méthode de développement natif. </w:t>
      </w:r>
    </w:p>
    <w:sectPr w:rsidR="00986F56" w:rsidSect="006F5698">
      <w:headerReference w:type="default" r:id="rId17"/>
      <w:footerReference w:type="default" r:id="rId18"/>
      <w:headerReference w:type="first" r:id="rId19"/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95877" w14:textId="77777777" w:rsidR="00032B4B" w:rsidRDefault="00032B4B" w:rsidP="002D5AE2">
      <w:r>
        <w:separator/>
      </w:r>
    </w:p>
  </w:endnote>
  <w:endnote w:type="continuationSeparator" w:id="0">
    <w:p w14:paraId="06302E5E" w14:textId="77777777" w:rsidR="00032B4B" w:rsidRDefault="00032B4B" w:rsidP="002D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C8874" w14:textId="77777777" w:rsidR="00D66EEB" w:rsidRPr="00261FE4" w:rsidRDefault="00D66EEB" w:rsidP="002D5AE2">
    <w:pPr>
      <w:pStyle w:val="Pieddepage"/>
    </w:pPr>
  </w:p>
  <w:p w14:paraId="04D2646B" w14:textId="77777777" w:rsidR="00D66EEB" w:rsidRPr="00261FE4" w:rsidRDefault="00D66EEB" w:rsidP="00AE2CFD">
    <w:pPr>
      <w:pStyle w:val="Pieddepage"/>
      <w:pBdr>
        <w:bottom w:val="single" w:sz="6" w:space="1" w:color="auto"/>
      </w:pBdr>
    </w:pPr>
  </w:p>
  <w:p w14:paraId="6FCBA0D5" w14:textId="1EFB8179" w:rsidR="00D66EEB" w:rsidRPr="00261FE4" w:rsidRDefault="00D66EEB" w:rsidP="00AE2CFD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820D34">
      <w:rPr>
        <w:noProof/>
      </w:rPr>
      <w:t>8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820D34">
      <w:rPr>
        <w:noProof/>
      </w:rPr>
      <w:t>8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5D5F6" w14:textId="77777777" w:rsidR="00032B4B" w:rsidRDefault="00032B4B" w:rsidP="002D5AE2">
      <w:r>
        <w:separator/>
      </w:r>
    </w:p>
  </w:footnote>
  <w:footnote w:type="continuationSeparator" w:id="0">
    <w:p w14:paraId="3F877AD0" w14:textId="77777777" w:rsidR="00032B4B" w:rsidRDefault="00032B4B" w:rsidP="002D5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BD8E5" w14:textId="557C91A5" w:rsidR="00D66EEB" w:rsidRPr="00D7340A" w:rsidRDefault="00D66EEB" w:rsidP="002D5AE2">
    <w:pPr>
      <w:pStyle w:val="En-tte"/>
    </w:pPr>
    <w:r w:rsidRPr="00D7340A">
      <w:rPr>
        <w:noProof/>
        <w:lang w:val="fr-CH" w:eastAsia="fr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AF4537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6F7BF" w14:textId="688EDF9F" w:rsidR="00D66EEB" w:rsidRPr="008E6253" w:rsidRDefault="00D66EEB" w:rsidP="002D5AE2">
    <w:pPr>
      <w:pStyle w:val="En-tte"/>
      <w:rPr>
        <w:lang w:val="en-GB"/>
      </w:rPr>
    </w:pPr>
    <w:r w:rsidRPr="008E6253">
      <w:rPr>
        <w:lang w:val="en-GB"/>
      </w:rPr>
      <w:t>AMARAL João,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>HEG – Semestre 5 – 2015</w:t>
    </w:r>
  </w:p>
  <w:p w14:paraId="2FB98D53" w14:textId="77777777" w:rsidR="00D66EEB" w:rsidRPr="008E6253" w:rsidRDefault="00D66EEB" w:rsidP="002D5AE2">
    <w:pPr>
      <w:pStyle w:val="En-tte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BD3DD" w14:textId="77777777" w:rsidR="00D66EEB" w:rsidRDefault="00D66EEB" w:rsidP="002D5A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DC30AA"/>
    <w:multiLevelType w:val="hybridMultilevel"/>
    <w:tmpl w:val="E4AAE7BE"/>
    <w:lvl w:ilvl="0" w:tplc="16CE47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01A7C"/>
    <w:multiLevelType w:val="hybridMultilevel"/>
    <w:tmpl w:val="70DE5BC4"/>
    <w:lvl w:ilvl="0" w:tplc="AB0EAEC4">
      <w:start w:val="1"/>
      <w:numFmt w:val="bullet"/>
      <w:lvlText w:val="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F00D0"/>
    <w:multiLevelType w:val="hybridMultilevel"/>
    <w:tmpl w:val="80A0F78E"/>
    <w:lvl w:ilvl="0" w:tplc="F77C16FE">
      <w:start w:val="10"/>
      <w:numFmt w:val="bullet"/>
      <w:lvlText w:val="-"/>
      <w:lvlJc w:val="left"/>
      <w:pPr>
        <w:ind w:left="1437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204A7A95"/>
    <w:multiLevelType w:val="hybridMultilevel"/>
    <w:tmpl w:val="14E84E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 w15:restartNumberingAfterBreak="0">
    <w:nsid w:val="48CE398F"/>
    <w:multiLevelType w:val="hybridMultilevel"/>
    <w:tmpl w:val="A90816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103B4"/>
    <w:multiLevelType w:val="hybridMultilevel"/>
    <w:tmpl w:val="D2662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236F8"/>
    <w:multiLevelType w:val="hybridMultilevel"/>
    <w:tmpl w:val="0DEA4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07124"/>
    <w:multiLevelType w:val="multilevel"/>
    <w:tmpl w:val="6B04DE1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 w15:restartNumberingAfterBreak="0">
    <w:nsid w:val="61D028F4"/>
    <w:multiLevelType w:val="hybridMultilevel"/>
    <w:tmpl w:val="82465E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E27CF7"/>
    <w:multiLevelType w:val="singleLevel"/>
    <w:tmpl w:val="ACA0EC96"/>
    <w:lvl w:ilvl="0">
      <w:start w:val="1"/>
      <w:numFmt w:val="decimal"/>
      <w:pStyle w:val="Noctambus-Titre2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69663F8B"/>
    <w:multiLevelType w:val="hybridMultilevel"/>
    <w:tmpl w:val="C8E4636A"/>
    <w:lvl w:ilvl="0" w:tplc="67D27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64427"/>
    <w:multiLevelType w:val="hybridMultilevel"/>
    <w:tmpl w:val="78086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11"/>
    <w:lvlOverride w:ilvl="0">
      <w:lvl w:ilvl="0">
        <w:start w:val="1"/>
        <w:numFmt w:val="decimal"/>
        <w:pStyle w:val="Noctambus-Titre2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3"/>
  </w:num>
  <w:num w:numId="12">
    <w:abstractNumId w:val="7"/>
  </w:num>
  <w:num w:numId="13">
    <w:abstractNumId w:val="4"/>
  </w:num>
  <w:num w:numId="14">
    <w:abstractNumId w:val="6"/>
  </w:num>
  <w:num w:numId="15">
    <w:abstractNumId w:val="12"/>
  </w:num>
  <w:num w:numId="16">
    <w:abstractNumId w:val="8"/>
  </w:num>
  <w:num w:numId="17">
    <w:abstractNumId w:val="2"/>
  </w:num>
  <w:num w:numId="18">
    <w:abstractNumId w:val="3"/>
  </w:num>
  <w:num w:numId="19">
    <w:abstractNumId w:val="1"/>
  </w:num>
  <w:num w:numId="20">
    <w:abstractNumId w:val="5"/>
  </w:num>
  <w:num w:numId="21">
    <w:abstractNumId w:val="10"/>
  </w:num>
  <w:num w:numId="22">
    <w:abstractNumId w:val="5"/>
  </w:num>
  <w:num w:numId="23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32B4B"/>
    <w:rsid w:val="00044305"/>
    <w:rsid w:val="00060832"/>
    <w:rsid w:val="00065D89"/>
    <w:rsid w:val="0007622D"/>
    <w:rsid w:val="000845DD"/>
    <w:rsid w:val="00097DD2"/>
    <w:rsid w:val="000B2B00"/>
    <w:rsid w:val="000B3977"/>
    <w:rsid w:val="000B3E87"/>
    <w:rsid w:val="000F7B15"/>
    <w:rsid w:val="00102D45"/>
    <w:rsid w:val="00110FAC"/>
    <w:rsid w:val="001169A2"/>
    <w:rsid w:val="00117D27"/>
    <w:rsid w:val="0012716D"/>
    <w:rsid w:val="001556AA"/>
    <w:rsid w:val="001828D0"/>
    <w:rsid w:val="001910F0"/>
    <w:rsid w:val="001B7685"/>
    <w:rsid w:val="001E24DD"/>
    <w:rsid w:val="001F16A0"/>
    <w:rsid w:val="00206C94"/>
    <w:rsid w:val="0021418A"/>
    <w:rsid w:val="002522E0"/>
    <w:rsid w:val="00261FE4"/>
    <w:rsid w:val="00273A7E"/>
    <w:rsid w:val="00280299"/>
    <w:rsid w:val="002B3000"/>
    <w:rsid w:val="002B4712"/>
    <w:rsid w:val="002C0B4D"/>
    <w:rsid w:val="002D4E18"/>
    <w:rsid w:val="002D53A7"/>
    <w:rsid w:val="002D5AE2"/>
    <w:rsid w:val="002F06B3"/>
    <w:rsid w:val="002F752F"/>
    <w:rsid w:val="00314AC7"/>
    <w:rsid w:val="0032595A"/>
    <w:rsid w:val="00350035"/>
    <w:rsid w:val="00357381"/>
    <w:rsid w:val="003622ED"/>
    <w:rsid w:val="00372821"/>
    <w:rsid w:val="00373CBC"/>
    <w:rsid w:val="0037400D"/>
    <w:rsid w:val="003A787B"/>
    <w:rsid w:val="003D7612"/>
    <w:rsid w:val="004035A8"/>
    <w:rsid w:val="004411FE"/>
    <w:rsid w:val="00451FB4"/>
    <w:rsid w:val="004534C4"/>
    <w:rsid w:val="00457602"/>
    <w:rsid w:val="00471428"/>
    <w:rsid w:val="004774C0"/>
    <w:rsid w:val="00482F39"/>
    <w:rsid w:val="004849BB"/>
    <w:rsid w:val="004C4D64"/>
    <w:rsid w:val="004C6FC8"/>
    <w:rsid w:val="004D4568"/>
    <w:rsid w:val="004D74C5"/>
    <w:rsid w:val="004E5369"/>
    <w:rsid w:val="004F7E00"/>
    <w:rsid w:val="00500349"/>
    <w:rsid w:val="0050308D"/>
    <w:rsid w:val="005055BB"/>
    <w:rsid w:val="0052146E"/>
    <w:rsid w:val="00554084"/>
    <w:rsid w:val="00571698"/>
    <w:rsid w:val="00574395"/>
    <w:rsid w:val="00595652"/>
    <w:rsid w:val="005A36F2"/>
    <w:rsid w:val="005C1047"/>
    <w:rsid w:val="005D5A42"/>
    <w:rsid w:val="005D6271"/>
    <w:rsid w:val="005D758B"/>
    <w:rsid w:val="005F56A7"/>
    <w:rsid w:val="005F5C10"/>
    <w:rsid w:val="00602454"/>
    <w:rsid w:val="00615C7F"/>
    <w:rsid w:val="00620295"/>
    <w:rsid w:val="00625426"/>
    <w:rsid w:val="00625454"/>
    <w:rsid w:val="00640F02"/>
    <w:rsid w:val="00641B1C"/>
    <w:rsid w:val="006510A5"/>
    <w:rsid w:val="00682A09"/>
    <w:rsid w:val="006A2CCB"/>
    <w:rsid w:val="006A7F2E"/>
    <w:rsid w:val="006B5DC0"/>
    <w:rsid w:val="006D4924"/>
    <w:rsid w:val="006E7FC7"/>
    <w:rsid w:val="006F03FF"/>
    <w:rsid w:val="006F5698"/>
    <w:rsid w:val="00705BD8"/>
    <w:rsid w:val="00734508"/>
    <w:rsid w:val="007528FE"/>
    <w:rsid w:val="00753B20"/>
    <w:rsid w:val="0075502A"/>
    <w:rsid w:val="00776608"/>
    <w:rsid w:val="007A134A"/>
    <w:rsid w:val="007A41BD"/>
    <w:rsid w:val="007A5464"/>
    <w:rsid w:val="007B2C44"/>
    <w:rsid w:val="007C04B1"/>
    <w:rsid w:val="007C06FF"/>
    <w:rsid w:val="007C592B"/>
    <w:rsid w:val="007D1482"/>
    <w:rsid w:val="007D5653"/>
    <w:rsid w:val="007F0479"/>
    <w:rsid w:val="0080224F"/>
    <w:rsid w:val="00802410"/>
    <w:rsid w:val="008135F3"/>
    <w:rsid w:val="00820D34"/>
    <w:rsid w:val="0083450B"/>
    <w:rsid w:val="00856D3F"/>
    <w:rsid w:val="008617E9"/>
    <w:rsid w:val="00875DDD"/>
    <w:rsid w:val="008775F2"/>
    <w:rsid w:val="008A1864"/>
    <w:rsid w:val="008A305D"/>
    <w:rsid w:val="008A3C8E"/>
    <w:rsid w:val="008A7E86"/>
    <w:rsid w:val="008B11D4"/>
    <w:rsid w:val="008B2A6F"/>
    <w:rsid w:val="008D694C"/>
    <w:rsid w:val="008E2541"/>
    <w:rsid w:val="008E365B"/>
    <w:rsid w:val="008E6253"/>
    <w:rsid w:val="008F28D6"/>
    <w:rsid w:val="0090338E"/>
    <w:rsid w:val="00906FAE"/>
    <w:rsid w:val="00907337"/>
    <w:rsid w:val="009211FE"/>
    <w:rsid w:val="009644B9"/>
    <w:rsid w:val="0097673B"/>
    <w:rsid w:val="00982245"/>
    <w:rsid w:val="00986F56"/>
    <w:rsid w:val="009B3FD0"/>
    <w:rsid w:val="009C11A1"/>
    <w:rsid w:val="009C2894"/>
    <w:rsid w:val="009D5D98"/>
    <w:rsid w:val="009E1992"/>
    <w:rsid w:val="009E6637"/>
    <w:rsid w:val="009E701C"/>
    <w:rsid w:val="00A134D2"/>
    <w:rsid w:val="00A217D3"/>
    <w:rsid w:val="00A21F46"/>
    <w:rsid w:val="00A2373D"/>
    <w:rsid w:val="00A51BB9"/>
    <w:rsid w:val="00A54FDA"/>
    <w:rsid w:val="00A56EF3"/>
    <w:rsid w:val="00A72698"/>
    <w:rsid w:val="00A76C2B"/>
    <w:rsid w:val="00A8202D"/>
    <w:rsid w:val="00A90ED5"/>
    <w:rsid w:val="00A975E5"/>
    <w:rsid w:val="00AA5F5A"/>
    <w:rsid w:val="00AD0D15"/>
    <w:rsid w:val="00AD491F"/>
    <w:rsid w:val="00AE2CFD"/>
    <w:rsid w:val="00AF60D3"/>
    <w:rsid w:val="00B24193"/>
    <w:rsid w:val="00B32C89"/>
    <w:rsid w:val="00B46CED"/>
    <w:rsid w:val="00B875A3"/>
    <w:rsid w:val="00B91D76"/>
    <w:rsid w:val="00BA0B6E"/>
    <w:rsid w:val="00BD2D2C"/>
    <w:rsid w:val="00BE2632"/>
    <w:rsid w:val="00BF3FC3"/>
    <w:rsid w:val="00C14610"/>
    <w:rsid w:val="00C170BC"/>
    <w:rsid w:val="00C34EC3"/>
    <w:rsid w:val="00C85378"/>
    <w:rsid w:val="00C8598A"/>
    <w:rsid w:val="00C94422"/>
    <w:rsid w:val="00C94BBD"/>
    <w:rsid w:val="00C95E8C"/>
    <w:rsid w:val="00CA246A"/>
    <w:rsid w:val="00CA2F08"/>
    <w:rsid w:val="00CB6870"/>
    <w:rsid w:val="00CC6AC9"/>
    <w:rsid w:val="00CD147E"/>
    <w:rsid w:val="00CD152B"/>
    <w:rsid w:val="00CD3313"/>
    <w:rsid w:val="00CE26CE"/>
    <w:rsid w:val="00CE3C06"/>
    <w:rsid w:val="00CE56FB"/>
    <w:rsid w:val="00D02493"/>
    <w:rsid w:val="00D16A60"/>
    <w:rsid w:val="00D21E68"/>
    <w:rsid w:val="00D26531"/>
    <w:rsid w:val="00D4691D"/>
    <w:rsid w:val="00D66EEB"/>
    <w:rsid w:val="00D721C6"/>
    <w:rsid w:val="00D7340A"/>
    <w:rsid w:val="00D76C9D"/>
    <w:rsid w:val="00D95756"/>
    <w:rsid w:val="00D96332"/>
    <w:rsid w:val="00DD4265"/>
    <w:rsid w:val="00DD48C6"/>
    <w:rsid w:val="00E0116F"/>
    <w:rsid w:val="00E10536"/>
    <w:rsid w:val="00E15CD5"/>
    <w:rsid w:val="00E24772"/>
    <w:rsid w:val="00E26D20"/>
    <w:rsid w:val="00E430E6"/>
    <w:rsid w:val="00E521E9"/>
    <w:rsid w:val="00E5650C"/>
    <w:rsid w:val="00E77FDD"/>
    <w:rsid w:val="00EB3379"/>
    <w:rsid w:val="00EF7241"/>
    <w:rsid w:val="00EF7F56"/>
    <w:rsid w:val="00F00E5B"/>
    <w:rsid w:val="00F132C3"/>
    <w:rsid w:val="00F25225"/>
    <w:rsid w:val="00F45C2C"/>
    <w:rsid w:val="00F87FC5"/>
    <w:rsid w:val="00FE2E13"/>
    <w:rsid w:val="00FE3B21"/>
    <w:rsid w:val="00FE5EA3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AE2"/>
    <w:pPr>
      <w:spacing w:after="0"/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2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2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8A7E8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1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</w:style>
  <w:style w:type="paragraph" w:styleId="TM5">
    <w:name w:val="toc 5"/>
    <w:basedOn w:val="Normal"/>
    <w:next w:val="Normal"/>
    <w:autoRedefine/>
    <w:uiPriority w:val="39"/>
    <w:unhideWhenUsed/>
    <w:rsid w:val="0021418A"/>
  </w:style>
  <w:style w:type="paragraph" w:styleId="TM6">
    <w:name w:val="toc 6"/>
    <w:basedOn w:val="Normal"/>
    <w:next w:val="Normal"/>
    <w:autoRedefine/>
    <w:uiPriority w:val="39"/>
    <w:unhideWhenUsed/>
    <w:rsid w:val="0021418A"/>
  </w:style>
  <w:style w:type="paragraph" w:styleId="TM7">
    <w:name w:val="toc 7"/>
    <w:basedOn w:val="Normal"/>
    <w:next w:val="Normal"/>
    <w:autoRedefine/>
    <w:uiPriority w:val="39"/>
    <w:unhideWhenUsed/>
    <w:rsid w:val="0021418A"/>
  </w:style>
  <w:style w:type="paragraph" w:styleId="TM8">
    <w:name w:val="toc 8"/>
    <w:basedOn w:val="Normal"/>
    <w:next w:val="Normal"/>
    <w:autoRedefine/>
    <w:uiPriority w:val="39"/>
    <w:unhideWhenUsed/>
    <w:rsid w:val="0021418A"/>
  </w:style>
  <w:style w:type="paragraph" w:styleId="TM9">
    <w:name w:val="toc 9"/>
    <w:basedOn w:val="Normal"/>
    <w:next w:val="Normal"/>
    <w:autoRedefine/>
    <w:uiPriority w:val="39"/>
    <w:unhideWhenUsed/>
    <w:rsid w:val="0021418A"/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agraphe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8A7E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39"/>
    <w:rsid w:val="002D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ctambus-Titre2">
    <w:name w:val="Noctambus - Titre 2"/>
    <w:basedOn w:val="Titre2"/>
    <w:qFormat/>
    <w:rsid w:val="00AE2CFD"/>
    <w:pPr>
      <w:widowControl w:val="0"/>
      <w:numPr>
        <w:numId w:val="8"/>
      </w:numPr>
      <w:spacing w:before="24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F7C7A-053D-4438-B953-298FA1AA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Falvo Luca</dc:creator>
  <cp:lastModifiedBy>Anthony Palama</cp:lastModifiedBy>
  <cp:revision>12</cp:revision>
  <cp:lastPrinted>2015-11-11T14:26:00Z</cp:lastPrinted>
  <dcterms:created xsi:type="dcterms:W3CDTF">2015-11-10T08:27:00Z</dcterms:created>
  <dcterms:modified xsi:type="dcterms:W3CDTF">2015-11-11T14:26:00Z</dcterms:modified>
</cp:coreProperties>
</file>