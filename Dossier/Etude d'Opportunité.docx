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FDCC" w14:textId="77777777" w:rsidR="00D7340A" w:rsidRPr="000845DD" w:rsidRDefault="00D7340A" w:rsidP="00DD48C6">
      <w:pPr>
        <w:pStyle w:val="StyleCorp1"/>
      </w:pPr>
    </w:p>
    <w:p w14:paraId="1D9CE8D4" w14:textId="77777777" w:rsidR="00D7340A" w:rsidRPr="000845DD" w:rsidRDefault="00D7340A" w:rsidP="00DD48C6">
      <w:pPr>
        <w:pStyle w:val="StyleCorp1"/>
      </w:pPr>
    </w:p>
    <w:p w14:paraId="279CD699" w14:textId="77777777" w:rsidR="00D7340A" w:rsidRPr="000845DD" w:rsidRDefault="00D7340A" w:rsidP="00DD48C6">
      <w:pPr>
        <w:pStyle w:val="StyleCorp1"/>
      </w:pPr>
    </w:p>
    <w:p w14:paraId="591032E5" w14:textId="77777777" w:rsidR="008135F3" w:rsidRPr="000845DD" w:rsidRDefault="008135F3" w:rsidP="00DD48C6">
      <w:pPr>
        <w:pStyle w:val="StyleCorp1"/>
      </w:pPr>
    </w:p>
    <w:p w14:paraId="64282E13" w14:textId="77777777" w:rsidR="008135F3" w:rsidRPr="000845DD" w:rsidRDefault="008135F3" w:rsidP="00DD48C6">
      <w:pPr>
        <w:pStyle w:val="StyleCorp1"/>
      </w:pPr>
    </w:p>
    <w:p w14:paraId="5D7D64FD" w14:textId="35D2810B" w:rsidR="008135F3" w:rsidRPr="000845DD" w:rsidRDefault="00F45C2C" w:rsidP="00C170BC">
      <w:pPr>
        <w:tabs>
          <w:tab w:val="left" w:pos="2268"/>
        </w:tabs>
        <w:spacing w:before="120" w:after="0" w:line="240" w:lineRule="auto"/>
        <w:ind w:left="2268" w:hanging="2268"/>
        <w:jc w:val="center"/>
        <w:rPr>
          <w:b/>
          <w:sz w:val="100"/>
          <w:szCs w:val="100"/>
          <w:lang w:val="fr-CH"/>
        </w:rPr>
      </w:pPr>
      <w:r w:rsidRPr="000845DD">
        <w:rPr>
          <w:b/>
          <w:sz w:val="100"/>
          <w:szCs w:val="100"/>
          <w:lang w:val="fr-CH"/>
        </w:rPr>
        <w:t>É</w:t>
      </w:r>
      <w:r w:rsidR="0090338E" w:rsidRPr="000845DD">
        <w:rPr>
          <w:b/>
          <w:sz w:val="100"/>
          <w:szCs w:val="100"/>
          <w:lang w:val="fr-CH"/>
        </w:rPr>
        <w:t>tude d’opportunité</w:t>
      </w:r>
    </w:p>
    <w:p w14:paraId="2E982A08" w14:textId="252CD08A" w:rsidR="008135F3" w:rsidRDefault="008135F3" w:rsidP="00DD48C6">
      <w:pPr>
        <w:pStyle w:val="StyleCorp1"/>
      </w:pPr>
    </w:p>
    <w:p w14:paraId="18901AE8" w14:textId="77777777" w:rsidR="001169A2" w:rsidRPr="000845DD" w:rsidRDefault="001169A2" w:rsidP="00FE5EA3">
      <w:pPr>
        <w:pStyle w:val="StyleCorp1"/>
        <w:ind w:left="0" w:firstLine="0"/>
      </w:pPr>
    </w:p>
    <w:p w14:paraId="6510DA11" w14:textId="24E61877" w:rsidR="00A76C2B" w:rsidRPr="000845DD" w:rsidRDefault="001169A2" w:rsidP="001169A2">
      <w:pPr>
        <w:pStyle w:val="StyleCorp1"/>
        <w:ind w:left="3708"/>
      </w:pPr>
      <w:r>
        <w:rPr>
          <w:noProof/>
          <w:lang w:eastAsia="fr-CH"/>
        </w:rPr>
        <mc:AlternateContent>
          <mc:Choice Requires="wpg">
            <w:drawing>
              <wp:inline distT="0" distB="0" distL="0" distR="0" wp14:anchorId="3FF09275" wp14:editId="0B2F611B">
                <wp:extent cx="4168140" cy="1733550"/>
                <wp:effectExtent l="133350" t="133350" r="194310" b="152400"/>
                <wp:docPr id="5" name="Groupe 5"/>
                <wp:cNvGraphicFramePr/>
                <a:graphic xmlns:a="http://schemas.openxmlformats.org/drawingml/2006/main">
                  <a:graphicData uri="http://schemas.microsoft.com/office/word/2010/wordprocessingGroup">
                    <wpg:wgp>
                      <wpg:cNvGrpSpPr/>
                      <wpg:grpSpPr>
                        <a:xfrm>
                          <a:off x="0" y="0"/>
                          <a:ext cx="4168140" cy="1733550"/>
                          <a:chOff x="0" y="0"/>
                          <a:chExt cx="4168140" cy="1733550"/>
                        </a:xfrm>
                      </wpg:grpSpPr>
                      <pic:pic xmlns:pic="http://schemas.openxmlformats.org/drawingml/2006/picture">
                        <pic:nvPicPr>
                          <pic:cNvPr id="2" name="Image 2" descr="http://www.hesge.ch/heg/sites/all/themes/heg/images/logo.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914400"/>
                          </a:xfrm>
                          <a:prstGeom prst="rect">
                            <a:avLst/>
                          </a:prstGeom>
                          <a:ln>
                            <a:noFill/>
                          </a:ln>
                          <a:effectLst>
                            <a:outerShdw blurRad="190500" algn="tl" rotWithShape="0">
                              <a:srgbClr val="000000">
                                <a:alpha val="70000"/>
                              </a:srgbClr>
                            </a:outerShdw>
                          </a:effectLst>
                        </pic:spPr>
                      </pic:pic>
                      <pic:pic xmlns:pic="http://schemas.openxmlformats.org/drawingml/2006/picture">
                        <pic:nvPicPr>
                          <pic:cNvPr id="4" name="Image 4" descr="http://www.mobilidee.ch/images/logo_noctambu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714500" y="809625"/>
                            <a:ext cx="2453640" cy="923925"/>
                          </a:xfrm>
                          <a:prstGeom prst="rect">
                            <a:avLst/>
                          </a:prstGeom>
                          <a:ln>
                            <a:noFill/>
                          </a:ln>
                          <a:effectLst>
                            <a:outerShdw blurRad="190500" algn="tl" rotWithShape="0">
                              <a:srgbClr val="000000">
                                <a:alpha val="70000"/>
                              </a:srgbClr>
                            </a:outerShdw>
                          </a:effectLst>
                        </pic:spPr>
                      </pic:pic>
                    </wpg:wgp>
                  </a:graphicData>
                </a:graphic>
              </wp:inline>
            </w:drawing>
          </mc:Choice>
          <mc:Fallback xmlns:mv="urn:schemas-microsoft-com:mac:vml" xmlns:mo="http://schemas.microsoft.com/office/mac/office/2008/main">
            <w:pict>
              <v:group w14:anchorId="6CBC925A" id="Groupe 5" o:spid="_x0000_s1026" style="width:328.2pt;height:136.5pt;mso-position-horizontal-relative:char;mso-position-vertical-relative:line" coordsize="41681,1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448fQMAAOUKAAAOAAAAZHJzL2Uyb0RvYy54bWzsVt9v2zYQfh/Q/4HQ&#10;u60flmNbiFNkThoU6Lag2bDHgaYoiShFEiRlJRj6v/eOlJ2k2daib8VqwBR5JO+++4535Pnr+16S&#10;A7dOaLVN8nmWEK6YroVqt8kfv7+ZrRPiPFU1lVrxbfLAXfL64tVP56OpeKE7LWtuCShRrhrNNum8&#10;N1WaOtbxnrq5NlzBZKNtTz0MbZvWlo6gvZdpkWVn6ahtbaxm3DmQXsXJ5CLobxrO/G9N47gncpsA&#10;Nh9aG9o9tunFOa1aS00n2ASDfgOKngoFRk+qrqinZLDihapeMKudbvyc6T7VTSMYDz6AN3n2mTc3&#10;Vg8m+NJWY2tONAG1n/H0zWrZr4dbS0S9TZYJUbSHEAWrnCyRm9G0FSy5sebO3NpJ0MYRunvf2B6/&#10;4Ai5D6w+nFjl954wEJb52TovgXwGc/lqsVguJ95ZB8F5sY9111/YmR4Np4jvBMcIVsF/ogl6L2j6&#10;8nGCXX6wPJmU9F+lo6f2w2BmEFFDvdgLKfxDOJ0QOwSlDreC3do4eGS8ODL+tqctJzCsuWNwOKfg&#10;juM477hr+Zx1acfb1AnPXUqlTD2kB3RRKHCzS6Vu9dyoFqOGNtFMNEqRlHeafXBE6V1HVcsvnYHM&#10;gGjg6vT58jB8hngvhXkjpMRAY3/i5hHof2RrPOFXmg09Vz6mrOUSaNLKdcK4hNiK93sOJ9C+rfOQ&#10;RHBy3jmP5vAMhTT6u1hfZtmm+Hm2W2a7WZmtrmeXm3I1W2XXqzIr1/ku333E3XlZDY6Dv1ReGTFh&#10;BemJ1iPaf8yZqbrEbAxZTQ401A5kKgA6fgNEECEliNVZ9h5YhXXQ95Z71mG3AeYmOSw+TQSaH5nF&#10;GDhIMbIff9E1ZCEdvA5kfE2KFeViXWZTim3yEvsR73G3sc7fcN0T7ADVADRopwdwIy49LkHQUmGr&#10;NIY9zkYJDyV1Co4ePLd3XT2SvRzsewohzDfZEnFQ2cJ14CVEV/s/he/uOmrAqywYdbbd76SdmM3w&#10;F8FI09EoXQVhND0tD7yfbMYoPMIJfCKDMIFkwj8mAnS+m4pQPq8IMHxZEXqNBabmoSo8Sf6/lGae&#10;9vvBff9loAjH4UcZ+PcykK/yMmQa3KnrbHNWhOs6Fky8dItyuTg7XrqbYrGJC043J1wK/8uKEF4M&#10;8JYK5WN69+Fj7ekY+k9fpxe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RkAod0AAAAFAQAADwAAAGRycy9kb3ducmV2LnhtbEyPQWvCQBCF74X+h2UK3uomWtOS&#10;ZiMi6kkK1ULpbcyOSTA7G7JrEv99t720l4HHe7z3TbYcTSN66lxtWUE8jUAQF1bXXCr4OG4fX0A4&#10;j6yxsUwKbuRgmd/fZZhqO/A79QdfilDCLkUFlfdtKqUrKjLoprYlDt7ZdgZ9kF0pdYdDKDeNnEVR&#10;Ig3WHBYqbGldUXE5XI2C3YDDah5v+v3lvL59HRdvn/uYlJo8jKtXEJ5G/xeGH/yADnlgOtkrayca&#10;BeER/3uDlyySJxAnBbPneQQyz+R/+vwbAAD//wMAUEsDBAoAAAAAAAAAIQB4C8ASiQwAAIkMAAAU&#10;AAAAZHJzL21lZGlhL2ltYWdlMS5wbmeJUE5HDQoaCgAAAA1JSERSAAAAoAAAADwIBgAAAZZsgYMA&#10;AAAZdEVYdFNvZnR3YXJlAEFkb2JlIEltYWdlUmVhZHlxyWU8AAADIGlUWHRYTUw6Y29tLmFkb2Jl&#10;LnhtcAAAAAAAPD94cGFja2V0IGJlZ2luPSLvu78iIGlkPSJXNU0wTXBDZWhpSHpyZVN6TlRjemtj&#10;OWQiPz4gPHg6eG1wbWV0YSB4bWxuczp4PSJhZG9iZTpuczptZXRhLyIgeDp4bXB0az0iQWRvYmUg&#10;WE1QIENvcmUgNS4wLWMwNjAgNjEuMTM0Nzc3LCAyMDEwLzAyLzEyLTE3OjMyOjAw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1M1IFdp&#10;bmRvd3MiIHhtcE1NOkluc3RhbmNlSUQ9InhtcC5paWQ6MzhEOTVFN0U3RjcxMTFFMzg5NjJDMDIy&#10;MDhBODI0RDgiIHhtcE1NOkRvY3VtZW50SUQ9InhtcC5kaWQ6MzhEOTVFN0Y3RjcxMTFFMzg5NjJD&#10;MDIyMDhBODI0RDgiPiA8eG1wTU06RGVyaXZlZEZyb20gc3RSZWY6aW5zdGFuY2VJRD0ieG1wLmlp&#10;ZDozOEQ5NUU3QzdGNzExMUUzODk2MkMwMjIwOEE4MjREOCIgc3RSZWY6ZG9jdW1lbnRJRD0ieG1w&#10;LmRpZDozOEQ5NUU3RDdGNzExMUUzODk2MkMwMjIwOEE4MjREOCIvPiA8L3JkZjpEZXNjcmlwdGlv&#10;bj4gPC9yZGY6UkRGPiA8L3g6eG1wbWV0YT4gPD94cGFja2V0IGVuZD0iciI/PleQFssAAAj/SURB&#10;VHjaYvz//z8DVQEhA6XEpc+j8f9jUZMAYzMRYWchGn8BFjXziXYhqYAFRDzU0N6PT5H8jauO1AzD&#10;/VjE/uNUR6mXgQYJIPMZQQYyMjLi0wCy8QAQLwTRz14+fYDPAoAAYqR6OiTgHWxhNR9dDXI4M5Fh&#10;TwIa35GmvmKkahokIgwdSFBrwEB3ALS1AGY7thyDDQAEEEU5BVuyojZgonW8QdP9f3zqYB7FFqoE&#10;iwY6Rf19IKUAxIroRQ/YgY80dfZTYgFVsxI10yA9AAsV0l89EDeC+MDoOQBtEwQC8X5oMakAFQeF&#10;hCOIjZTuHKHqDkDNAFVN+VD2BaDaD5Tm4vfojRRqA4AAYhzsUUyXamHAykGgI9cTKqxBSYAINf9x&#10;qaHIgcBEHEiEMmIqVUea1SREgg8E5PcP9vT8nx71+sC0CIkAC4FV3YJB25oZBTRM+POp0dClRoMV&#10;1tjsR6thFoL6paBGKDSXgurtBGjbD6UmghbmBkhmJeBqwA5ESDfQ0vAAXEMr1ALMlGj+/PXzDVD0&#10;8PLw/QRiUFvuAJDmAIr/ADkeJE+pAwECsGuGxwnDMBTOCBmBDVomaDpBYYMyQS8bxBNAJiAbMELb&#10;CYANYAIYAb320zXHH6BJcQPhzncYy8KRZek9OVEQtfyvs5mjTcTfgiGXgJ2JAaPqlzrkWTu6Q9Oz&#10;akHPB2DtJBeMmuhsgUOQ4LyBmh061JZN9diaVCI4myvcClJ4hMvuG+oRfxncVFXhiuFk4VkR3DA9&#10;m7PHLmz9IyOOiMmzr4pL74FXysJG6WJbMRglLDppwd4De75+n0AaOr+19kTgDha4Z7BktU3yfWOi&#10;UnppYwXzhNdKBXrwY0Z/hWzG2Ke1VACdjKr+Ivm5BN5Q0n9n/hvr0PcKPfotBWNqLVPmjZW1JRPT&#10;AwNG0cOEWokhY5HOTI7ZwDMgXFlyDYspePgxugLYsEI2901CZuB3IC7Lhrlu37wc+YTxkv/0knLe&#10;x8AuHmEVr8RZa7WiB3ZbR+YVr/BjNK95R8r4CzTwfrOwKJNeCvDXEdyYVAZTB7ZOrWpy2cV06w8/&#10;BwHYudqjhIEgesz439BB7AAr4KhEqECpgFiBJYgVGCowVoBWAHZgB8jTt5MdnIFwHBwf+2aYXBJy&#10;XPY+9u3H0bIpfJom02Kvrl7jgSbAJriOEdNUUZdZpHqeDhpW2gEPwrtCgyn0nnjhdutibZsUGusZ&#10;uv/phkcrwLEis6Fa9Z5HkOpy25dX6JMcw4K5OQlTjmZcLEQLgMLCWY7Ii1EiH3zpFsl2FVhPpbjp&#10;9FSmcIzRMhRapGzXkHpE8DNnCDMtlSWUbaOFLRiiyP3KqGyd/RSOjDadGIOmwjMY0gNJliCRdykb&#10;sdf9CHvGFdW/t7EULsBdCKjBYDAYtmf9bzwWTS0Ddb04cFv9ulS3lJkJEESXZThX0UhsGe8puxQM&#10;AU7T0fJ6W0XrkJ0ATwwC3bIRcC77p9hBmYQ+xcOCc8koQH2890oWcsvjiMwEvsEJKV7ONunsB/zW&#10;PJkpx2yC9w27rD0b/cjzjqt3UEIIJVnErwmmnptQuAJ9H9e11wblMTsKdSFToscOqHgOdPl7nu1H&#10;OUslQGlUxaTwjC8yYE+j4UOmZnhXJ31XSqgYkQWvScBdQ/97Qu7qnXurnBfP5fRG417JZ7/U91/U&#10;zGirDp3bevy3/afjDJfV6wV7ftpA0Ry3MyGRABfwuVFAY2o+rDufXO9Grk5X+2ZZJxn50I05sZFK&#10;icjiW3KBnzj1/wZKU0v5mVo0Z+6eLd6cwjljEB1+ct6TTKy+4oNOccajwY8A7V2BddowED36MoA7&#10;Qd0JSjaACUImACYAJgAmCJkAZwJgApwJQieIOwHuBn0X/lWHYhqXBJug++/lJbZj+yR9S3fS3ekq&#10;lDgRNEJPqU+pjUZnQMCAyhpjbBIYAY2AtfeKYtRlb2W9q0CWphif59A7K3nyYyOwS2nRAQ3BTLa3&#10;XLi+V01EzLu1Ci6x9XBdgzxzKvYRzEHItEwY/7lbIXWDe7wG3Dd0AqteDY0t5GsrmTI09rpieXqq&#10;DmZKnj7tTw2SEfB9ePC+7Dr1UsFa+dvL+bjiaUotz0pNRySmA144tDMdT62UztZwOsjK06vkVNYD&#10;Xg6minQS3cPD7hbHi4o/ggm5SdY71SMvjIDvR44vOqX9mexD56to8BQ93xRyDMkt316XTLD60TJx&#10;gBEbGUvIwcu8X80KNtQxUyBreV1lnIzge2AENJyEhE2QMCoYQUYfbpBYogRDnTAjxGAENIQLyVnJ&#10;5vc48Lr4vHkzrQc0GMwIMVgPaDAYAQ1GwPOEzmaL40q8TRC3MTkmU+6xu0ZWtdvkv+q3tBUcEDiA&#10;m9ddUxz3aBfg3UaD3dDOJYlDWZfwj3vZI1w1KF9nP76XrOsgsCR9vPe9h73rEhwekQvifpSlLQQM&#10;sQycol72L+FViYZ3feUvh+GZUp4VZGx473pATLN/319ZaOcBnRSVC14xvCyX0c6lLcJ7UnLZ31nm&#10;vKgsCOPLdRlCHIK76I0maCwBV95vVJB4f3TJ+cgxAVsqFf8Elcz/+ws/a293wZZ3fYFzWxCY11qX&#10;6ImZaBm8jWfkNhOTZ/HxDzToTcEOhU/kMhyk6vwW5eKYzUFBsOsWBLsFoboHytUB2WKpJ4QOZCB2&#10;Ri4TwqGyMNETnOcytEIkIFfWRLIzKKKMyXkiyzkm4xg94cAjBN8viQA0Nt7fcj1H42UgyBzPlV30&#10;HnFuSG4fbY0luf0lIpFdl0vJqt2nUhA3U/eTd32B8gzUu/xyyXvFmffZ+6i1eqHLMtdl8f0czRkh&#10;cCifw58gYN8fpk8Kmwc01ImrAL/4HrnEnBvoYvl/PkMMkX7d4ZxGwM9Fvi1I01YWIOs/4nk8h57D&#10;hORIsA70p6bSHxNlmLCew/pOgntvYe3JZmsZucQtG8mvbnD4EhD5JNA6VUbEEORqQqmO1VTLAr+b&#10;IOwUynaL9r2GZbuxlTIsYuhRT0qZ71zKXkdGwCOA+TlOpPgMxfubZ9mOQLgNft8feE6qrDoZfhM1&#10;L3enYjlm6pkRWTqQV7Ct4wy14g+oX/OCqLmASQAAAABJRU5ErkJgglBLAwQKAAAAAAAAACEAQ6hK&#10;Me8JAADvCQAAFAAAAGRycy9tZWRpYS9pbWFnZTIucG5niVBORw0KGgoAAAANSUhEUgAAAKIAAAA9&#10;CAYAAAAuwrKNAAAAGXRFWHRTb2Z0d2FyZQBBZG9iZSBJbWFnZVJlYWR5ccllPAAACZFJREFUeNrs&#10;nW2IFVUYx8eyLLR2/ZJrkkuUvWiKRgkJG0vRi7VLL2YYGiV9SDL1Q5HlChno1kp96MXQD2GQhmiF&#10;sZakYNSCgkHJlvaiUC6Y+qldMtC+1PxO+9zOzp45c+buvXvvXZ8/DPfeuTPnnJnnf56XM+c8M2rs&#10;tLYvI4Wiwhgdb816GxSVxgV6CxRKRIVCiaioGSI2ThofzbhhYlkqbrr1arOFgrYsevBmldj5SMTd&#10;m58yW91ll1SkcUf2PK8SOo+iZida7rjRfB4/8UfUeufUaMvOb83vjpX3GS3Z/dPJaGXH54XfWz/9&#10;zhzDd/aBrm9+jdrf3We+o80WPjDLfJ+7+D2j4eQYNOOqZ+4wv6UcOsDkK+vNJ/WA6dc3FNon9fb9&#10;edbUQXuog3bTcdj/dNvH5lNRwxpx6eNzog0f7I/e3XKgQBLZj+AhDETgN0SBUKJF+b5k9SfmP8jB&#10;cRvXPmzOE1JBMjYB+6lPSCwE5pPOALnETaBcyEsdEG3bWwsLZXIM+zme4xQ1TES0FYJGsGghPsWf&#10;27XvR0M2fqOFIJ38hgQQQMiDZpNzOY6Nc1z+ImVAHHEDhNh8JrUaWo92UAd12YSmTvbL+YoaJiIa&#10;EEHbm2gXNBebaEm0D5oMswvJIA1aEEJh0nt+7zWkgKRsYpKT9WFGRQsmSZqEmHPqgJTUoRiBPiIC&#10;hlyiVRA0ppX9ErxAGkglv8XkQqj1L95vTCzaSXxLyuNYiDr17tcHkIeyNq2bN0iTsZ9z5jyywZwn&#10;2pSyqPvEgdVm34LlWwvtFCg5awujxk5r+0dvg6Kqh28UCiWiQomoUCgRFUpEhUKJqFAiKhRKRIVC&#10;iahQIioUSkSFElGhcGD0SLyounFno6ZZPVHTzOPRjCmnze8Z1542/3Udaoy6vms03/vOjIl2dV0f&#10;HT9Vp0yoMEbU7JumWcejRfd2Rwvndg/YD/m27p4RdXZdF5PvkkGEbWzoNfu3xMcolIhFo7GhL+pY&#10;tidqafpl0H8r374r2rBjdlAZELj72IRYS16nzFAi5sOimDwdy/Ya7ZbEkldbc2s5TDiEbN/cNEB7&#10;KjRYSQUE3PhSp5OE7ZtvL8rUohEh4dL53zjLVVRAI6YtgHctTHIdy3R9pv+XA5tiAiZ9wUK9cfAx&#10;9dFnh1zH0vkHDZmrUTPaqxqzZFPzUTPrRVxgXXLygl3HsubEtSCqFOY4jYSiDUshSHxLtC5+ZrWB&#10;trvu+bibVo88IqZqo3XzzAKoiggg9uEwxz50BgQboYL8z0wfDAp4FMPsI7KOuFJ5aDqW7/X+z1BN&#10;KU0pZeE3yjikosqCFdYiD3dOHEwyg9TeYOPohJLXywA4Y5SKKjPNohUl/UhesCheFtxDZtYmE9hI&#10;9oY0+PxCW4P5wHpoSU3iC9DsddRCxpbmS6PGq2YV/EvJsSPtx7+02y91DWhf//GSDY1NzpU14NIO&#10;2eQc0ryEBH/JsjmXsu2MGSE+slxjVgAq8pTrlWOoF5kOOWo+88Nav9D7F8vz6To2GazQYBbfJ4Vj&#10;g5v9wmufDUozwoDz4e3vZF4QgQp+nU+T27l8UrVgLBCCMhEa+XVC0uix+F+SDbjqolwEJQmpBmjz&#10;WHCPrfjQJDNIq4vMGpBK0rS46nfl/JGkVEKMtPNtH1lSyaTJFPeMRAo+y5ist+SmWQQUIlRpNML0&#10;kdBovVhArlR4LU0/V8xsuASSOuTTn3jKp61cJBQNdPiL57x1IXhX2ha7/jRZEWT6zs1r1ST7RxZH&#10;kLtklysLEeXCsy6O/2l0nqGJJMErFSyI2UmCHo72caW9y7rpQ+38xZafR3GExAiue4K2dI1lZmVm&#10;G12uRmX9jwAxYfgSkusw2XAuSgQ9eWJfUFuYwOA13f2mJcQ0SafwmV9uuqTFswXug/iEksvRBYSa&#10;5sv6yqdsXBsZZkseizbGVA55GC2lc+I2iBYsa7CCECTbl31xWVrFVY445/hiJFRKwk4QGqoRp08p&#10;reZM+rlEzwQuCAKiFKNhuF46IPfFJTC7TrLmZrkzNiCZaCSSU7k6W56U0T7CJ9uF1UOp4OtKykJX&#10;WsGSEJFCIVEeAbh6sK2+KVNSzSUj80IZgc99ISzHlvqxnGSjbbplfFR3eUPR5SAgiTrTHHj73nBs&#10;HiLa55bzcR8KwsUBZC0RO1ZN+JI1unJBsVqimtO+tTqmgxUL/Nv9Hy01vd2Y0iGQUDrdSAAcgGCh&#10;filuQlmClVI/Q87yq3hiEoqQ8cZQQECXPwShJGA5X4GfPO2eNwqpq32dDPfNF9QWTURUc6jqd2lP&#10;e4hDBrddZux/wY8JbhtPXxh3LAZJ98DlT0G+SbetNT5Ytc12se9r2jCSz5rJ9SKPNF8SQskYKQRD&#10;iTD+yz2BmIx1uuBzMYYUNUtG12L8CQlw8IHSBmBtH6r7WINzBnbqeNuyPdGCtvlFjRmKfyUD2mmC&#10;rMaE8QQL8vYFFxHlqUcaKbh+FIDv/Tppw0B2xl9XMFO24RsqpSdkRc0y2u8aSgg1/UzfX7X46/Dx&#10;v5i0EuGW2ldD2GJqKvUOGh9JfJ1D7qtPK2a95EkeaSaJ5lNKEpCW3DTn8RVpBNolVPiQO+l7MQOm&#10;J+dqu00ps7flZrrecODqRGnCSiNhqZ5elBr282y0V9ZjN5+8cEvydGYZdy0bEeUVEyHDFiRl9108&#10;vQz/Im3ANWTC6wCfJPYT1y9LnzZGXVk+nrz/JU1Qrmu3Xwcy3EhrK/ddkt4LfM+AKccXiIXI03Zx&#10;7AkdLlRk8ZTM/BBhyQyREA11ZPs7hmB5wFLSp19t9Q7RJM2MTVDMfD3DNhc1m+NkNky1Tsu335Mj&#10;vrZv1o7IArm4ZhGFytM1Iym0nJpbxYfft/vNLbnPyyJjqpCuPW1maBdzriIcF158xe1raqnBPafq&#10;Y7/vXDR72ol8hJpy2pBq78FronN/jw4m4cZVndGTrzwUfI6iONTkclIWM+UZ4LZN7JHtG8xM7yyg&#10;Bbe174iWtLfq+uZhQM0usCcaJipuKfJxnqQYgdA9J+tM/hvRmpAQrTt3+SITrSuUiJlguSfEKSUg&#10;H5pQSTi8RFxT49ewIg5g6tGOk4t8rGfDWmpwKN4+VYoMExFr/QLijsS4y+Z4exDfj6cveQmJmebJ&#10;DSSMTTSPHN786/C6NUoPJWIxhGyOP16Ot2b8PHnEJ/MTXeb3+6MTjI9opat7P95eiUn4m1JDiThU&#10;Qs6MP56AkPE2M+CUnfH2FSSMCajv1lUillVT1luk7O33/3pj4h1SCigUigL+FWAAUgJTSLO8Qk4A&#10;AAAASUVORK5CYIJQSwECLQAUAAYACAAAACEAsYJntgoBAAATAgAAEwAAAAAAAAAAAAAAAAAAAAAA&#10;W0NvbnRlbnRfVHlwZXNdLnhtbFBLAQItABQABgAIAAAAIQA4/SH/1gAAAJQBAAALAAAAAAAAAAAA&#10;AAAAADsBAABfcmVscy8ucmVsc1BLAQItABQABgAIAAAAIQC6L448fQMAAOUKAAAOAAAAAAAAAAAA&#10;AAAAADoCAABkcnMvZTJvRG9jLnhtbFBLAQItABQABgAIAAAAIQAubPAAxQAAAKUBAAAZAAAAAAAA&#10;AAAAAAAAAOMFAABkcnMvX3JlbHMvZTJvRG9jLnhtbC5yZWxzUEsBAi0AFAAGAAgAAAAhAPkZAKHd&#10;AAAABQEAAA8AAAAAAAAAAAAAAAAA3wYAAGRycy9kb3ducmV2LnhtbFBLAQItAAoAAAAAAAAAIQB4&#10;C8ASiQwAAIkMAAAUAAAAAAAAAAAAAAAAAOkHAABkcnMvbWVkaWEvaW1hZ2UxLnBuZ1BLAQItAAoA&#10;AAAAAAAAIQBDqEox7wkAAO8JAAAUAAAAAAAAAAAAAAAAAKQUAABkcnMvbWVkaWEvaW1hZ2UyLnBu&#10;Z1BLBQYAAAAABwAHAL4BAADF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http://www.hesge.ch/heg/sites/all/themes/heg/images/logo.png" style="position:absolute;width:24384;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TDAHDAAAA2gAAAA8AAABkcnMvZG93bnJldi54bWxEj0GLwjAUhO+C/yE8YW+aqrBINYroruxh&#10;Fazi+dE822rzUppo6/76jSB4HGbmG2a2aE0p7lS7wrKC4SACQZxaXXCm4Hj47k9AOI+ssbRMCh7k&#10;YDHvdmYYa9vwnu6Jz0SAsItRQe59FUvp0pwMuoGtiIN3trVBH2SdSV1jE+CmlKMo+pQGCw4LOVa0&#10;yim9JjejYLx9nIbbL7+Lflebc3VZN3/FJlPqo9cupyA8tf4dfrV/tIIRPK+EGyD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9MMAcMAAADaAAAADwAAAAAAAAAAAAAAAACf&#10;AgAAZHJzL2Rvd25yZXYueG1sUEsFBgAAAAAEAAQA9wAAAI8DAAAAAA==&#10;">
                  <v:imagedata r:id="rId10" o:title="logo"/>
                  <v:shadow on="t" color="black" opacity="45875f" origin="-.5,-.5" offset="0,0"/>
                  <v:path arrowok="t"/>
                </v:shape>
                <v:shape id="Image 4" o:spid="_x0000_s1028" type="#_x0000_t75" alt="http://www.mobilidee.ch/images/logo_noctambus.png" style="position:absolute;left:17145;top:8096;width:24536;height:9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5LFvDAAAA2gAAAA8AAABkcnMvZG93bnJldi54bWxEj0FrAjEUhO8F/0N4grearUqxq1GKIHgS&#10;uhWht+fmuRu7edkmUdf+eiMUehxm5htmvuxsIy7kg3Gs4GWYgSAunTZcKdh9rp+nIEJE1tg4JgU3&#10;CrBc9J7mmGt35Q+6FLESCcIhRwV1jG0uZShrshiGriVO3tF5izFJX0nt8ZrgtpGjLHuVFg2nhRpb&#10;WtVUfhdnq4Amnsb7048Zfem3Q1Xctr+dOSs16HfvMxCRuvgf/mtvtI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ksW8MAAADaAAAADwAAAAAAAAAAAAAAAACf&#10;AgAAZHJzL2Rvd25yZXYueG1sUEsFBgAAAAAEAAQA9wAAAI8DAAAAAA==&#10;">
                  <v:imagedata r:id="rId11" o:title="logo_noctambus"/>
                  <v:shadow on="t" color="black" opacity="45875f" origin="-.5,-.5" offset="0,0"/>
                  <v:path arrowok="t"/>
                </v:shape>
                <w10:anchorlock/>
              </v:group>
            </w:pict>
          </mc:Fallback>
        </mc:AlternateContent>
      </w:r>
    </w:p>
    <w:p w14:paraId="528AB4A3" w14:textId="2D8A1220" w:rsidR="00A76C2B" w:rsidRDefault="00A76C2B" w:rsidP="00DD48C6">
      <w:pPr>
        <w:pStyle w:val="StyleCorp1"/>
      </w:pPr>
    </w:p>
    <w:p w14:paraId="3AE4591D" w14:textId="4750C410" w:rsidR="001169A2" w:rsidRDefault="001169A2" w:rsidP="00DD48C6">
      <w:pPr>
        <w:pStyle w:val="StyleCorp1"/>
      </w:pPr>
    </w:p>
    <w:p w14:paraId="44536759" w14:textId="4EB0A36A" w:rsidR="00206C94" w:rsidRPr="00206C94" w:rsidRDefault="001169A2" w:rsidP="00FE5EA3">
      <w:pPr>
        <w:tabs>
          <w:tab w:val="left" w:pos="1276"/>
          <w:tab w:val="left" w:pos="1701"/>
        </w:tabs>
        <w:spacing w:before="120" w:after="0" w:line="240" w:lineRule="auto"/>
        <w:rPr>
          <w:sz w:val="28"/>
          <w:szCs w:val="28"/>
          <w:lang w:val="fr-CH"/>
        </w:rPr>
      </w:pPr>
      <w:r w:rsidRPr="001169A2">
        <w:rPr>
          <w:b/>
          <w:sz w:val="28"/>
          <w:szCs w:val="28"/>
          <w:lang w:val="fr-CH"/>
        </w:rPr>
        <w:t>Mandant</w:t>
      </w:r>
      <w:r w:rsidR="004534C4">
        <w:rPr>
          <w:b/>
          <w:sz w:val="28"/>
          <w:szCs w:val="28"/>
          <w:lang w:val="fr-CH"/>
        </w:rPr>
        <w:tab/>
      </w:r>
      <w:r w:rsidRPr="001169A2">
        <w:rPr>
          <w:b/>
          <w:sz w:val="28"/>
          <w:szCs w:val="28"/>
          <w:lang w:val="fr-CH"/>
        </w:rPr>
        <w:t>:</w:t>
      </w:r>
      <w:r>
        <w:rPr>
          <w:b/>
          <w:sz w:val="28"/>
          <w:szCs w:val="28"/>
          <w:lang w:val="fr-CH"/>
        </w:rPr>
        <w:tab/>
      </w:r>
      <w:r w:rsidRPr="001169A2">
        <w:rPr>
          <w:sz w:val="28"/>
          <w:szCs w:val="28"/>
          <w:lang w:val="fr-CH"/>
        </w:rPr>
        <w:t>Noctambus</w:t>
      </w:r>
      <w:bookmarkStart w:id="0" w:name="_GoBack"/>
      <w:bookmarkEnd w:id="0"/>
    </w:p>
    <w:p w14:paraId="69DC6E2F" w14:textId="4A988127" w:rsidR="008135F3" w:rsidRPr="004534C4" w:rsidRDefault="001169A2" w:rsidP="004534C4">
      <w:pPr>
        <w:pStyle w:val="StyleCorp1"/>
        <w:tabs>
          <w:tab w:val="clear" w:pos="2268"/>
          <w:tab w:val="left" w:pos="1276"/>
          <w:tab w:val="left" w:pos="1701"/>
        </w:tabs>
        <w:jc w:val="left"/>
        <w:rPr>
          <w:sz w:val="28"/>
          <w:szCs w:val="28"/>
        </w:rPr>
      </w:pPr>
      <w:r w:rsidRPr="004534C4">
        <w:rPr>
          <w:b/>
          <w:sz w:val="28"/>
          <w:szCs w:val="28"/>
        </w:rPr>
        <w:t>Auteurs</w:t>
      </w:r>
      <w:r w:rsidR="004534C4">
        <w:rPr>
          <w:b/>
          <w:sz w:val="28"/>
          <w:szCs w:val="28"/>
        </w:rPr>
        <w:tab/>
      </w:r>
      <w:r w:rsidRPr="004534C4">
        <w:rPr>
          <w:b/>
          <w:sz w:val="28"/>
          <w:szCs w:val="28"/>
        </w:rPr>
        <w:t>:</w:t>
      </w:r>
      <w:r w:rsidRPr="004534C4">
        <w:rPr>
          <w:sz w:val="28"/>
          <w:szCs w:val="28"/>
        </w:rPr>
        <w:tab/>
        <w:t>João AMARAL, Luca FALVO et Anthony PALAMA</w:t>
      </w:r>
    </w:p>
    <w:p w14:paraId="43B97D76" w14:textId="155DECB8" w:rsidR="001169A2" w:rsidRPr="004534C4" w:rsidRDefault="001169A2" w:rsidP="004534C4">
      <w:pPr>
        <w:pStyle w:val="StyleCorp1"/>
        <w:tabs>
          <w:tab w:val="clear" w:pos="2268"/>
          <w:tab w:val="left" w:pos="1276"/>
          <w:tab w:val="left" w:pos="1701"/>
        </w:tabs>
        <w:jc w:val="left"/>
        <w:rPr>
          <w:sz w:val="28"/>
          <w:szCs w:val="28"/>
          <w:lang w:val="fr-FR"/>
        </w:rPr>
      </w:pPr>
      <w:r w:rsidRPr="004534C4">
        <w:rPr>
          <w:b/>
          <w:sz w:val="28"/>
          <w:szCs w:val="28"/>
        </w:rPr>
        <w:t>Etat</w:t>
      </w:r>
      <w:r w:rsidR="004534C4">
        <w:rPr>
          <w:b/>
          <w:sz w:val="28"/>
          <w:szCs w:val="28"/>
        </w:rPr>
        <w:tab/>
      </w:r>
      <w:r w:rsidRPr="004534C4">
        <w:rPr>
          <w:b/>
          <w:sz w:val="28"/>
          <w:szCs w:val="28"/>
        </w:rPr>
        <w:t>:</w:t>
      </w:r>
      <w:r w:rsidR="004534C4">
        <w:rPr>
          <w:b/>
          <w:sz w:val="28"/>
          <w:szCs w:val="28"/>
        </w:rPr>
        <w:tab/>
      </w:r>
      <w:r w:rsidRPr="004534C4">
        <w:rPr>
          <w:sz w:val="28"/>
          <w:szCs w:val="28"/>
          <w:lang w:val="fr-FR"/>
        </w:rPr>
        <w:t>En élaboration</w:t>
      </w:r>
    </w:p>
    <w:p w14:paraId="26592028" w14:textId="25EA6C3E" w:rsidR="001169A2" w:rsidRDefault="004534C4" w:rsidP="00FE5EA3">
      <w:pPr>
        <w:pStyle w:val="StyleCorp1"/>
        <w:tabs>
          <w:tab w:val="clear" w:pos="2268"/>
          <w:tab w:val="left" w:pos="1276"/>
          <w:tab w:val="left" w:pos="1701"/>
        </w:tabs>
        <w:jc w:val="left"/>
        <w:rPr>
          <w:sz w:val="28"/>
          <w:szCs w:val="28"/>
          <w:lang w:val="fr-FR"/>
        </w:rPr>
      </w:pPr>
      <w:r w:rsidRPr="00FE5EA3">
        <w:rPr>
          <w:b/>
          <w:sz w:val="28"/>
          <w:szCs w:val="28"/>
        </w:rPr>
        <w:t>Date</w:t>
      </w:r>
      <w:r w:rsidR="00FE5EA3">
        <w:rPr>
          <w:b/>
          <w:sz w:val="28"/>
          <w:szCs w:val="28"/>
        </w:rPr>
        <w:tab/>
      </w:r>
      <w:r w:rsidRPr="00FE5EA3">
        <w:rPr>
          <w:b/>
          <w:sz w:val="28"/>
          <w:szCs w:val="28"/>
        </w:rPr>
        <w:t>:</w:t>
      </w:r>
      <w:r w:rsidR="00FE5EA3">
        <w:rPr>
          <w:b/>
          <w:sz w:val="28"/>
          <w:szCs w:val="28"/>
        </w:rPr>
        <w:tab/>
      </w:r>
      <w:r w:rsidRPr="00FE5EA3">
        <w:rPr>
          <w:sz w:val="28"/>
          <w:szCs w:val="28"/>
          <w:lang w:val="fr-FR"/>
        </w:rPr>
        <w:t>Semestre 5, 2015</w:t>
      </w:r>
    </w:p>
    <w:p w14:paraId="6E7DC076" w14:textId="77777777" w:rsidR="00FE5EA3" w:rsidRPr="00FE5EA3" w:rsidRDefault="00FE5EA3" w:rsidP="00FE5EA3">
      <w:pPr>
        <w:pStyle w:val="StyleCorp1"/>
        <w:ind w:left="0" w:firstLine="0"/>
      </w:pPr>
    </w:p>
    <w:p w14:paraId="2C819582" w14:textId="59908C7E" w:rsidR="00FE5EA3" w:rsidRPr="00FE5EA3" w:rsidRDefault="00FE5EA3" w:rsidP="00FE5EA3">
      <w:pPr>
        <w:pStyle w:val="StyleCorp1"/>
        <w:tabs>
          <w:tab w:val="clear" w:pos="2268"/>
          <w:tab w:val="left" w:pos="1276"/>
          <w:tab w:val="left" w:pos="1701"/>
        </w:tabs>
        <w:jc w:val="left"/>
        <w:rPr>
          <w:b/>
          <w:sz w:val="28"/>
          <w:szCs w:val="28"/>
        </w:rPr>
      </w:pPr>
      <w:r>
        <w:rPr>
          <w:b/>
          <w:sz w:val="28"/>
          <w:szCs w:val="28"/>
        </w:rPr>
        <w:t>Suivie des modifications</w:t>
      </w:r>
    </w:p>
    <w:p w14:paraId="44335D8C" w14:textId="5AFDD782" w:rsidR="001169A2" w:rsidRDefault="001169A2" w:rsidP="00DD48C6">
      <w:pPr>
        <w:pStyle w:val="StyleCorp1"/>
      </w:pPr>
    </w:p>
    <w:tbl>
      <w:tblPr>
        <w:tblStyle w:val="TableauGrille4-Accentuation1"/>
        <w:tblW w:w="5982" w:type="dxa"/>
        <w:jc w:val="center"/>
        <w:tblLayout w:type="fixed"/>
        <w:tblLook w:val="04A0" w:firstRow="1" w:lastRow="0" w:firstColumn="1" w:lastColumn="0" w:noHBand="0" w:noVBand="1"/>
      </w:tblPr>
      <w:tblGrid>
        <w:gridCol w:w="1430"/>
        <w:gridCol w:w="1243"/>
        <w:gridCol w:w="2145"/>
        <w:gridCol w:w="1164"/>
      </w:tblGrid>
      <w:tr w:rsidR="00FE5EA3" w:rsidRPr="000845DD" w14:paraId="464A6A08" w14:textId="77777777" w:rsidTr="00FE5E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002060"/>
          </w:tcPr>
          <w:p w14:paraId="2BF2C621" w14:textId="52FFC238" w:rsidR="00FE5EA3" w:rsidRPr="00FE5EA3" w:rsidRDefault="00FE5EA3" w:rsidP="00FE5EA3">
            <w:pPr>
              <w:jc w:val="center"/>
              <w:rPr>
                <w:color w:val="auto"/>
                <w:sz w:val="28"/>
                <w:szCs w:val="28"/>
                <w:lang w:val="fr-CH" w:eastAsia="de-DE"/>
              </w:rPr>
            </w:pPr>
            <w:r w:rsidRPr="00FE5EA3">
              <w:rPr>
                <w:color w:val="auto"/>
                <w:sz w:val="28"/>
                <w:szCs w:val="28"/>
                <w:lang w:val="fr-CH" w:eastAsia="de-DE"/>
              </w:rPr>
              <w:t>Date</w:t>
            </w:r>
          </w:p>
        </w:tc>
        <w:tc>
          <w:tcPr>
            <w:tcW w:w="1243" w:type="dxa"/>
            <w:shd w:val="clear" w:color="auto" w:fill="002060"/>
          </w:tcPr>
          <w:p w14:paraId="1BA7A12E" w14:textId="77777777" w:rsidR="00FE5EA3" w:rsidRPr="00FE5EA3" w:rsidRDefault="00FE5EA3" w:rsidP="00FE5EA3">
            <w:pPr>
              <w:jc w:val="center"/>
              <w:cnfStyle w:val="100000000000" w:firstRow="1" w:lastRow="0" w:firstColumn="0" w:lastColumn="0" w:oddVBand="0" w:evenVBand="0" w:oddHBand="0" w:evenHBand="0" w:firstRowFirstColumn="0" w:firstRowLastColumn="0" w:lastRowFirstColumn="0" w:lastRowLastColumn="0"/>
              <w:rPr>
                <w:color w:val="auto"/>
                <w:sz w:val="28"/>
                <w:szCs w:val="28"/>
                <w:lang w:val="fr-CH" w:eastAsia="de-DE"/>
              </w:rPr>
            </w:pPr>
            <w:r w:rsidRPr="00FE5EA3">
              <w:rPr>
                <w:color w:val="auto"/>
                <w:sz w:val="28"/>
                <w:szCs w:val="28"/>
                <w:lang w:val="fr-CH" w:eastAsia="de-DE"/>
              </w:rPr>
              <w:t>Version</w:t>
            </w:r>
          </w:p>
        </w:tc>
        <w:tc>
          <w:tcPr>
            <w:tcW w:w="2145" w:type="dxa"/>
            <w:shd w:val="clear" w:color="auto" w:fill="002060"/>
          </w:tcPr>
          <w:p w14:paraId="08DF163D" w14:textId="77777777" w:rsidR="00FE5EA3" w:rsidRPr="00FE5EA3" w:rsidRDefault="00FE5EA3" w:rsidP="00FE5EA3">
            <w:pPr>
              <w:jc w:val="center"/>
              <w:cnfStyle w:val="100000000000" w:firstRow="1" w:lastRow="0" w:firstColumn="0" w:lastColumn="0" w:oddVBand="0" w:evenVBand="0" w:oddHBand="0" w:evenHBand="0" w:firstRowFirstColumn="0" w:firstRowLastColumn="0" w:lastRowFirstColumn="0" w:lastRowLastColumn="0"/>
              <w:rPr>
                <w:color w:val="auto"/>
                <w:sz w:val="28"/>
                <w:szCs w:val="28"/>
                <w:lang w:val="fr-CH" w:eastAsia="de-DE"/>
              </w:rPr>
            </w:pPr>
            <w:r w:rsidRPr="00FE5EA3">
              <w:rPr>
                <w:color w:val="auto"/>
                <w:sz w:val="28"/>
                <w:szCs w:val="28"/>
                <w:lang w:val="fr-CH" w:eastAsia="de-DE"/>
              </w:rPr>
              <w:t>Modification</w:t>
            </w:r>
          </w:p>
        </w:tc>
        <w:tc>
          <w:tcPr>
            <w:tcW w:w="1164" w:type="dxa"/>
            <w:shd w:val="clear" w:color="auto" w:fill="002060"/>
          </w:tcPr>
          <w:p w14:paraId="7164E24C" w14:textId="77777777" w:rsidR="00FE5EA3" w:rsidRPr="00FE5EA3" w:rsidRDefault="00FE5EA3" w:rsidP="00FE5EA3">
            <w:pPr>
              <w:jc w:val="center"/>
              <w:cnfStyle w:val="100000000000" w:firstRow="1" w:lastRow="0" w:firstColumn="0" w:lastColumn="0" w:oddVBand="0" w:evenVBand="0" w:oddHBand="0" w:evenHBand="0" w:firstRowFirstColumn="0" w:firstRowLastColumn="0" w:lastRowFirstColumn="0" w:lastRowLastColumn="0"/>
              <w:rPr>
                <w:color w:val="auto"/>
                <w:sz w:val="28"/>
                <w:szCs w:val="28"/>
                <w:lang w:val="fr-CH" w:eastAsia="de-DE"/>
              </w:rPr>
            </w:pPr>
            <w:r w:rsidRPr="00FE5EA3">
              <w:rPr>
                <w:color w:val="auto"/>
                <w:sz w:val="28"/>
                <w:szCs w:val="28"/>
                <w:lang w:val="fr-CH" w:eastAsia="de-DE"/>
              </w:rPr>
              <w:t>Auteur</w:t>
            </w:r>
          </w:p>
        </w:tc>
      </w:tr>
      <w:tr w:rsidR="00FE5EA3" w:rsidRPr="00FE5EA3" w14:paraId="554306A3" w14:textId="77777777" w:rsidTr="00FE5E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2FD28874" w14:textId="77777777" w:rsidR="00FE5EA3" w:rsidRPr="00FE5EA3" w:rsidRDefault="00FE5EA3" w:rsidP="00554084">
            <w:pPr>
              <w:rPr>
                <w:b w:val="0"/>
                <w:sz w:val="24"/>
                <w:szCs w:val="24"/>
                <w:lang w:val="fr-CH" w:eastAsia="de-DE"/>
              </w:rPr>
            </w:pPr>
            <w:r w:rsidRPr="00FE5EA3">
              <w:rPr>
                <w:b w:val="0"/>
                <w:sz w:val="24"/>
                <w:szCs w:val="24"/>
                <w:lang w:val="fr-CH" w:eastAsia="de-DE"/>
              </w:rPr>
              <w:t>30.09.2015</w:t>
            </w:r>
          </w:p>
        </w:tc>
        <w:tc>
          <w:tcPr>
            <w:tcW w:w="1243" w:type="dxa"/>
          </w:tcPr>
          <w:p w14:paraId="3AC991EC"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 w:val="24"/>
                <w:szCs w:val="24"/>
                <w:lang w:val="fr-CH" w:eastAsia="de-DE"/>
              </w:rPr>
            </w:pPr>
            <w:r w:rsidRPr="00FE5EA3">
              <w:rPr>
                <w:sz w:val="24"/>
                <w:szCs w:val="24"/>
                <w:lang w:val="fr-CH" w:eastAsia="de-DE"/>
              </w:rPr>
              <w:t>1</w:t>
            </w:r>
          </w:p>
        </w:tc>
        <w:tc>
          <w:tcPr>
            <w:tcW w:w="2145" w:type="dxa"/>
          </w:tcPr>
          <w:p w14:paraId="61EFE505"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 w:val="24"/>
                <w:szCs w:val="24"/>
                <w:lang w:val="fr-CH" w:eastAsia="de-DE"/>
              </w:rPr>
            </w:pPr>
            <w:r w:rsidRPr="00FE5EA3">
              <w:rPr>
                <w:sz w:val="24"/>
                <w:szCs w:val="24"/>
                <w:lang w:val="fr-CH" w:eastAsia="de-DE"/>
              </w:rPr>
              <w:t>Création du fichier</w:t>
            </w:r>
          </w:p>
        </w:tc>
        <w:tc>
          <w:tcPr>
            <w:tcW w:w="1164" w:type="dxa"/>
          </w:tcPr>
          <w:p w14:paraId="4B31EC4C"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 w:val="24"/>
                <w:szCs w:val="24"/>
                <w:lang w:val="fr-CH" w:eastAsia="de-DE"/>
              </w:rPr>
            </w:pPr>
            <w:r w:rsidRPr="00FE5EA3">
              <w:rPr>
                <w:sz w:val="24"/>
                <w:szCs w:val="24"/>
                <w:lang w:val="fr-CH" w:eastAsia="de-DE"/>
              </w:rPr>
              <w:t>JLA</w:t>
            </w:r>
          </w:p>
        </w:tc>
      </w:tr>
      <w:tr w:rsidR="00FE5EA3" w:rsidRPr="00FE5EA3" w14:paraId="01055802" w14:textId="77777777" w:rsidTr="00FE5EA3">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07626BB1" w14:textId="77777777" w:rsidR="00FE5EA3" w:rsidRPr="00FE5EA3" w:rsidRDefault="00FE5EA3" w:rsidP="00554084">
            <w:pPr>
              <w:rPr>
                <w:b w:val="0"/>
                <w:sz w:val="24"/>
                <w:szCs w:val="24"/>
                <w:lang w:val="fr-CH" w:eastAsia="de-DE"/>
              </w:rPr>
            </w:pPr>
            <w:r w:rsidRPr="00FE5EA3">
              <w:rPr>
                <w:b w:val="0"/>
                <w:sz w:val="24"/>
                <w:szCs w:val="24"/>
                <w:lang w:val="fr-CH" w:eastAsia="de-DE"/>
              </w:rPr>
              <w:t>01.10.2015</w:t>
            </w:r>
          </w:p>
        </w:tc>
        <w:tc>
          <w:tcPr>
            <w:tcW w:w="1243" w:type="dxa"/>
          </w:tcPr>
          <w:p w14:paraId="65CA1BEC" w14:textId="77777777"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 w:val="24"/>
                <w:szCs w:val="24"/>
                <w:lang w:val="fr-CH" w:eastAsia="de-DE"/>
              </w:rPr>
            </w:pPr>
            <w:r w:rsidRPr="00FE5EA3">
              <w:rPr>
                <w:sz w:val="24"/>
                <w:szCs w:val="24"/>
                <w:lang w:val="fr-CH" w:eastAsia="de-DE"/>
              </w:rPr>
              <w:t>2</w:t>
            </w:r>
          </w:p>
        </w:tc>
        <w:tc>
          <w:tcPr>
            <w:tcW w:w="2145" w:type="dxa"/>
          </w:tcPr>
          <w:p w14:paraId="159E1689" w14:textId="77777777"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 w:val="24"/>
                <w:szCs w:val="24"/>
                <w:lang w:val="fr-CH" w:eastAsia="de-DE"/>
              </w:rPr>
            </w:pPr>
            <w:r w:rsidRPr="00FE5EA3">
              <w:rPr>
                <w:sz w:val="24"/>
                <w:szCs w:val="24"/>
                <w:lang w:val="fr-CH" w:eastAsia="de-DE"/>
              </w:rPr>
              <w:t>Description</w:t>
            </w:r>
          </w:p>
        </w:tc>
        <w:tc>
          <w:tcPr>
            <w:tcW w:w="1164" w:type="dxa"/>
          </w:tcPr>
          <w:p w14:paraId="6CD34B86" w14:textId="77777777"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 w:val="24"/>
                <w:szCs w:val="24"/>
                <w:lang w:val="fr-CH" w:eastAsia="de-DE"/>
              </w:rPr>
            </w:pPr>
            <w:r w:rsidRPr="00FE5EA3">
              <w:rPr>
                <w:sz w:val="24"/>
                <w:szCs w:val="24"/>
                <w:lang w:val="fr-CH" w:eastAsia="de-DE"/>
              </w:rPr>
              <w:t>JLA</w:t>
            </w:r>
          </w:p>
        </w:tc>
      </w:tr>
    </w:tbl>
    <w:p w14:paraId="0198947D" w14:textId="259C585A" w:rsidR="001169A2" w:rsidRDefault="001169A2" w:rsidP="00DD48C6">
      <w:pPr>
        <w:pStyle w:val="StyleCorp1"/>
      </w:pPr>
    </w:p>
    <w:p w14:paraId="55851D9B" w14:textId="7F389227" w:rsidR="001169A2" w:rsidRDefault="001169A2" w:rsidP="00DD48C6">
      <w:pPr>
        <w:pStyle w:val="StyleCorp1"/>
      </w:pPr>
    </w:p>
    <w:p w14:paraId="595CA7B0" w14:textId="45D9EDE9" w:rsidR="007528FE" w:rsidRPr="000845DD" w:rsidRDefault="007528FE" w:rsidP="007528FE">
      <w:pPr>
        <w:pStyle w:val="StyleCorp1"/>
        <w:ind w:left="0" w:firstLine="0"/>
      </w:pPr>
    </w:p>
    <w:p w14:paraId="1D4892D9" w14:textId="4FEBF854" w:rsidR="00117D27" w:rsidRPr="000845DD" w:rsidRDefault="00117D27" w:rsidP="00DD48C6">
      <w:pPr>
        <w:tabs>
          <w:tab w:val="left" w:pos="2268"/>
        </w:tabs>
        <w:spacing w:before="120" w:after="0" w:line="240" w:lineRule="auto"/>
        <w:ind w:left="2268" w:hanging="2268"/>
        <w:jc w:val="both"/>
        <w:rPr>
          <w:sz w:val="24"/>
          <w:szCs w:val="24"/>
          <w:lang w:val="fr-CH"/>
        </w:rPr>
      </w:pPr>
    </w:p>
    <w:p w14:paraId="14708374" w14:textId="77777777" w:rsidR="006A2CCB" w:rsidRPr="000845DD" w:rsidRDefault="006A2CCB" w:rsidP="00DD48C6">
      <w:pPr>
        <w:tabs>
          <w:tab w:val="left" w:pos="2268"/>
        </w:tabs>
        <w:spacing w:before="120" w:after="0" w:line="240" w:lineRule="auto"/>
        <w:jc w:val="both"/>
        <w:rPr>
          <w:sz w:val="24"/>
          <w:szCs w:val="24"/>
          <w:lang w:val="fr-CH"/>
        </w:rPr>
        <w:sectPr w:rsidR="006A2CCB" w:rsidRPr="000845DD" w:rsidSect="00117D27">
          <w:headerReference w:type="default" r:id="rId12"/>
          <w:type w:val="continuous"/>
          <w:pgSz w:w="11907" w:h="16840" w:code="9"/>
          <w:pgMar w:top="1440" w:right="1440" w:bottom="1440" w:left="1440" w:header="720" w:footer="720" w:gutter="0"/>
          <w:cols w:space="720"/>
          <w:docGrid w:linePitch="360"/>
        </w:sectPr>
      </w:pPr>
    </w:p>
    <w:bookmarkStart w:id="1" w:name="_Toc431390427" w:displacedByCustomXml="next"/>
    <w:bookmarkStart w:id="2" w:name="_Toc431388053" w:displacedByCustomXml="next"/>
    <w:bookmarkStart w:id="3" w:name="_Toc431491041" w:displacedByCustomXml="next"/>
    <w:sdt>
      <w:sdtPr>
        <w:rPr>
          <w:rFonts w:eastAsiaTheme="minorHAnsi" w:cstheme="minorBidi"/>
          <w:b w:val="0"/>
          <w:bCs w:val="0"/>
          <w:color w:val="auto"/>
          <w:sz w:val="22"/>
          <w:szCs w:val="22"/>
          <w:lang w:val="fr-FR"/>
        </w:rPr>
        <w:id w:val="-1784722536"/>
        <w:docPartObj>
          <w:docPartGallery w:val="Table of Contents"/>
          <w:docPartUnique/>
        </w:docPartObj>
      </w:sdtPr>
      <w:sdtEndPr/>
      <w:sdtContent>
        <w:p w14:paraId="4D2701F1" w14:textId="2995C5E8" w:rsidR="00A21F46" w:rsidRDefault="009E6637" w:rsidP="009E6637">
          <w:pPr>
            <w:pStyle w:val="Titre1"/>
            <w:numPr>
              <w:ilvl w:val="0"/>
              <w:numId w:val="0"/>
            </w:numPr>
            <w:ind w:left="851" w:hanging="851"/>
            <w:rPr>
              <w:noProof/>
            </w:rPr>
          </w:pPr>
          <w:r w:rsidRPr="000845DD">
            <w:rPr>
              <w:rStyle w:val="lev"/>
            </w:rPr>
            <w:t>Table des matières</w:t>
          </w:r>
          <w:bookmarkEnd w:id="3"/>
          <w:bookmarkEnd w:id="2"/>
          <w:bookmarkEnd w:id="1"/>
          <w:r w:rsidRPr="000845DD">
            <w:fldChar w:fldCharType="begin"/>
          </w:r>
          <w:r w:rsidRPr="000845DD">
            <w:instrText xml:space="preserve"> TOC \o "1-3" \h \z \u </w:instrText>
          </w:r>
          <w:r w:rsidRPr="000845DD">
            <w:fldChar w:fldCharType="separate"/>
          </w:r>
        </w:p>
        <w:p w14:paraId="5DCFBECD" w14:textId="25087525" w:rsidR="00A21F46" w:rsidRDefault="008A3C8E">
          <w:pPr>
            <w:pStyle w:val="TM1"/>
            <w:tabs>
              <w:tab w:val="left" w:pos="403"/>
              <w:tab w:val="right" w:leader="dot" w:pos="9017"/>
            </w:tabs>
            <w:rPr>
              <w:rFonts w:eastAsiaTheme="minorEastAsia"/>
              <w:b w:val="0"/>
              <w:caps w:val="0"/>
              <w:noProof/>
              <w:u w:val="none"/>
              <w:lang w:val="fr-CH" w:eastAsia="fr-CH"/>
            </w:rPr>
          </w:pPr>
          <w:hyperlink w:anchor="_Toc431491042" w:history="1">
            <w:r w:rsidR="00A21F46" w:rsidRPr="00F44A98">
              <w:rPr>
                <w:rStyle w:val="Lienhypertexte"/>
                <w:rFonts w:ascii="Arial" w:hAnsi="Arial"/>
                <w:noProof/>
              </w:rPr>
              <w:t>1.</w:t>
            </w:r>
            <w:r w:rsidR="00A21F46">
              <w:rPr>
                <w:rFonts w:eastAsiaTheme="minorEastAsia"/>
                <w:b w:val="0"/>
                <w:caps w:val="0"/>
                <w:noProof/>
                <w:u w:val="none"/>
                <w:lang w:val="fr-CH" w:eastAsia="fr-CH"/>
              </w:rPr>
              <w:tab/>
            </w:r>
            <w:r w:rsidR="00A21F46" w:rsidRPr="00F44A98">
              <w:rPr>
                <w:rStyle w:val="Lienhypertexte"/>
                <w:noProof/>
              </w:rPr>
              <w:t>Description de l’association</w:t>
            </w:r>
            <w:r w:rsidR="00A21F46">
              <w:rPr>
                <w:noProof/>
                <w:webHidden/>
              </w:rPr>
              <w:tab/>
            </w:r>
            <w:r w:rsidR="00A21F46">
              <w:rPr>
                <w:noProof/>
                <w:webHidden/>
              </w:rPr>
              <w:fldChar w:fldCharType="begin"/>
            </w:r>
            <w:r w:rsidR="00A21F46">
              <w:rPr>
                <w:noProof/>
                <w:webHidden/>
              </w:rPr>
              <w:instrText xml:space="preserve"> PAGEREF _Toc431491042 \h </w:instrText>
            </w:r>
            <w:r w:rsidR="00A21F46">
              <w:rPr>
                <w:noProof/>
                <w:webHidden/>
              </w:rPr>
            </w:r>
            <w:r w:rsidR="00A21F46">
              <w:rPr>
                <w:noProof/>
                <w:webHidden/>
              </w:rPr>
              <w:fldChar w:fldCharType="separate"/>
            </w:r>
            <w:r w:rsidR="00A21F46">
              <w:rPr>
                <w:noProof/>
                <w:webHidden/>
              </w:rPr>
              <w:t>3</w:t>
            </w:r>
            <w:r w:rsidR="00A21F46">
              <w:rPr>
                <w:noProof/>
                <w:webHidden/>
              </w:rPr>
              <w:fldChar w:fldCharType="end"/>
            </w:r>
          </w:hyperlink>
        </w:p>
        <w:p w14:paraId="05D7B04B" w14:textId="77777777" w:rsidR="00A21F46" w:rsidRDefault="008A3C8E">
          <w:pPr>
            <w:pStyle w:val="TM2"/>
            <w:tabs>
              <w:tab w:val="left" w:pos="502"/>
              <w:tab w:val="right" w:leader="dot" w:pos="9017"/>
            </w:tabs>
            <w:rPr>
              <w:rFonts w:eastAsiaTheme="minorEastAsia"/>
              <w:b w:val="0"/>
              <w:smallCaps w:val="0"/>
              <w:noProof/>
              <w:lang w:val="fr-CH" w:eastAsia="fr-CH"/>
            </w:rPr>
          </w:pPr>
          <w:hyperlink w:anchor="_Toc431491043" w:history="1">
            <w:r w:rsidR="00A21F46" w:rsidRPr="00F44A98">
              <w:rPr>
                <w:rStyle w:val="Lienhypertexte"/>
                <w:noProof/>
              </w:rPr>
              <w:t>1.1</w:t>
            </w:r>
            <w:r w:rsidR="00A21F46">
              <w:rPr>
                <w:rFonts w:eastAsiaTheme="minorEastAsia"/>
                <w:b w:val="0"/>
                <w:smallCaps w:val="0"/>
                <w:noProof/>
                <w:lang w:val="fr-CH" w:eastAsia="fr-CH"/>
              </w:rPr>
              <w:tab/>
            </w:r>
            <w:r w:rsidR="00A21F46" w:rsidRPr="00F44A98">
              <w:rPr>
                <w:rStyle w:val="Lienhypertexte"/>
                <w:noProof/>
              </w:rPr>
              <w:t>Historique</w:t>
            </w:r>
            <w:r w:rsidR="00A21F46">
              <w:rPr>
                <w:noProof/>
                <w:webHidden/>
              </w:rPr>
              <w:tab/>
            </w:r>
            <w:r w:rsidR="00A21F46">
              <w:rPr>
                <w:noProof/>
                <w:webHidden/>
              </w:rPr>
              <w:fldChar w:fldCharType="begin"/>
            </w:r>
            <w:r w:rsidR="00A21F46">
              <w:rPr>
                <w:noProof/>
                <w:webHidden/>
              </w:rPr>
              <w:instrText xml:space="preserve"> PAGEREF _Toc431491043 \h </w:instrText>
            </w:r>
            <w:r w:rsidR="00A21F46">
              <w:rPr>
                <w:noProof/>
                <w:webHidden/>
              </w:rPr>
            </w:r>
            <w:r w:rsidR="00A21F46">
              <w:rPr>
                <w:noProof/>
                <w:webHidden/>
              </w:rPr>
              <w:fldChar w:fldCharType="separate"/>
            </w:r>
            <w:r w:rsidR="00A21F46">
              <w:rPr>
                <w:noProof/>
                <w:webHidden/>
              </w:rPr>
              <w:t>3</w:t>
            </w:r>
            <w:r w:rsidR="00A21F46">
              <w:rPr>
                <w:noProof/>
                <w:webHidden/>
              </w:rPr>
              <w:fldChar w:fldCharType="end"/>
            </w:r>
          </w:hyperlink>
        </w:p>
        <w:p w14:paraId="3E92DD5A" w14:textId="77777777" w:rsidR="00A21F46" w:rsidRDefault="008A3C8E">
          <w:pPr>
            <w:pStyle w:val="TM2"/>
            <w:tabs>
              <w:tab w:val="left" w:pos="502"/>
              <w:tab w:val="right" w:leader="dot" w:pos="9017"/>
            </w:tabs>
            <w:rPr>
              <w:rFonts w:eastAsiaTheme="minorEastAsia"/>
              <w:b w:val="0"/>
              <w:smallCaps w:val="0"/>
              <w:noProof/>
              <w:lang w:val="fr-CH" w:eastAsia="fr-CH"/>
            </w:rPr>
          </w:pPr>
          <w:hyperlink w:anchor="_Toc431491044" w:history="1">
            <w:r w:rsidR="00A21F46" w:rsidRPr="00F44A98">
              <w:rPr>
                <w:rStyle w:val="Lienhypertexte"/>
                <w:noProof/>
              </w:rPr>
              <w:t>1.2</w:t>
            </w:r>
            <w:r w:rsidR="00A21F46">
              <w:rPr>
                <w:rFonts w:eastAsiaTheme="minorEastAsia"/>
                <w:b w:val="0"/>
                <w:smallCaps w:val="0"/>
                <w:noProof/>
                <w:lang w:val="fr-CH" w:eastAsia="fr-CH"/>
              </w:rPr>
              <w:tab/>
            </w:r>
            <w:r w:rsidR="00A21F46" w:rsidRPr="00F44A98">
              <w:rPr>
                <w:rStyle w:val="Lienhypertexte"/>
                <w:noProof/>
              </w:rPr>
              <w:t>Organigramme</w:t>
            </w:r>
            <w:r w:rsidR="00A21F46">
              <w:rPr>
                <w:noProof/>
                <w:webHidden/>
              </w:rPr>
              <w:tab/>
            </w:r>
            <w:r w:rsidR="00A21F46">
              <w:rPr>
                <w:noProof/>
                <w:webHidden/>
              </w:rPr>
              <w:fldChar w:fldCharType="begin"/>
            </w:r>
            <w:r w:rsidR="00A21F46">
              <w:rPr>
                <w:noProof/>
                <w:webHidden/>
              </w:rPr>
              <w:instrText xml:space="preserve"> PAGEREF _Toc431491044 \h </w:instrText>
            </w:r>
            <w:r w:rsidR="00A21F46">
              <w:rPr>
                <w:noProof/>
                <w:webHidden/>
              </w:rPr>
            </w:r>
            <w:r w:rsidR="00A21F46">
              <w:rPr>
                <w:noProof/>
                <w:webHidden/>
              </w:rPr>
              <w:fldChar w:fldCharType="separate"/>
            </w:r>
            <w:r w:rsidR="00A21F46">
              <w:rPr>
                <w:noProof/>
                <w:webHidden/>
              </w:rPr>
              <w:t>3</w:t>
            </w:r>
            <w:r w:rsidR="00A21F46">
              <w:rPr>
                <w:noProof/>
                <w:webHidden/>
              </w:rPr>
              <w:fldChar w:fldCharType="end"/>
            </w:r>
          </w:hyperlink>
        </w:p>
        <w:p w14:paraId="234290B3" w14:textId="77777777" w:rsidR="00A21F46" w:rsidRDefault="008A3C8E">
          <w:pPr>
            <w:pStyle w:val="TM2"/>
            <w:tabs>
              <w:tab w:val="left" w:pos="502"/>
              <w:tab w:val="right" w:leader="dot" w:pos="9017"/>
            </w:tabs>
            <w:rPr>
              <w:rFonts w:eastAsiaTheme="minorEastAsia"/>
              <w:b w:val="0"/>
              <w:smallCaps w:val="0"/>
              <w:noProof/>
              <w:lang w:val="fr-CH" w:eastAsia="fr-CH"/>
            </w:rPr>
          </w:pPr>
          <w:hyperlink w:anchor="_Toc431491045" w:history="1">
            <w:r w:rsidR="00A21F46" w:rsidRPr="00F44A98">
              <w:rPr>
                <w:rStyle w:val="Lienhypertexte"/>
                <w:rFonts w:eastAsiaTheme="majorEastAsia" w:cstheme="majorBidi"/>
                <w:noProof/>
              </w:rPr>
              <w:t>1.3</w:t>
            </w:r>
            <w:r w:rsidR="00A21F46">
              <w:rPr>
                <w:rFonts w:eastAsiaTheme="minorEastAsia"/>
                <w:b w:val="0"/>
                <w:smallCaps w:val="0"/>
                <w:noProof/>
                <w:lang w:val="fr-CH" w:eastAsia="fr-CH"/>
              </w:rPr>
              <w:tab/>
            </w:r>
            <w:r w:rsidR="00A21F46" w:rsidRPr="00F44A98">
              <w:rPr>
                <w:rStyle w:val="Lienhypertexte"/>
                <w:noProof/>
              </w:rPr>
              <w:t>Partenaire</w:t>
            </w:r>
            <w:r w:rsidR="00A21F46">
              <w:rPr>
                <w:noProof/>
                <w:webHidden/>
              </w:rPr>
              <w:tab/>
            </w:r>
            <w:r w:rsidR="00A21F46">
              <w:rPr>
                <w:noProof/>
                <w:webHidden/>
              </w:rPr>
              <w:fldChar w:fldCharType="begin"/>
            </w:r>
            <w:r w:rsidR="00A21F46">
              <w:rPr>
                <w:noProof/>
                <w:webHidden/>
              </w:rPr>
              <w:instrText xml:space="preserve"> PAGEREF _Toc431491045 \h </w:instrText>
            </w:r>
            <w:r w:rsidR="00A21F46">
              <w:rPr>
                <w:noProof/>
                <w:webHidden/>
              </w:rPr>
            </w:r>
            <w:r w:rsidR="00A21F46">
              <w:rPr>
                <w:noProof/>
                <w:webHidden/>
              </w:rPr>
              <w:fldChar w:fldCharType="separate"/>
            </w:r>
            <w:r w:rsidR="00A21F46">
              <w:rPr>
                <w:noProof/>
                <w:webHidden/>
              </w:rPr>
              <w:t>4</w:t>
            </w:r>
            <w:r w:rsidR="00A21F46">
              <w:rPr>
                <w:noProof/>
                <w:webHidden/>
              </w:rPr>
              <w:fldChar w:fldCharType="end"/>
            </w:r>
          </w:hyperlink>
        </w:p>
        <w:p w14:paraId="4BB5F60C" w14:textId="77777777" w:rsidR="00A21F46" w:rsidRDefault="008A3C8E">
          <w:pPr>
            <w:pStyle w:val="TM1"/>
            <w:tabs>
              <w:tab w:val="left" w:pos="403"/>
              <w:tab w:val="right" w:leader="dot" w:pos="9017"/>
            </w:tabs>
            <w:rPr>
              <w:rFonts w:eastAsiaTheme="minorEastAsia"/>
              <w:b w:val="0"/>
              <w:caps w:val="0"/>
              <w:noProof/>
              <w:u w:val="none"/>
              <w:lang w:val="fr-CH" w:eastAsia="fr-CH"/>
            </w:rPr>
          </w:pPr>
          <w:hyperlink w:anchor="_Toc431491046" w:history="1">
            <w:r w:rsidR="00A21F46" w:rsidRPr="00F44A98">
              <w:rPr>
                <w:rStyle w:val="Lienhypertexte"/>
                <w:rFonts w:ascii="Arial" w:hAnsi="Arial"/>
                <w:noProof/>
              </w:rPr>
              <w:t>2.</w:t>
            </w:r>
            <w:r w:rsidR="00A21F46">
              <w:rPr>
                <w:rFonts w:eastAsiaTheme="minorEastAsia"/>
                <w:b w:val="0"/>
                <w:caps w:val="0"/>
                <w:noProof/>
                <w:u w:val="none"/>
                <w:lang w:val="fr-CH" w:eastAsia="fr-CH"/>
              </w:rPr>
              <w:tab/>
            </w:r>
            <w:r w:rsidR="00A21F46" w:rsidRPr="00F44A98">
              <w:rPr>
                <w:rStyle w:val="Lienhypertexte"/>
                <w:noProof/>
              </w:rPr>
              <w:t>Environnement et objectifs</w:t>
            </w:r>
            <w:r w:rsidR="00A21F46">
              <w:rPr>
                <w:noProof/>
                <w:webHidden/>
              </w:rPr>
              <w:tab/>
            </w:r>
            <w:r w:rsidR="00A21F46">
              <w:rPr>
                <w:noProof/>
                <w:webHidden/>
              </w:rPr>
              <w:fldChar w:fldCharType="begin"/>
            </w:r>
            <w:r w:rsidR="00A21F46">
              <w:rPr>
                <w:noProof/>
                <w:webHidden/>
              </w:rPr>
              <w:instrText xml:space="preserve"> PAGEREF _Toc431491046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1EAD0E17" w14:textId="77777777" w:rsidR="00A21F46" w:rsidRDefault="008A3C8E">
          <w:pPr>
            <w:pStyle w:val="TM2"/>
            <w:tabs>
              <w:tab w:val="left" w:pos="502"/>
              <w:tab w:val="right" w:leader="dot" w:pos="9017"/>
            </w:tabs>
            <w:rPr>
              <w:rFonts w:eastAsiaTheme="minorEastAsia"/>
              <w:b w:val="0"/>
              <w:smallCaps w:val="0"/>
              <w:noProof/>
              <w:lang w:val="fr-CH" w:eastAsia="fr-CH"/>
            </w:rPr>
          </w:pPr>
          <w:hyperlink w:anchor="_Toc431491047" w:history="1">
            <w:r w:rsidR="00A21F46" w:rsidRPr="00F44A98">
              <w:rPr>
                <w:rStyle w:val="Lienhypertexte"/>
                <w:noProof/>
              </w:rPr>
              <w:t>2.1</w:t>
            </w:r>
            <w:r w:rsidR="00A21F46">
              <w:rPr>
                <w:rFonts w:eastAsiaTheme="minorEastAsia"/>
                <w:b w:val="0"/>
                <w:smallCaps w:val="0"/>
                <w:noProof/>
                <w:lang w:val="fr-CH" w:eastAsia="fr-CH"/>
              </w:rPr>
              <w:tab/>
            </w:r>
            <w:r w:rsidR="00A21F46" w:rsidRPr="00F44A98">
              <w:rPr>
                <w:rStyle w:val="Lienhypertexte"/>
                <w:noProof/>
              </w:rPr>
              <w:t>Environnement général</w:t>
            </w:r>
            <w:r w:rsidR="00A21F46">
              <w:rPr>
                <w:noProof/>
                <w:webHidden/>
              </w:rPr>
              <w:tab/>
            </w:r>
            <w:r w:rsidR="00A21F46">
              <w:rPr>
                <w:noProof/>
                <w:webHidden/>
              </w:rPr>
              <w:fldChar w:fldCharType="begin"/>
            </w:r>
            <w:r w:rsidR="00A21F46">
              <w:rPr>
                <w:noProof/>
                <w:webHidden/>
              </w:rPr>
              <w:instrText xml:space="preserve"> PAGEREF _Toc431491047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70025920" w14:textId="77777777" w:rsidR="00A21F46" w:rsidRDefault="008A3C8E">
          <w:pPr>
            <w:pStyle w:val="TM2"/>
            <w:tabs>
              <w:tab w:val="left" w:pos="502"/>
              <w:tab w:val="right" w:leader="dot" w:pos="9017"/>
            </w:tabs>
            <w:rPr>
              <w:rFonts w:eastAsiaTheme="minorEastAsia"/>
              <w:b w:val="0"/>
              <w:smallCaps w:val="0"/>
              <w:noProof/>
              <w:lang w:val="fr-CH" w:eastAsia="fr-CH"/>
            </w:rPr>
          </w:pPr>
          <w:hyperlink w:anchor="_Toc431491048" w:history="1">
            <w:r w:rsidR="00A21F46" w:rsidRPr="00F44A98">
              <w:rPr>
                <w:rStyle w:val="Lienhypertexte"/>
                <w:noProof/>
              </w:rPr>
              <w:t>2.2</w:t>
            </w:r>
            <w:r w:rsidR="00A21F46">
              <w:rPr>
                <w:rFonts w:eastAsiaTheme="minorEastAsia"/>
                <w:b w:val="0"/>
                <w:smallCaps w:val="0"/>
                <w:noProof/>
                <w:lang w:val="fr-CH" w:eastAsia="fr-CH"/>
              </w:rPr>
              <w:tab/>
            </w:r>
            <w:r w:rsidR="00A21F46" w:rsidRPr="00F44A98">
              <w:rPr>
                <w:rStyle w:val="Lienhypertexte"/>
                <w:noProof/>
              </w:rPr>
              <w:t>Origine de la demande</w:t>
            </w:r>
            <w:r w:rsidR="00A21F46">
              <w:rPr>
                <w:noProof/>
                <w:webHidden/>
              </w:rPr>
              <w:tab/>
            </w:r>
            <w:r w:rsidR="00A21F46">
              <w:rPr>
                <w:noProof/>
                <w:webHidden/>
              </w:rPr>
              <w:fldChar w:fldCharType="begin"/>
            </w:r>
            <w:r w:rsidR="00A21F46">
              <w:rPr>
                <w:noProof/>
                <w:webHidden/>
              </w:rPr>
              <w:instrText xml:space="preserve"> PAGEREF _Toc431491048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2522197C" w14:textId="77777777" w:rsidR="00A21F46" w:rsidRDefault="008A3C8E">
          <w:pPr>
            <w:pStyle w:val="TM2"/>
            <w:tabs>
              <w:tab w:val="left" w:pos="502"/>
              <w:tab w:val="right" w:leader="dot" w:pos="9017"/>
            </w:tabs>
            <w:rPr>
              <w:rFonts w:eastAsiaTheme="minorEastAsia"/>
              <w:b w:val="0"/>
              <w:smallCaps w:val="0"/>
              <w:noProof/>
              <w:lang w:val="fr-CH" w:eastAsia="fr-CH"/>
            </w:rPr>
          </w:pPr>
          <w:hyperlink w:anchor="_Toc431491049" w:history="1">
            <w:r w:rsidR="00A21F46" w:rsidRPr="00F44A98">
              <w:rPr>
                <w:rStyle w:val="Lienhypertexte"/>
                <w:noProof/>
              </w:rPr>
              <w:t>2.3</w:t>
            </w:r>
            <w:r w:rsidR="00A21F46">
              <w:rPr>
                <w:rFonts w:eastAsiaTheme="minorEastAsia"/>
                <w:b w:val="0"/>
                <w:smallCaps w:val="0"/>
                <w:noProof/>
                <w:lang w:val="fr-CH" w:eastAsia="fr-CH"/>
              </w:rPr>
              <w:tab/>
            </w:r>
            <w:r w:rsidR="00A21F46" w:rsidRPr="00F44A98">
              <w:rPr>
                <w:rStyle w:val="Lienhypertexte"/>
                <w:noProof/>
              </w:rPr>
              <w:t>Les objectifs à atteindre</w:t>
            </w:r>
            <w:r w:rsidR="00A21F46">
              <w:rPr>
                <w:noProof/>
                <w:webHidden/>
              </w:rPr>
              <w:tab/>
            </w:r>
            <w:r w:rsidR="00A21F46">
              <w:rPr>
                <w:noProof/>
                <w:webHidden/>
              </w:rPr>
              <w:fldChar w:fldCharType="begin"/>
            </w:r>
            <w:r w:rsidR="00A21F46">
              <w:rPr>
                <w:noProof/>
                <w:webHidden/>
              </w:rPr>
              <w:instrText xml:space="preserve"> PAGEREF _Toc431491049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28388370" w14:textId="77777777" w:rsidR="00A21F46" w:rsidRDefault="008A3C8E">
          <w:pPr>
            <w:pStyle w:val="TM1"/>
            <w:tabs>
              <w:tab w:val="left" w:pos="403"/>
              <w:tab w:val="right" w:leader="dot" w:pos="9017"/>
            </w:tabs>
            <w:rPr>
              <w:rFonts w:eastAsiaTheme="minorEastAsia"/>
              <w:b w:val="0"/>
              <w:caps w:val="0"/>
              <w:noProof/>
              <w:u w:val="none"/>
              <w:lang w:val="fr-CH" w:eastAsia="fr-CH"/>
            </w:rPr>
          </w:pPr>
          <w:hyperlink w:anchor="_Toc431491050" w:history="1">
            <w:r w:rsidR="00A21F46" w:rsidRPr="00F44A98">
              <w:rPr>
                <w:rStyle w:val="Lienhypertexte"/>
                <w:rFonts w:ascii="Arial" w:hAnsi="Arial"/>
                <w:noProof/>
              </w:rPr>
              <w:t>3.</w:t>
            </w:r>
            <w:r w:rsidR="00A21F46">
              <w:rPr>
                <w:rFonts w:eastAsiaTheme="minorEastAsia"/>
                <w:b w:val="0"/>
                <w:caps w:val="0"/>
                <w:noProof/>
                <w:u w:val="none"/>
                <w:lang w:val="fr-CH" w:eastAsia="fr-CH"/>
              </w:rPr>
              <w:tab/>
            </w:r>
            <w:r w:rsidR="00A21F46" w:rsidRPr="00F44A98">
              <w:rPr>
                <w:rStyle w:val="Lienhypertexte"/>
                <w:noProof/>
              </w:rPr>
              <w:t>Objectifs et périmètre de l’étude d’opportunité</w:t>
            </w:r>
            <w:r w:rsidR="00A21F46">
              <w:rPr>
                <w:noProof/>
                <w:webHidden/>
              </w:rPr>
              <w:tab/>
            </w:r>
            <w:r w:rsidR="00A21F46">
              <w:rPr>
                <w:noProof/>
                <w:webHidden/>
              </w:rPr>
              <w:fldChar w:fldCharType="begin"/>
            </w:r>
            <w:r w:rsidR="00A21F46">
              <w:rPr>
                <w:noProof/>
                <w:webHidden/>
              </w:rPr>
              <w:instrText xml:space="preserve"> PAGEREF _Toc431491050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1B172DEA" w14:textId="77777777" w:rsidR="00A21F46" w:rsidRDefault="008A3C8E">
          <w:pPr>
            <w:pStyle w:val="TM2"/>
            <w:tabs>
              <w:tab w:val="left" w:pos="502"/>
              <w:tab w:val="right" w:leader="dot" w:pos="9017"/>
            </w:tabs>
            <w:rPr>
              <w:rFonts w:eastAsiaTheme="minorEastAsia"/>
              <w:b w:val="0"/>
              <w:smallCaps w:val="0"/>
              <w:noProof/>
              <w:lang w:val="fr-CH" w:eastAsia="fr-CH"/>
            </w:rPr>
          </w:pPr>
          <w:hyperlink w:anchor="_Toc431491051" w:history="1">
            <w:r w:rsidR="00A21F46" w:rsidRPr="00F44A98">
              <w:rPr>
                <w:rStyle w:val="Lienhypertexte"/>
                <w:noProof/>
              </w:rPr>
              <w:t>3.1</w:t>
            </w:r>
            <w:r w:rsidR="00A21F46">
              <w:rPr>
                <w:rFonts w:eastAsiaTheme="minorEastAsia"/>
                <w:b w:val="0"/>
                <w:smallCaps w:val="0"/>
                <w:noProof/>
                <w:lang w:val="fr-CH" w:eastAsia="fr-CH"/>
              </w:rPr>
              <w:tab/>
            </w:r>
            <w:r w:rsidR="00A21F46" w:rsidRPr="00F44A98">
              <w:rPr>
                <w:rStyle w:val="Lienhypertexte"/>
                <w:noProof/>
              </w:rPr>
              <w:t>Objectifs de l’étude</w:t>
            </w:r>
            <w:r w:rsidR="00A21F46">
              <w:rPr>
                <w:noProof/>
                <w:webHidden/>
              </w:rPr>
              <w:tab/>
            </w:r>
            <w:r w:rsidR="00A21F46">
              <w:rPr>
                <w:noProof/>
                <w:webHidden/>
              </w:rPr>
              <w:fldChar w:fldCharType="begin"/>
            </w:r>
            <w:r w:rsidR="00A21F46">
              <w:rPr>
                <w:noProof/>
                <w:webHidden/>
              </w:rPr>
              <w:instrText xml:space="preserve"> PAGEREF _Toc431491051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634935C2" w14:textId="77777777" w:rsidR="00A21F46" w:rsidRDefault="008A3C8E">
          <w:pPr>
            <w:pStyle w:val="TM2"/>
            <w:tabs>
              <w:tab w:val="left" w:pos="502"/>
              <w:tab w:val="right" w:leader="dot" w:pos="9017"/>
            </w:tabs>
            <w:rPr>
              <w:rFonts w:eastAsiaTheme="minorEastAsia"/>
              <w:b w:val="0"/>
              <w:smallCaps w:val="0"/>
              <w:noProof/>
              <w:lang w:val="fr-CH" w:eastAsia="fr-CH"/>
            </w:rPr>
          </w:pPr>
          <w:hyperlink w:anchor="_Toc431491052" w:history="1">
            <w:r w:rsidR="00A21F46" w:rsidRPr="00F44A98">
              <w:rPr>
                <w:rStyle w:val="Lienhypertexte"/>
                <w:noProof/>
              </w:rPr>
              <w:t>3.2</w:t>
            </w:r>
            <w:r w:rsidR="00A21F46">
              <w:rPr>
                <w:rFonts w:eastAsiaTheme="minorEastAsia"/>
                <w:b w:val="0"/>
                <w:smallCaps w:val="0"/>
                <w:noProof/>
                <w:lang w:val="fr-CH" w:eastAsia="fr-CH"/>
              </w:rPr>
              <w:tab/>
            </w:r>
            <w:r w:rsidR="00A21F46" w:rsidRPr="00F44A98">
              <w:rPr>
                <w:rStyle w:val="Lienhypertexte"/>
                <w:noProof/>
              </w:rPr>
              <w:t>Équipe impliquée</w:t>
            </w:r>
            <w:r w:rsidR="00A21F46">
              <w:rPr>
                <w:noProof/>
                <w:webHidden/>
              </w:rPr>
              <w:tab/>
            </w:r>
            <w:r w:rsidR="00A21F46">
              <w:rPr>
                <w:noProof/>
                <w:webHidden/>
              </w:rPr>
              <w:fldChar w:fldCharType="begin"/>
            </w:r>
            <w:r w:rsidR="00A21F46">
              <w:rPr>
                <w:noProof/>
                <w:webHidden/>
              </w:rPr>
              <w:instrText xml:space="preserve"> PAGEREF _Toc431491052 \h </w:instrText>
            </w:r>
            <w:r w:rsidR="00A21F46">
              <w:rPr>
                <w:noProof/>
                <w:webHidden/>
              </w:rPr>
            </w:r>
            <w:r w:rsidR="00A21F46">
              <w:rPr>
                <w:noProof/>
                <w:webHidden/>
              </w:rPr>
              <w:fldChar w:fldCharType="separate"/>
            </w:r>
            <w:r w:rsidR="00A21F46">
              <w:rPr>
                <w:noProof/>
                <w:webHidden/>
              </w:rPr>
              <w:t>5</w:t>
            </w:r>
            <w:r w:rsidR="00A21F46">
              <w:rPr>
                <w:noProof/>
                <w:webHidden/>
              </w:rPr>
              <w:fldChar w:fldCharType="end"/>
            </w:r>
          </w:hyperlink>
        </w:p>
        <w:p w14:paraId="0AA045D2" w14:textId="77777777" w:rsidR="00A21F46" w:rsidRDefault="008A3C8E">
          <w:pPr>
            <w:pStyle w:val="TM1"/>
            <w:tabs>
              <w:tab w:val="left" w:pos="403"/>
              <w:tab w:val="right" w:leader="dot" w:pos="9017"/>
            </w:tabs>
            <w:rPr>
              <w:rFonts w:eastAsiaTheme="minorEastAsia"/>
              <w:b w:val="0"/>
              <w:caps w:val="0"/>
              <w:noProof/>
              <w:u w:val="none"/>
              <w:lang w:val="fr-CH" w:eastAsia="fr-CH"/>
            </w:rPr>
          </w:pPr>
          <w:hyperlink w:anchor="_Toc431491053" w:history="1">
            <w:r w:rsidR="00A21F46" w:rsidRPr="00F44A98">
              <w:rPr>
                <w:rStyle w:val="Lienhypertexte"/>
                <w:rFonts w:ascii="Arial" w:hAnsi="Arial"/>
                <w:noProof/>
                <w:lang w:eastAsia="ja-JP"/>
              </w:rPr>
              <w:t>4.</w:t>
            </w:r>
            <w:r w:rsidR="00A21F46">
              <w:rPr>
                <w:rFonts w:eastAsiaTheme="minorEastAsia"/>
                <w:b w:val="0"/>
                <w:caps w:val="0"/>
                <w:noProof/>
                <w:u w:val="none"/>
                <w:lang w:val="fr-CH" w:eastAsia="fr-CH"/>
              </w:rPr>
              <w:tab/>
            </w:r>
            <w:r w:rsidR="00A21F46" w:rsidRPr="00F44A98">
              <w:rPr>
                <w:rStyle w:val="Lienhypertexte"/>
                <w:noProof/>
                <w:lang w:eastAsia="ja-JP"/>
              </w:rPr>
              <w:t>Analyse des besoins</w:t>
            </w:r>
            <w:r w:rsidR="00A21F46">
              <w:rPr>
                <w:noProof/>
                <w:webHidden/>
              </w:rPr>
              <w:tab/>
            </w:r>
            <w:r w:rsidR="00A21F46">
              <w:rPr>
                <w:noProof/>
                <w:webHidden/>
              </w:rPr>
              <w:fldChar w:fldCharType="begin"/>
            </w:r>
            <w:r w:rsidR="00A21F46">
              <w:rPr>
                <w:noProof/>
                <w:webHidden/>
              </w:rPr>
              <w:instrText xml:space="preserve"> PAGEREF _Toc431491053 \h </w:instrText>
            </w:r>
            <w:r w:rsidR="00A21F46">
              <w:rPr>
                <w:noProof/>
                <w:webHidden/>
              </w:rPr>
            </w:r>
            <w:r w:rsidR="00A21F46">
              <w:rPr>
                <w:noProof/>
                <w:webHidden/>
              </w:rPr>
              <w:fldChar w:fldCharType="separate"/>
            </w:r>
            <w:r w:rsidR="00A21F46">
              <w:rPr>
                <w:noProof/>
                <w:webHidden/>
              </w:rPr>
              <w:t>6</w:t>
            </w:r>
            <w:r w:rsidR="00A21F46">
              <w:rPr>
                <w:noProof/>
                <w:webHidden/>
              </w:rPr>
              <w:fldChar w:fldCharType="end"/>
            </w:r>
          </w:hyperlink>
        </w:p>
        <w:p w14:paraId="41A343CF" w14:textId="77777777" w:rsidR="00A21F46" w:rsidRDefault="008A3C8E">
          <w:pPr>
            <w:pStyle w:val="TM2"/>
            <w:tabs>
              <w:tab w:val="left" w:pos="502"/>
              <w:tab w:val="right" w:leader="dot" w:pos="9017"/>
            </w:tabs>
            <w:rPr>
              <w:rFonts w:eastAsiaTheme="minorEastAsia"/>
              <w:b w:val="0"/>
              <w:smallCaps w:val="0"/>
              <w:noProof/>
              <w:lang w:val="fr-CH" w:eastAsia="fr-CH"/>
            </w:rPr>
          </w:pPr>
          <w:hyperlink w:anchor="_Toc431491054" w:history="1">
            <w:r w:rsidR="00A21F46" w:rsidRPr="00F44A98">
              <w:rPr>
                <w:rStyle w:val="Lienhypertexte"/>
                <w:noProof/>
              </w:rPr>
              <w:t>4.1</w:t>
            </w:r>
            <w:r w:rsidR="00A21F46">
              <w:rPr>
                <w:rFonts w:eastAsiaTheme="minorEastAsia"/>
                <w:b w:val="0"/>
                <w:smallCaps w:val="0"/>
                <w:noProof/>
                <w:lang w:val="fr-CH" w:eastAsia="fr-CH"/>
              </w:rPr>
              <w:tab/>
            </w:r>
            <w:r w:rsidR="00A21F46" w:rsidRPr="00F44A98">
              <w:rPr>
                <w:rStyle w:val="Lienhypertexte"/>
                <w:noProof/>
              </w:rPr>
              <w:t>Besoins</w:t>
            </w:r>
            <w:r w:rsidR="00A21F46">
              <w:rPr>
                <w:noProof/>
                <w:webHidden/>
              </w:rPr>
              <w:tab/>
            </w:r>
            <w:r w:rsidR="00A21F46">
              <w:rPr>
                <w:noProof/>
                <w:webHidden/>
              </w:rPr>
              <w:fldChar w:fldCharType="begin"/>
            </w:r>
            <w:r w:rsidR="00A21F46">
              <w:rPr>
                <w:noProof/>
                <w:webHidden/>
              </w:rPr>
              <w:instrText xml:space="preserve"> PAGEREF _Toc431491054 \h </w:instrText>
            </w:r>
            <w:r w:rsidR="00A21F46">
              <w:rPr>
                <w:noProof/>
                <w:webHidden/>
              </w:rPr>
            </w:r>
            <w:r w:rsidR="00A21F46">
              <w:rPr>
                <w:noProof/>
                <w:webHidden/>
              </w:rPr>
              <w:fldChar w:fldCharType="separate"/>
            </w:r>
            <w:r w:rsidR="00A21F46">
              <w:rPr>
                <w:noProof/>
                <w:webHidden/>
              </w:rPr>
              <w:t>6</w:t>
            </w:r>
            <w:r w:rsidR="00A21F46">
              <w:rPr>
                <w:noProof/>
                <w:webHidden/>
              </w:rPr>
              <w:fldChar w:fldCharType="end"/>
            </w:r>
          </w:hyperlink>
        </w:p>
        <w:p w14:paraId="2F6D30B8" w14:textId="77777777" w:rsidR="00A21F46" w:rsidRDefault="008A3C8E">
          <w:pPr>
            <w:pStyle w:val="TM2"/>
            <w:tabs>
              <w:tab w:val="left" w:pos="502"/>
              <w:tab w:val="right" w:leader="dot" w:pos="9017"/>
            </w:tabs>
            <w:rPr>
              <w:rFonts w:eastAsiaTheme="minorEastAsia"/>
              <w:b w:val="0"/>
              <w:smallCaps w:val="0"/>
              <w:noProof/>
              <w:lang w:val="fr-CH" w:eastAsia="fr-CH"/>
            </w:rPr>
          </w:pPr>
          <w:hyperlink w:anchor="_Toc431491055" w:history="1">
            <w:r w:rsidR="00A21F46" w:rsidRPr="00F44A98">
              <w:rPr>
                <w:rStyle w:val="Lienhypertexte"/>
                <w:noProof/>
              </w:rPr>
              <w:t>4.2</w:t>
            </w:r>
            <w:r w:rsidR="00A21F46">
              <w:rPr>
                <w:rFonts w:eastAsiaTheme="minorEastAsia"/>
                <w:b w:val="0"/>
                <w:smallCaps w:val="0"/>
                <w:noProof/>
                <w:lang w:val="fr-CH" w:eastAsia="fr-CH"/>
              </w:rPr>
              <w:tab/>
            </w:r>
            <w:r w:rsidR="00A21F46" w:rsidRPr="00F44A98">
              <w:rPr>
                <w:rStyle w:val="Lienhypertexte"/>
                <w:noProof/>
              </w:rPr>
              <w:t>Risques</w:t>
            </w:r>
            <w:r w:rsidR="00A21F46">
              <w:rPr>
                <w:noProof/>
                <w:webHidden/>
              </w:rPr>
              <w:tab/>
            </w:r>
            <w:r w:rsidR="00A21F46">
              <w:rPr>
                <w:noProof/>
                <w:webHidden/>
              </w:rPr>
              <w:fldChar w:fldCharType="begin"/>
            </w:r>
            <w:r w:rsidR="00A21F46">
              <w:rPr>
                <w:noProof/>
                <w:webHidden/>
              </w:rPr>
              <w:instrText xml:space="preserve"> PAGEREF _Toc431491055 \h </w:instrText>
            </w:r>
            <w:r w:rsidR="00A21F46">
              <w:rPr>
                <w:noProof/>
                <w:webHidden/>
              </w:rPr>
            </w:r>
            <w:r w:rsidR="00A21F46">
              <w:rPr>
                <w:noProof/>
                <w:webHidden/>
              </w:rPr>
              <w:fldChar w:fldCharType="separate"/>
            </w:r>
            <w:r w:rsidR="00A21F46">
              <w:rPr>
                <w:noProof/>
                <w:webHidden/>
              </w:rPr>
              <w:t>6</w:t>
            </w:r>
            <w:r w:rsidR="00A21F46">
              <w:rPr>
                <w:noProof/>
                <w:webHidden/>
              </w:rPr>
              <w:fldChar w:fldCharType="end"/>
            </w:r>
          </w:hyperlink>
        </w:p>
        <w:p w14:paraId="51CA2993" w14:textId="52F96B51" w:rsidR="009E6637" w:rsidRPr="000845DD" w:rsidRDefault="009E6637">
          <w:pPr>
            <w:rPr>
              <w:lang w:val="fr-CH"/>
            </w:rPr>
          </w:pPr>
          <w:r w:rsidRPr="000845DD">
            <w:rPr>
              <w:b/>
              <w:bCs/>
              <w:lang w:val="fr-CH"/>
            </w:rPr>
            <w:fldChar w:fldCharType="end"/>
          </w:r>
        </w:p>
      </w:sdtContent>
    </w:sdt>
    <w:p w14:paraId="21D2A3AB" w14:textId="1C06F041" w:rsidR="008E6253" w:rsidRPr="000845DD" w:rsidRDefault="006F5698" w:rsidP="00013A44">
      <w:pPr>
        <w:pStyle w:val="StyleCorp1"/>
      </w:pPr>
      <w:r w:rsidRPr="000845DD">
        <w:rPr>
          <w:sz w:val="24"/>
          <w:szCs w:val="24"/>
        </w:rPr>
        <w:br w:type="page"/>
      </w:r>
    </w:p>
    <w:p w14:paraId="312E1E34" w14:textId="773564A3" w:rsidR="00102D45" w:rsidRPr="000845DD" w:rsidRDefault="00102D45" w:rsidP="004D74C5">
      <w:pPr>
        <w:pStyle w:val="Titre1"/>
        <w:ind w:left="567" w:hanging="567"/>
      </w:pPr>
      <w:bookmarkStart w:id="4" w:name="_Toc431491042"/>
      <w:r w:rsidRPr="000845DD">
        <w:lastRenderedPageBreak/>
        <w:t>Description de l’association</w:t>
      </w:r>
      <w:bookmarkEnd w:id="4"/>
    </w:p>
    <w:p w14:paraId="242BE943" w14:textId="43A07C4B" w:rsidR="00102D45" w:rsidRPr="000845DD" w:rsidRDefault="00102D45" w:rsidP="008E365B">
      <w:pPr>
        <w:pStyle w:val="Titre2"/>
      </w:pPr>
      <w:bookmarkStart w:id="5" w:name="_Toc431491043"/>
      <w:r w:rsidRPr="000845DD">
        <w:t>Historique</w:t>
      </w:r>
      <w:bookmarkEnd w:id="5"/>
    </w:p>
    <w:p w14:paraId="5662BB1F" w14:textId="6DC31F82" w:rsidR="00102D45" w:rsidRPr="000845DD" w:rsidRDefault="00A54FDA" w:rsidP="004D74C5">
      <w:pPr>
        <w:pStyle w:val="TextCDB"/>
        <w:ind w:left="567"/>
        <w:jc w:val="both"/>
        <w:rPr>
          <w:lang w:val="fr-CH"/>
        </w:rPr>
      </w:pPr>
      <w:r>
        <w:rPr>
          <w:lang w:val="fr-CH"/>
        </w:rPr>
        <w:t>L’</w:t>
      </w:r>
      <w:r w:rsidR="00102D45" w:rsidRPr="000845DD">
        <w:rPr>
          <w:lang w:val="fr-CH"/>
        </w:rPr>
        <w:t>Association Noctambus</w:t>
      </w:r>
      <w:r>
        <w:rPr>
          <w:lang w:val="fr-CH"/>
        </w:rPr>
        <w:t xml:space="preserve"> </w:t>
      </w:r>
      <w:r w:rsidR="00102D45" w:rsidRPr="000845DD">
        <w:rPr>
          <w:lang w:val="fr-CH"/>
        </w:rPr>
        <w:t>était à l’origine une commission interparlementaire des Parlements de Jeunes de Meyrin, Vernier et Ville de Genève.</w:t>
      </w:r>
    </w:p>
    <w:p w14:paraId="24B1827C" w14:textId="72104F78" w:rsidR="00102D45" w:rsidRPr="000845DD" w:rsidRDefault="00A54FDA" w:rsidP="004D74C5">
      <w:pPr>
        <w:pStyle w:val="TextCDB"/>
        <w:ind w:left="567"/>
        <w:jc w:val="both"/>
        <w:rPr>
          <w:lang w:val="fr-CH"/>
        </w:rPr>
      </w:pPr>
      <w:r>
        <w:rPr>
          <w:lang w:val="fr-CH"/>
        </w:rPr>
        <w:t>C’est</w:t>
      </w:r>
      <w:r w:rsidR="00102D45" w:rsidRPr="000845DD">
        <w:rPr>
          <w:lang w:val="fr-CH"/>
        </w:rPr>
        <w:t xml:space="preserve"> une association à but non lucratif composée d’une Assemblée générale, à laquelle </w:t>
      </w:r>
      <w:r w:rsidR="00554084">
        <w:rPr>
          <w:lang w:val="fr-CH"/>
        </w:rPr>
        <w:t>chaque commune membre bénéficia</w:t>
      </w:r>
      <w:r w:rsidR="00102D45" w:rsidRPr="000845DD">
        <w:rPr>
          <w:lang w:val="fr-CH"/>
        </w:rPr>
        <w:t xml:space="preserve">nt du service nocturne est représentée, et d’un Comité, composé de </w:t>
      </w:r>
      <w:r w:rsidR="00554084">
        <w:rPr>
          <w:lang w:val="fr-CH"/>
        </w:rPr>
        <w:t>9</w:t>
      </w:r>
      <w:r w:rsidR="002D53A7">
        <w:rPr>
          <w:lang w:val="fr-CH"/>
        </w:rPr>
        <w:t xml:space="preserve"> membres</w:t>
      </w:r>
      <w:r w:rsidR="00554084">
        <w:rPr>
          <w:lang w:val="fr-CH"/>
        </w:rPr>
        <w:t>.</w:t>
      </w:r>
    </w:p>
    <w:p w14:paraId="75A3B38C" w14:textId="77777777" w:rsidR="00102D45" w:rsidRDefault="00102D45" w:rsidP="004D74C5">
      <w:pPr>
        <w:pStyle w:val="TextCDB"/>
        <w:ind w:left="567"/>
        <w:jc w:val="both"/>
        <w:rPr>
          <w:lang w:val="fr-CH"/>
        </w:rPr>
      </w:pPr>
      <w:r w:rsidRPr="000845DD">
        <w:rPr>
          <w:lang w:val="fr-CH"/>
        </w:rPr>
        <w:t>Les Noctambus sont devenus un produit connexe de l’offre des Transports Publics Genevois. Ces derniers sont donc en dernier ressort les responsables du service nocturne. Ils sont notamment en charge de l’exploitation et en garantissent le bon fonctionnement global. Ils effectuent également le lien avec les sociétés privées de transport et fournissent des surfaces publicitaires.</w:t>
      </w:r>
    </w:p>
    <w:p w14:paraId="188BD078" w14:textId="77777777" w:rsidR="00CC6AC9" w:rsidRPr="000845DD" w:rsidRDefault="00CC6AC9" w:rsidP="004D74C5">
      <w:pPr>
        <w:pStyle w:val="TextCDB"/>
        <w:ind w:left="567"/>
        <w:jc w:val="both"/>
        <w:rPr>
          <w:lang w:val="fr-CH"/>
        </w:rPr>
      </w:pPr>
    </w:p>
    <w:p w14:paraId="16E55688" w14:textId="3A7746B3" w:rsidR="00102D45" w:rsidRPr="000845DD" w:rsidRDefault="00482F39" w:rsidP="008E365B">
      <w:pPr>
        <w:pStyle w:val="Titre2"/>
      </w:pPr>
      <w:bookmarkStart w:id="6" w:name="_Toc431491044"/>
      <w:r w:rsidRPr="000845DD">
        <w:t>Organigramme</w:t>
      </w:r>
      <w:bookmarkEnd w:id="6"/>
    </w:p>
    <w:p w14:paraId="6FC6FDFE" w14:textId="599BBAA7" w:rsidR="00482F39" w:rsidRPr="000845DD" w:rsidRDefault="008A305D" w:rsidP="004D74C5">
      <w:pPr>
        <w:pStyle w:val="TextCDB"/>
        <w:ind w:left="567"/>
        <w:jc w:val="both"/>
        <w:rPr>
          <w:lang w:val="fr-CH"/>
        </w:rPr>
      </w:pPr>
      <w:r>
        <w:rPr>
          <w:lang w:val="fr-CH"/>
        </w:rPr>
        <w:t xml:space="preserve">Le Comité a mandaté le bureau Mobilidée, spécialiste de </w:t>
      </w:r>
      <w:r w:rsidR="00482F39" w:rsidRPr="000845DD">
        <w:rPr>
          <w:lang w:val="fr-CH"/>
        </w:rPr>
        <w:t>la mobilité. Cette société représente les communes auprès des TPG, effectue la communication et l’information du service et mène un travail de prévention à bord des véhicules</w:t>
      </w:r>
    </w:p>
    <w:p w14:paraId="124317CE" w14:textId="77777777" w:rsidR="00482F39" w:rsidRPr="000845DD" w:rsidRDefault="00482F39" w:rsidP="00482F39">
      <w:pPr>
        <w:pStyle w:val="TextCDB"/>
        <w:rPr>
          <w:lang w:val="fr-CH"/>
        </w:rPr>
      </w:pPr>
    </w:p>
    <w:p w14:paraId="4C3077B8" w14:textId="64BD908F" w:rsidR="00482F39" w:rsidRPr="000845DD" w:rsidRDefault="00482F39" w:rsidP="00482F39">
      <w:pPr>
        <w:pStyle w:val="TextCDB"/>
        <w:ind w:left="720"/>
        <w:rPr>
          <w:lang w:val="fr-CH"/>
        </w:rPr>
      </w:pPr>
      <w:r w:rsidRPr="000845DD">
        <w:rPr>
          <w:noProof/>
          <w:lang w:val="fr-CH" w:eastAsia="fr-CH"/>
        </w:rPr>
        <w:drawing>
          <wp:inline distT="0" distB="0" distL="0" distR="0" wp14:anchorId="0E700DD8" wp14:editId="61A2096A">
            <wp:extent cx="4551680" cy="3706495"/>
            <wp:effectExtent l="0" t="38100" r="0" b="6540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0501D13" w14:textId="1C497762" w:rsidR="002D53A7" w:rsidRDefault="002D53A7">
      <w:pPr>
        <w:rPr>
          <w:rFonts w:ascii="Arial" w:eastAsia="Times New Roman" w:hAnsi="Arial" w:cs="Times New Roman"/>
          <w:sz w:val="16"/>
          <w:szCs w:val="16"/>
          <w:lang w:val="fr-CH" w:eastAsia="ja-JP"/>
        </w:rPr>
      </w:pPr>
      <w:r>
        <w:rPr>
          <w:sz w:val="16"/>
          <w:szCs w:val="16"/>
          <w:lang w:val="fr-CH" w:eastAsia="ja-JP"/>
        </w:rPr>
        <w:br w:type="page"/>
      </w:r>
    </w:p>
    <w:p w14:paraId="4975A499" w14:textId="3F06A277" w:rsidR="002D53A7" w:rsidRDefault="002D53A7" w:rsidP="0083450B">
      <w:pPr>
        <w:pStyle w:val="TextCDB"/>
        <w:ind w:left="-142" w:firstLine="720"/>
        <w:rPr>
          <w:sz w:val="16"/>
          <w:szCs w:val="16"/>
          <w:lang w:val="fr-CH" w:eastAsia="ja-JP"/>
        </w:rPr>
      </w:pPr>
      <w:r w:rsidRPr="002D53A7">
        <w:rPr>
          <w:noProof/>
          <w:sz w:val="16"/>
          <w:szCs w:val="16"/>
          <w:lang w:val="fr-CH" w:eastAsia="fr-CH"/>
        </w:rPr>
        <w:lastRenderedPageBreak/>
        <mc:AlternateContent>
          <mc:Choice Requires="wps">
            <w:drawing>
              <wp:anchor distT="45720" distB="45720" distL="114300" distR="114300" simplePos="0" relativeHeight="251659264" behindDoc="1" locked="0" layoutInCell="1" allowOverlap="1" wp14:anchorId="7C9389D1" wp14:editId="5AC6A07A">
                <wp:simplePos x="0" y="0"/>
                <wp:positionH relativeFrom="column">
                  <wp:posOffset>818543</wp:posOffset>
                </wp:positionH>
                <wp:positionV relativeFrom="paragraph">
                  <wp:posOffset>151075</wp:posOffset>
                </wp:positionV>
                <wp:extent cx="357505" cy="262255"/>
                <wp:effectExtent l="0" t="0" r="4445" b="444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62255"/>
                        </a:xfrm>
                        <a:prstGeom prst="rect">
                          <a:avLst/>
                        </a:prstGeom>
                        <a:solidFill>
                          <a:srgbClr val="FFFFFF"/>
                        </a:solidFill>
                        <a:ln w="9525">
                          <a:noFill/>
                          <a:miter lim="800000"/>
                          <a:headEnd/>
                          <a:tailEnd/>
                        </a:ln>
                      </wps:spPr>
                      <wps:txbx>
                        <w:txbxContent>
                          <w:p w14:paraId="16B0081E" w14:textId="1ADB6F8D" w:rsidR="00641B1C" w:rsidRDefault="00641B1C">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C9389D1" id="_x0000_t202" coordsize="21600,21600" o:spt="202" path="m,l,21600r21600,l21600,xe">
                <v:stroke joinstyle="miter"/>
                <v:path gradientshapeok="t" o:connecttype="rect"/>
              </v:shapetype>
              <v:shape id="Zone de texte 2" o:spid="_x0000_s1026" type="#_x0000_t202" style="position:absolute;left:0;text-align:left;margin-left:64.45pt;margin-top:11.9pt;width:28.15pt;height:20.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oHjJgIAACEEAAAOAAAAZHJzL2Uyb0RvYy54bWysU02P0zAQvSPxHyzfadLQbHejpqulSxHS&#10;8iEtXLg5ttNY2J5gu03Kr2fsdLsFbogcrJnMzPObN+PV7Wg0OUjnFdiazmc5JdJyEMruavr1y/bV&#10;NSU+MCuYBitrepSe3q5fvlgNfSUL6EAL6QiCWF8NfU27EPoqyzzvpGF+Br20GGzBGRbQdbtMODYg&#10;utFZkedX2QBO9A649B7/3k9Buk74bSt5+NS2Xgaia4rcQjpdOpt4ZusVq3aO9Z3iJxrsH1gYpixe&#10;eoa6Z4GRvVN/QRnFHXhow4yDyaBtFZepB+xmnv/RzWPHepl6QXF8f5bJ/z9Y/vHw2RElalrMl5RY&#10;ZnBI33BUREgS5BgkKaJIQ+8rzH3sMTuMb2DEYaeGff8A/LsnFjYdszt55xwMnWQCSc5jZXZROuH4&#10;CNIMH0DgXWwfIAGNrTNRQdSEIDoO63geEPIgHH++LpdlXlLCMVRcFUVZphtY9VTcOx/eSTAkGjV1&#10;OP8Ezg4PPkQyrHpKiXd50EpsldbJcbtmox05MNyVbfpO6L+laUuGmt6URZmQLcT6tEZGBdxlrUxN&#10;r/P4xXJWRTHeWpHswJSebGSi7UmdKMgkTRibEROjZA2II+rkYNpZfGNodOB+UjLgvtbU/9gzJynR&#10;7y1qfTNfLOKCJ2dRLgt03GWkuYwwyxGqpoGSydyE9CgiXwt3OJNWJb2emZy44h4mGU9vJi76pZ+y&#10;nl/2+hcAAAD//wMAUEsDBBQABgAIAAAAIQCOkzZb3QAAAAkBAAAPAAAAZHJzL2Rvd25yZXYueG1s&#10;TI/RToNAEEXfTfyHzZj4YuxSFEopS6MmGl9b+wEDOwVSdpew20L/3umTPt7MyZ1zi+1senGh0XfO&#10;KlguIhBka6c72yg4/Hw+ZyB8QKuxd5YUXMnDtry/KzDXbrI7uuxDI7jE+hwVtCEMuZS+bsmgX7iB&#10;LN+ObjQYOI6N1CNOXG56GUdRKg12lj+0ONBHS/VpfzYKjt/TU7Keqq9wWO1e03fsVpW7KvX4ML9t&#10;QASawx8MN31Wh5KdKne22ouec5ytGVUQv/CEG5AlMYhKQZosQZaF/L+g/AUAAP//AwBQSwECLQAU&#10;AAYACAAAACEAtoM4kv4AAADhAQAAEwAAAAAAAAAAAAAAAAAAAAAAW0NvbnRlbnRfVHlwZXNdLnht&#10;bFBLAQItABQABgAIAAAAIQA4/SH/1gAAAJQBAAALAAAAAAAAAAAAAAAAAC8BAABfcmVscy8ucmVs&#10;c1BLAQItABQABgAIAAAAIQA1joHjJgIAACEEAAAOAAAAAAAAAAAAAAAAAC4CAABkcnMvZTJvRG9j&#10;LnhtbFBLAQItABQABgAIAAAAIQCOkzZb3QAAAAkBAAAPAAAAAAAAAAAAAAAAAIAEAABkcnMvZG93&#10;bnJldi54bWxQSwUGAAAAAAQABADzAAAAigUAAAAA&#10;" stroked="f">
                <v:textbox>
                  <w:txbxContent>
                    <w:p w14:paraId="16B0081E" w14:textId="1ADB6F8D" w:rsidR="00641B1C" w:rsidRDefault="00641B1C">
                      <w:r>
                        <w:t>*</w:t>
                      </w:r>
                    </w:p>
                  </w:txbxContent>
                </v:textbox>
              </v:shape>
            </w:pict>
          </mc:Fallback>
        </mc:AlternateContent>
      </w:r>
    </w:p>
    <w:tbl>
      <w:tblPr>
        <w:tblStyle w:val="Grilledutableau"/>
        <w:tblW w:w="0" w:type="auto"/>
        <w:jc w:val="center"/>
        <w:tblLook w:val="04A0" w:firstRow="1" w:lastRow="0" w:firstColumn="1" w:lastColumn="0" w:noHBand="0" w:noVBand="1"/>
      </w:tblPr>
      <w:tblGrid>
        <w:gridCol w:w="2235"/>
        <w:gridCol w:w="3321"/>
      </w:tblGrid>
      <w:tr w:rsidR="002D53A7" w14:paraId="547779C7" w14:textId="77777777" w:rsidTr="002D53A7">
        <w:trPr>
          <w:jc w:val="center"/>
        </w:trPr>
        <w:tc>
          <w:tcPr>
            <w:tcW w:w="2235" w:type="dxa"/>
          </w:tcPr>
          <w:p w14:paraId="10EA9353" w14:textId="50A98B5F" w:rsidR="002D53A7" w:rsidRPr="002D53A7" w:rsidRDefault="002D53A7" w:rsidP="0083450B">
            <w:pPr>
              <w:pStyle w:val="TextCDB"/>
              <w:rPr>
                <w:b/>
                <w:sz w:val="16"/>
                <w:szCs w:val="16"/>
                <w:lang w:val="fr-CH" w:eastAsia="ja-JP"/>
              </w:rPr>
            </w:pPr>
            <w:r w:rsidRPr="002D53A7">
              <w:rPr>
                <w:b/>
                <w:sz w:val="16"/>
                <w:szCs w:val="16"/>
                <w:lang w:val="fr-CH" w:eastAsia="ja-JP"/>
              </w:rPr>
              <w:t>Nom</w:t>
            </w:r>
          </w:p>
        </w:tc>
        <w:tc>
          <w:tcPr>
            <w:tcW w:w="3321" w:type="dxa"/>
          </w:tcPr>
          <w:p w14:paraId="122299EB" w14:textId="13549966" w:rsidR="002D53A7" w:rsidRPr="002D53A7" w:rsidRDefault="002D53A7" w:rsidP="0083450B">
            <w:pPr>
              <w:pStyle w:val="TextCDB"/>
              <w:rPr>
                <w:b/>
                <w:sz w:val="16"/>
                <w:szCs w:val="16"/>
                <w:lang w:val="fr-CH" w:eastAsia="ja-JP"/>
              </w:rPr>
            </w:pPr>
            <w:r w:rsidRPr="002D53A7">
              <w:rPr>
                <w:b/>
                <w:sz w:val="16"/>
                <w:szCs w:val="16"/>
                <w:lang w:val="fr-CH" w:eastAsia="ja-JP"/>
              </w:rPr>
              <w:t>Communes</w:t>
            </w:r>
          </w:p>
        </w:tc>
      </w:tr>
      <w:tr w:rsidR="002D53A7" w14:paraId="5919E26A" w14:textId="77777777" w:rsidTr="002D53A7">
        <w:trPr>
          <w:jc w:val="center"/>
        </w:trPr>
        <w:tc>
          <w:tcPr>
            <w:tcW w:w="2235" w:type="dxa"/>
          </w:tcPr>
          <w:p w14:paraId="0687A3FC" w14:textId="2E573D0C" w:rsidR="002D53A7" w:rsidRDefault="002D53A7" w:rsidP="0083450B">
            <w:pPr>
              <w:pStyle w:val="TextCDB"/>
              <w:rPr>
                <w:sz w:val="16"/>
                <w:szCs w:val="16"/>
                <w:lang w:val="fr-CH" w:eastAsia="ja-JP"/>
              </w:rPr>
            </w:pPr>
            <w:r>
              <w:rPr>
                <w:sz w:val="16"/>
                <w:szCs w:val="16"/>
                <w:lang w:val="fr-CH" w:eastAsia="ja-JP"/>
              </w:rPr>
              <w:t>M. Yvan ROCHAT</w:t>
            </w:r>
          </w:p>
        </w:tc>
        <w:tc>
          <w:tcPr>
            <w:tcW w:w="3321" w:type="dxa"/>
          </w:tcPr>
          <w:p w14:paraId="1CAAA21D" w14:textId="63464B97" w:rsidR="002D53A7" w:rsidRDefault="002D53A7" w:rsidP="0083450B">
            <w:pPr>
              <w:pStyle w:val="TextCDB"/>
              <w:rPr>
                <w:sz w:val="16"/>
                <w:szCs w:val="16"/>
                <w:lang w:val="fr-CH" w:eastAsia="ja-JP"/>
              </w:rPr>
            </w:pPr>
            <w:r w:rsidRPr="000845DD">
              <w:rPr>
                <w:sz w:val="16"/>
                <w:szCs w:val="16"/>
                <w:lang w:val="fr-CH" w:eastAsia="ja-JP"/>
              </w:rPr>
              <w:t>Commune de Vernier (président)</w:t>
            </w:r>
          </w:p>
        </w:tc>
      </w:tr>
      <w:tr w:rsidR="002D53A7" w14:paraId="698B07EC" w14:textId="77777777" w:rsidTr="002D53A7">
        <w:trPr>
          <w:jc w:val="center"/>
        </w:trPr>
        <w:tc>
          <w:tcPr>
            <w:tcW w:w="2235" w:type="dxa"/>
          </w:tcPr>
          <w:p w14:paraId="510FD8F8" w14:textId="611827D0" w:rsidR="002D53A7" w:rsidRDefault="002D53A7" w:rsidP="0083450B">
            <w:pPr>
              <w:pStyle w:val="TextCDB"/>
              <w:rPr>
                <w:sz w:val="16"/>
                <w:szCs w:val="16"/>
                <w:lang w:val="fr-CH" w:eastAsia="ja-JP"/>
              </w:rPr>
            </w:pPr>
            <w:r>
              <w:rPr>
                <w:sz w:val="16"/>
                <w:szCs w:val="16"/>
                <w:lang w:val="fr-CH" w:eastAsia="ja-JP"/>
              </w:rPr>
              <w:t>M. Olivier BALSIGER</w:t>
            </w:r>
          </w:p>
        </w:tc>
        <w:tc>
          <w:tcPr>
            <w:tcW w:w="3321" w:type="dxa"/>
          </w:tcPr>
          <w:p w14:paraId="6803817A" w14:textId="7F11DC0D" w:rsidR="002D53A7" w:rsidRDefault="002D53A7" w:rsidP="0083450B">
            <w:pPr>
              <w:pStyle w:val="TextCDB"/>
              <w:rPr>
                <w:sz w:val="16"/>
                <w:szCs w:val="16"/>
                <w:lang w:val="fr-CH" w:eastAsia="ja-JP"/>
              </w:rPr>
            </w:pPr>
            <w:r w:rsidRPr="000845DD">
              <w:rPr>
                <w:sz w:val="16"/>
                <w:szCs w:val="16"/>
                <w:lang w:val="fr-CH" w:eastAsia="ja-JP"/>
              </w:rPr>
              <w:t>Commune de Meyrin</w:t>
            </w:r>
          </w:p>
        </w:tc>
      </w:tr>
      <w:tr w:rsidR="002D53A7" w14:paraId="39E7E720" w14:textId="77777777" w:rsidTr="002D53A7">
        <w:trPr>
          <w:jc w:val="center"/>
        </w:trPr>
        <w:tc>
          <w:tcPr>
            <w:tcW w:w="2235" w:type="dxa"/>
          </w:tcPr>
          <w:p w14:paraId="15BBEA70" w14:textId="7AB6C89C" w:rsidR="002D53A7" w:rsidRDefault="002D53A7" w:rsidP="0083450B">
            <w:pPr>
              <w:pStyle w:val="TextCDB"/>
              <w:rPr>
                <w:sz w:val="16"/>
                <w:szCs w:val="16"/>
                <w:lang w:val="fr-CH" w:eastAsia="ja-JP"/>
              </w:rPr>
            </w:pPr>
            <w:r>
              <w:rPr>
                <w:sz w:val="16"/>
                <w:szCs w:val="16"/>
                <w:lang w:val="fr-CH" w:eastAsia="ja-JP"/>
              </w:rPr>
              <w:t>M. Claudio DEUEL</w:t>
            </w:r>
          </w:p>
        </w:tc>
        <w:tc>
          <w:tcPr>
            <w:tcW w:w="3321" w:type="dxa"/>
          </w:tcPr>
          <w:p w14:paraId="651D8E45" w14:textId="380CACA2" w:rsidR="002D53A7" w:rsidRDefault="002D53A7" w:rsidP="0083450B">
            <w:pPr>
              <w:pStyle w:val="TextCDB"/>
              <w:rPr>
                <w:sz w:val="16"/>
                <w:szCs w:val="16"/>
                <w:lang w:val="fr-CH" w:eastAsia="ja-JP"/>
              </w:rPr>
            </w:pPr>
            <w:r w:rsidRPr="000845DD">
              <w:rPr>
                <w:sz w:val="16"/>
                <w:szCs w:val="16"/>
                <w:lang w:val="fr-CH" w:eastAsia="ja-JP"/>
              </w:rPr>
              <w:t>Délégation à la Jeunesse, Ville de Genève</w:t>
            </w:r>
          </w:p>
        </w:tc>
      </w:tr>
      <w:tr w:rsidR="002D53A7" w14:paraId="66801552" w14:textId="77777777" w:rsidTr="002D53A7">
        <w:trPr>
          <w:jc w:val="center"/>
        </w:trPr>
        <w:tc>
          <w:tcPr>
            <w:tcW w:w="2235" w:type="dxa"/>
          </w:tcPr>
          <w:p w14:paraId="109A8C59" w14:textId="50A69B34" w:rsidR="002D53A7" w:rsidRDefault="002D53A7" w:rsidP="0083450B">
            <w:pPr>
              <w:pStyle w:val="TextCDB"/>
              <w:rPr>
                <w:sz w:val="16"/>
                <w:szCs w:val="16"/>
                <w:lang w:val="fr-CH" w:eastAsia="ja-JP"/>
              </w:rPr>
            </w:pPr>
            <w:r w:rsidRPr="000845DD">
              <w:rPr>
                <w:sz w:val="16"/>
                <w:szCs w:val="16"/>
                <w:lang w:val="fr-CH" w:eastAsia="ja-JP"/>
              </w:rPr>
              <w:t>M. Samuel M</w:t>
            </w:r>
            <w:r>
              <w:rPr>
                <w:sz w:val="16"/>
                <w:szCs w:val="16"/>
                <w:lang w:val="fr-CH" w:eastAsia="ja-JP"/>
              </w:rPr>
              <w:t xml:space="preserve">ARQUES </w:t>
            </w:r>
          </w:p>
        </w:tc>
        <w:tc>
          <w:tcPr>
            <w:tcW w:w="3321" w:type="dxa"/>
          </w:tcPr>
          <w:p w14:paraId="1406DE05" w14:textId="19FCBBD1" w:rsidR="002D53A7" w:rsidRDefault="002D53A7" w:rsidP="0083450B">
            <w:pPr>
              <w:pStyle w:val="TextCDB"/>
              <w:rPr>
                <w:sz w:val="16"/>
                <w:szCs w:val="16"/>
                <w:lang w:val="fr-CH" w:eastAsia="ja-JP"/>
              </w:rPr>
            </w:pPr>
            <w:r w:rsidRPr="000845DD">
              <w:rPr>
                <w:sz w:val="16"/>
                <w:szCs w:val="16"/>
                <w:lang w:val="fr-CH" w:eastAsia="ja-JP"/>
              </w:rPr>
              <w:t>Annemasse-agglo</w:t>
            </w:r>
          </w:p>
        </w:tc>
      </w:tr>
      <w:tr w:rsidR="002D53A7" w14:paraId="1874B752" w14:textId="77777777" w:rsidTr="002D53A7">
        <w:trPr>
          <w:jc w:val="center"/>
        </w:trPr>
        <w:tc>
          <w:tcPr>
            <w:tcW w:w="2235" w:type="dxa"/>
          </w:tcPr>
          <w:p w14:paraId="5ABECAC5" w14:textId="005021F8" w:rsidR="002D53A7" w:rsidRDefault="002D53A7" w:rsidP="0083450B">
            <w:pPr>
              <w:pStyle w:val="TextCDB"/>
              <w:rPr>
                <w:sz w:val="16"/>
                <w:szCs w:val="16"/>
                <w:lang w:val="fr-CH" w:eastAsia="ja-JP"/>
              </w:rPr>
            </w:pPr>
            <w:r w:rsidRPr="000845DD">
              <w:rPr>
                <w:sz w:val="16"/>
                <w:szCs w:val="16"/>
                <w:lang w:val="fr-CH" w:eastAsia="ja-JP"/>
              </w:rPr>
              <w:t>Mme Elisabeth RUEY-RAY</w:t>
            </w:r>
          </w:p>
        </w:tc>
        <w:tc>
          <w:tcPr>
            <w:tcW w:w="3321" w:type="dxa"/>
          </w:tcPr>
          <w:p w14:paraId="6475DB8E" w14:textId="3D791EF2" w:rsidR="002D53A7" w:rsidRDefault="002D53A7" w:rsidP="0083450B">
            <w:pPr>
              <w:pStyle w:val="TextCDB"/>
              <w:rPr>
                <w:sz w:val="16"/>
                <w:szCs w:val="16"/>
                <w:lang w:val="fr-CH" w:eastAsia="ja-JP"/>
              </w:rPr>
            </w:pPr>
            <w:r w:rsidRPr="000845DD">
              <w:rPr>
                <w:sz w:val="16"/>
                <w:szCs w:val="16"/>
                <w:lang w:val="fr-CH" w:eastAsia="ja-JP"/>
              </w:rPr>
              <w:t>Municipalité de Nyon</w:t>
            </w:r>
          </w:p>
        </w:tc>
      </w:tr>
      <w:tr w:rsidR="002D53A7" w14:paraId="29D40A80" w14:textId="77777777" w:rsidTr="002D53A7">
        <w:trPr>
          <w:jc w:val="center"/>
        </w:trPr>
        <w:tc>
          <w:tcPr>
            <w:tcW w:w="2235" w:type="dxa"/>
          </w:tcPr>
          <w:p w14:paraId="6B432F99" w14:textId="57BDE6D5" w:rsidR="002D53A7" w:rsidRPr="000845DD" w:rsidRDefault="002D53A7" w:rsidP="0083450B">
            <w:pPr>
              <w:pStyle w:val="TextCDB"/>
              <w:rPr>
                <w:sz w:val="16"/>
                <w:szCs w:val="16"/>
                <w:lang w:val="fr-CH" w:eastAsia="ja-JP"/>
              </w:rPr>
            </w:pPr>
            <w:r>
              <w:rPr>
                <w:sz w:val="16"/>
                <w:szCs w:val="16"/>
                <w:lang w:val="fr-CH" w:eastAsia="ja-JP"/>
              </w:rPr>
              <w:t>M. Fernand SAVIGNY</w:t>
            </w:r>
          </w:p>
        </w:tc>
        <w:tc>
          <w:tcPr>
            <w:tcW w:w="3321" w:type="dxa"/>
          </w:tcPr>
          <w:p w14:paraId="0B85DF4B" w14:textId="63593B0F" w:rsidR="002D53A7" w:rsidRPr="000845DD" w:rsidRDefault="002D53A7" w:rsidP="0083450B">
            <w:pPr>
              <w:pStyle w:val="TextCDB"/>
              <w:rPr>
                <w:sz w:val="16"/>
                <w:szCs w:val="16"/>
                <w:lang w:val="fr-CH" w:eastAsia="ja-JP"/>
              </w:rPr>
            </w:pPr>
            <w:r w:rsidRPr="000845DD">
              <w:rPr>
                <w:sz w:val="16"/>
                <w:szCs w:val="16"/>
                <w:lang w:val="fr-CH" w:eastAsia="ja-JP"/>
              </w:rPr>
              <w:t>Commune de Perly-Certoux</w:t>
            </w:r>
          </w:p>
        </w:tc>
      </w:tr>
      <w:tr w:rsidR="002D53A7" w14:paraId="6460B3FB" w14:textId="77777777" w:rsidTr="002D53A7">
        <w:trPr>
          <w:jc w:val="center"/>
        </w:trPr>
        <w:tc>
          <w:tcPr>
            <w:tcW w:w="2235" w:type="dxa"/>
          </w:tcPr>
          <w:p w14:paraId="6B5F0004" w14:textId="4D902676" w:rsidR="002D53A7" w:rsidRPr="002D53A7" w:rsidRDefault="002D53A7" w:rsidP="0083450B">
            <w:pPr>
              <w:pStyle w:val="TextCDB"/>
              <w:rPr>
                <w:b/>
                <w:sz w:val="16"/>
                <w:szCs w:val="16"/>
                <w:lang w:val="fr-CH" w:eastAsia="ja-JP"/>
              </w:rPr>
            </w:pPr>
            <w:r w:rsidRPr="002D53A7">
              <w:rPr>
                <w:b/>
                <w:sz w:val="16"/>
                <w:szCs w:val="16"/>
                <w:lang w:val="fr-CH" w:eastAsia="ja-JP"/>
              </w:rPr>
              <w:t>Nom</w:t>
            </w:r>
          </w:p>
        </w:tc>
        <w:tc>
          <w:tcPr>
            <w:tcW w:w="3321" w:type="dxa"/>
          </w:tcPr>
          <w:p w14:paraId="36909995" w14:textId="2E20585B" w:rsidR="002D53A7" w:rsidRPr="002D53A7" w:rsidRDefault="002D53A7" w:rsidP="0083450B">
            <w:pPr>
              <w:pStyle w:val="TextCDB"/>
              <w:rPr>
                <w:b/>
                <w:sz w:val="16"/>
                <w:szCs w:val="16"/>
                <w:lang w:val="fr-CH" w:eastAsia="ja-JP"/>
              </w:rPr>
            </w:pPr>
            <w:r w:rsidRPr="002D53A7">
              <w:rPr>
                <w:b/>
                <w:sz w:val="16"/>
                <w:szCs w:val="16"/>
                <w:lang w:val="fr-CH" w:eastAsia="ja-JP"/>
              </w:rPr>
              <w:t>A titre consultatif</w:t>
            </w:r>
          </w:p>
        </w:tc>
      </w:tr>
      <w:tr w:rsidR="002D53A7" w14:paraId="3510B934" w14:textId="77777777" w:rsidTr="002D53A7">
        <w:trPr>
          <w:jc w:val="center"/>
        </w:trPr>
        <w:tc>
          <w:tcPr>
            <w:tcW w:w="2235" w:type="dxa"/>
          </w:tcPr>
          <w:p w14:paraId="232C21F8" w14:textId="1402E176" w:rsidR="002D53A7" w:rsidRDefault="002D53A7" w:rsidP="0083450B">
            <w:pPr>
              <w:pStyle w:val="TextCDB"/>
              <w:rPr>
                <w:sz w:val="16"/>
                <w:szCs w:val="16"/>
                <w:lang w:val="fr-CH" w:eastAsia="ja-JP"/>
              </w:rPr>
            </w:pPr>
            <w:r w:rsidRPr="000845DD">
              <w:rPr>
                <w:sz w:val="16"/>
                <w:szCs w:val="16"/>
                <w:lang w:val="fr-CH" w:eastAsia="ja-JP"/>
              </w:rPr>
              <w:t>M. Rémy BURRI</w:t>
            </w:r>
          </w:p>
        </w:tc>
        <w:tc>
          <w:tcPr>
            <w:tcW w:w="3321" w:type="dxa"/>
          </w:tcPr>
          <w:p w14:paraId="6F1FE13C" w14:textId="3C4A3999" w:rsidR="002D53A7" w:rsidRPr="000845DD" w:rsidRDefault="002D53A7" w:rsidP="0083450B">
            <w:pPr>
              <w:pStyle w:val="TextCDB"/>
              <w:rPr>
                <w:sz w:val="16"/>
                <w:szCs w:val="16"/>
                <w:lang w:val="fr-CH" w:eastAsia="ja-JP"/>
              </w:rPr>
            </w:pPr>
            <w:r w:rsidRPr="000845DD">
              <w:rPr>
                <w:sz w:val="16"/>
                <w:szCs w:val="16"/>
                <w:lang w:val="fr-CH" w:eastAsia="ja-JP"/>
              </w:rPr>
              <w:t>UNIRESO</w:t>
            </w:r>
          </w:p>
        </w:tc>
      </w:tr>
      <w:tr w:rsidR="002D53A7" w14:paraId="6175A3AD" w14:textId="77777777" w:rsidTr="002D53A7">
        <w:trPr>
          <w:jc w:val="center"/>
        </w:trPr>
        <w:tc>
          <w:tcPr>
            <w:tcW w:w="2235" w:type="dxa"/>
          </w:tcPr>
          <w:p w14:paraId="4F401352" w14:textId="2ECD5CD5" w:rsidR="002D53A7" w:rsidRPr="000845DD" w:rsidRDefault="002D53A7" w:rsidP="0083450B">
            <w:pPr>
              <w:pStyle w:val="TextCDB"/>
              <w:rPr>
                <w:sz w:val="16"/>
                <w:szCs w:val="16"/>
                <w:lang w:val="fr-CH" w:eastAsia="ja-JP"/>
              </w:rPr>
            </w:pPr>
            <w:r w:rsidRPr="000845DD">
              <w:rPr>
                <w:sz w:val="16"/>
                <w:szCs w:val="16"/>
                <w:lang w:val="fr-CH" w:eastAsia="ja-JP"/>
              </w:rPr>
              <w:t xml:space="preserve">M. Jérôme LAVENIER   </w:t>
            </w:r>
          </w:p>
        </w:tc>
        <w:tc>
          <w:tcPr>
            <w:tcW w:w="3321" w:type="dxa"/>
          </w:tcPr>
          <w:p w14:paraId="683201A2" w14:textId="700240AE" w:rsidR="002D53A7" w:rsidRPr="000845DD" w:rsidRDefault="002D53A7" w:rsidP="0083450B">
            <w:pPr>
              <w:pStyle w:val="TextCDB"/>
              <w:rPr>
                <w:sz w:val="16"/>
                <w:szCs w:val="16"/>
                <w:lang w:val="fr-CH" w:eastAsia="ja-JP"/>
              </w:rPr>
            </w:pPr>
            <w:r w:rsidRPr="000845DD">
              <w:rPr>
                <w:sz w:val="16"/>
                <w:szCs w:val="16"/>
                <w:lang w:val="fr-CH" w:eastAsia="ja-JP"/>
              </w:rPr>
              <w:t>TP2A</w:t>
            </w:r>
          </w:p>
        </w:tc>
      </w:tr>
      <w:tr w:rsidR="002D53A7" w14:paraId="37B8A75D" w14:textId="77777777" w:rsidTr="002D53A7">
        <w:trPr>
          <w:jc w:val="center"/>
        </w:trPr>
        <w:tc>
          <w:tcPr>
            <w:tcW w:w="2235" w:type="dxa"/>
          </w:tcPr>
          <w:p w14:paraId="4318E4A5" w14:textId="3A445C82" w:rsidR="002D53A7" w:rsidRPr="000845DD" w:rsidRDefault="002D53A7" w:rsidP="0083450B">
            <w:pPr>
              <w:pStyle w:val="TextCDB"/>
              <w:rPr>
                <w:sz w:val="16"/>
                <w:szCs w:val="16"/>
                <w:lang w:val="fr-CH" w:eastAsia="ja-JP"/>
              </w:rPr>
            </w:pPr>
            <w:r w:rsidRPr="000845DD">
              <w:rPr>
                <w:sz w:val="16"/>
                <w:szCs w:val="16"/>
                <w:lang w:val="fr-CH" w:eastAsia="ja-JP"/>
              </w:rPr>
              <w:t xml:space="preserve">M. Nicolas SIMOND  </w:t>
            </w:r>
          </w:p>
        </w:tc>
        <w:tc>
          <w:tcPr>
            <w:tcW w:w="3321" w:type="dxa"/>
          </w:tcPr>
          <w:p w14:paraId="2D086FE0" w14:textId="6B00B0FF" w:rsidR="002D53A7" w:rsidRPr="000845DD" w:rsidRDefault="002D53A7" w:rsidP="0083450B">
            <w:pPr>
              <w:pStyle w:val="TextCDB"/>
              <w:rPr>
                <w:sz w:val="16"/>
                <w:szCs w:val="16"/>
                <w:lang w:val="fr-CH" w:eastAsia="ja-JP"/>
              </w:rPr>
            </w:pPr>
            <w:r w:rsidRPr="000845DD">
              <w:rPr>
                <w:sz w:val="16"/>
                <w:szCs w:val="16"/>
                <w:lang w:val="fr-CH" w:eastAsia="ja-JP"/>
              </w:rPr>
              <w:t>Etat de Genève</w:t>
            </w:r>
          </w:p>
        </w:tc>
      </w:tr>
    </w:tbl>
    <w:p w14:paraId="2FB543C9" w14:textId="77777777" w:rsidR="002D53A7" w:rsidRDefault="002D53A7" w:rsidP="002D53A7">
      <w:pPr>
        <w:pStyle w:val="TextCDB"/>
        <w:rPr>
          <w:sz w:val="16"/>
          <w:szCs w:val="16"/>
          <w:lang w:val="fr-CH" w:eastAsia="ja-JP"/>
        </w:rPr>
      </w:pPr>
    </w:p>
    <w:p w14:paraId="41384BB0" w14:textId="77777777" w:rsidR="002D53A7" w:rsidRPr="000845DD" w:rsidRDefault="002D53A7" w:rsidP="002D53A7">
      <w:pPr>
        <w:pStyle w:val="TextCDB"/>
        <w:rPr>
          <w:sz w:val="16"/>
          <w:szCs w:val="16"/>
          <w:lang w:val="fr-CH" w:eastAsia="ja-JP"/>
        </w:rPr>
      </w:pPr>
    </w:p>
    <w:p w14:paraId="24365AB5" w14:textId="77777777" w:rsidR="00CB6870" w:rsidRPr="00A54FDA" w:rsidRDefault="00CB6870" w:rsidP="008E365B">
      <w:pPr>
        <w:pStyle w:val="Titre2"/>
      </w:pPr>
      <w:bookmarkStart w:id="7" w:name="_Toc431491045"/>
      <w:r w:rsidRPr="000845DD">
        <w:t>Partenaire</w:t>
      </w:r>
      <w:bookmarkEnd w:id="7"/>
    </w:p>
    <w:p w14:paraId="04E8FECA"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 xml:space="preserve">TPG : Depuis le 1er janvier 2004, les Noctambus sont devenus un produit connexe des TPG. </w:t>
      </w:r>
    </w:p>
    <w:p w14:paraId="63724F1D"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One FM : Diffusion des annonces gratuites</w:t>
      </w:r>
    </w:p>
    <w:p w14:paraId="6B1C2348" w14:textId="77777777"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20 minutes : Promotions gratuites</w:t>
      </w:r>
    </w:p>
    <w:p w14:paraId="2EDA8F76" w14:textId="095B0CCF" w:rsidR="00CB6870" w:rsidRPr="000845DD" w:rsidRDefault="00CB6870" w:rsidP="00CB6870">
      <w:pPr>
        <w:pStyle w:val="TextCDB"/>
        <w:numPr>
          <w:ilvl w:val="0"/>
          <w:numId w:val="20"/>
        </w:numPr>
        <w:rPr>
          <w:rFonts w:eastAsiaTheme="majorEastAsia" w:cstheme="majorBidi"/>
          <w:sz w:val="32"/>
          <w:szCs w:val="32"/>
          <w:lang w:val="fr-CH"/>
        </w:rPr>
      </w:pPr>
      <w:r w:rsidRPr="000845DD">
        <w:rPr>
          <w:lang w:val="fr-CH"/>
        </w:rPr>
        <w:t>FEGPA : Prévention de l’alcoolisme.</w:t>
      </w:r>
      <w:r w:rsidRPr="000845DD">
        <w:rPr>
          <w:lang w:val="fr-CH"/>
        </w:rPr>
        <w:br w:type="page"/>
      </w:r>
    </w:p>
    <w:p w14:paraId="12302390" w14:textId="5D480451" w:rsidR="008E6253" w:rsidRPr="000845DD" w:rsidRDefault="00907337" w:rsidP="00A54FDA">
      <w:pPr>
        <w:pStyle w:val="Titre1"/>
        <w:ind w:left="567" w:hanging="567"/>
      </w:pPr>
      <w:bookmarkStart w:id="8" w:name="_Toc431491046"/>
      <w:r w:rsidRPr="000845DD">
        <w:lastRenderedPageBreak/>
        <w:t>Environnement et objectifs</w:t>
      </w:r>
      <w:bookmarkEnd w:id="8"/>
    </w:p>
    <w:p w14:paraId="1E2C40DD" w14:textId="58065EB6" w:rsidR="00907337" w:rsidRPr="000845DD" w:rsidRDefault="00907337" w:rsidP="008E365B">
      <w:pPr>
        <w:pStyle w:val="Titre2"/>
      </w:pPr>
      <w:bookmarkStart w:id="9" w:name="_Toc431491047"/>
      <w:r w:rsidRPr="000845DD">
        <w:t>Environnement général</w:t>
      </w:r>
      <w:bookmarkEnd w:id="9"/>
    </w:p>
    <w:p w14:paraId="0598E9E6" w14:textId="624E0311" w:rsidR="000845DD" w:rsidRPr="000845DD" w:rsidRDefault="000845DD" w:rsidP="00571698">
      <w:pPr>
        <w:pStyle w:val="TextCDB"/>
        <w:ind w:left="567"/>
        <w:rPr>
          <w:lang w:val="fr-CH"/>
        </w:rPr>
      </w:pPr>
      <w:r w:rsidRPr="000845DD">
        <w:rPr>
          <w:lang w:val="fr-CH"/>
        </w:rPr>
        <w:t>Actuellement, les Noctambus on</w:t>
      </w:r>
      <w:r>
        <w:rPr>
          <w:lang w:val="fr-CH"/>
        </w:rPr>
        <w:t xml:space="preserve">t un site internet qui permet de consulter les lignes de bus sur une map interactive. De plus, le site permet de consulter l’agenda des soirées de la région genevoise. Ensuite, il fournit des informations générales sur les tarifs ou encore des moyens de contacter l’entreprise. </w:t>
      </w:r>
    </w:p>
    <w:p w14:paraId="642EA21F" w14:textId="3A6E99DA" w:rsidR="008E6253" w:rsidRPr="000845DD" w:rsidRDefault="00907337" w:rsidP="008E365B">
      <w:pPr>
        <w:pStyle w:val="Titre2"/>
      </w:pPr>
      <w:bookmarkStart w:id="10" w:name="_Toc431491048"/>
      <w:r w:rsidRPr="000845DD">
        <w:t>Origine de la demande</w:t>
      </w:r>
      <w:bookmarkEnd w:id="10"/>
    </w:p>
    <w:p w14:paraId="7E68C182" w14:textId="2647DD89" w:rsidR="008E6253" w:rsidRPr="000845DD" w:rsidRDefault="00907337" w:rsidP="00571698">
      <w:pPr>
        <w:pStyle w:val="TextCDB"/>
        <w:ind w:left="567"/>
        <w:rPr>
          <w:lang w:val="fr-CH" w:eastAsia="de-CH"/>
        </w:rPr>
      </w:pPr>
      <w:r w:rsidRPr="000845DD">
        <w:rPr>
          <w:lang w:val="fr-CH" w:eastAsia="de-CH"/>
        </w:rPr>
        <w:t>Nous avons été contactés par le directeur adjoint de l’association Noctambus, M. Sékou CISSE</w:t>
      </w:r>
      <w:r w:rsidR="000845DD">
        <w:rPr>
          <w:lang w:val="fr-CH" w:eastAsia="de-CH"/>
        </w:rPr>
        <w:t>, car il avait envie de créer un nouveau projet afin d’adapter l’association Noctambus à la réalité actuel, des jeunes adulte, de l’utilisation massive des smartphones</w:t>
      </w:r>
      <w:r w:rsidRPr="000845DD">
        <w:rPr>
          <w:lang w:val="fr-CH" w:eastAsia="de-CH"/>
        </w:rPr>
        <w:t xml:space="preserve">. </w:t>
      </w:r>
    </w:p>
    <w:p w14:paraId="643722A7" w14:textId="3F4EA4EA" w:rsidR="00907337" w:rsidRPr="000845DD" w:rsidRDefault="00907337" w:rsidP="008E365B">
      <w:pPr>
        <w:pStyle w:val="Titre2"/>
      </w:pPr>
      <w:bookmarkStart w:id="11" w:name="_Toc431491049"/>
      <w:r w:rsidRPr="000845DD">
        <w:t>Les objectifs à atteindre</w:t>
      </w:r>
      <w:bookmarkEnd w:id="11"/>
    </w:p>
    <w:p w14:paraId="4CA70A9A" w14:textId="4B221E73" w:rsidR="00907337" w:rsidRPr="000845DD" w:rsidRDefault="00907337" w:rsidP="00571698">
      <w:pPr>
        <w:pStyle w:val="TextCDB"/>
        <w:ind w:left="567"/>
        <w:rPr>
          <w:lang w:val="fr-CH"/>
        </w:rPr>
      </w:pPr>
      <w:r w:rsidRPr="000845DD">
        <w:rPr>
          <w:lang w:val="fr-CH"/>
        </w:rPr>
        <w:t>Proposer au</w:t>
      </w:r>
      <w:r w:rsidR="00F45C2C" w:rsidRPr="000845DD">
        <w:rPr>
          <w:lang w:val="fr-CH"/>
        </w:rPr>
        <w:t>x</w:t>
      </w:r>
      <w:r w:rsidRPr="000845DD">
        <w:rPr>
          <w:lang w:val="fr-CH"/>
        </w:rPr>
        <w:t xml:space="preserve"> usager</w:t>
      </w:r>
      <w:r w:rsidR="00F45C2C" w:rsidRPr="000845DD">
        <w:rPr>
          <w:lang w:val="fr-CH"/>
        </w:rPr>
        <w:t>s</w:t>
      </w:r>
      <w:r w:rsidRPr="000845DD">
        <w:rPr>
          <w:lang w:val="fr-CH"/>
        </w:rPr>
        <w:t>, de la région Franco-Valdo-Genevoise, une application mobile pour faciliter et optimiser leurs sorties nocturnes</w:t>
      </w:r>
      <w:r w:rsidR="000845DD">
        <w:rPr>
          <w:lang w:val="fr-CH"/>
        </w:rPr>
        <w:t xml:space="preserve">. </w:t>
      </w:r>
    </w:p>
    <w:p w14:paraId="0D0E4F40" w14:textId="20158843" w:rsidR="008E6253" w:rsidRPr="000845DD" w:rsidRDefault="00907337" w:rsidP="00A54FDA">
      <w:pPr>
        <w:pStyle w:val="Titre1"/>
        <w:ind w:left="567" w:hanging="567"/>
      </w:pPr>
      <w:bookmarkStart w:id="12" w:name="_Toc431491050"/>
      <w:r w:rsidRPr="000845DD">
        <w:t>Objectifs et périmètre de l’étude d’opportunité</w:t>
      </w:r>
      <w:bookmarkEnd w:id="12"/>
    </w:p>
    <w:p w14:paraId="7AD6DE27" w14:textId="775BEDF3" w:rsidR="00907337" w:rsidRPr="000845DD" w:rsidRDefault="007C592B" w:rsidP="008E365B">
      <w:pPr>
        <w:pStyle w:val="Titre2"/>
      </w:pPr>
      <w:bookmarkStart w:id="13" w:name="_Toc431491051"/>
      <w:r w:rsidRPr="000845DD">
        <w:t>Objectifs de l’étude</w:t>
      </w:r>
      <w:bookmarkEnd w:id="13"/>
    </w:p>
    <w:p w14:paraId="2D6BC365" w14:textId="1A33CE4A" w:rsidR="00102D45" w:rsidRPr="000845DD" w:rsidRDefault="007C592B" w:rsidP="00571698">
      <w:pPr>
        <w:pStyle w:val="TextCDB"/>
        <w:ind w:left="567"/>
        <w:rPr>
          <w:lang w:val="fr-CH"/>
        </w:rPr>
      </w:pPr>
      <w:r w:rsidRPr="000845DD">
        <w:rPr>
          <w:lang w:val="fr-CH"/>
        </w:rPr>
        <w:t>Le lancement d’une application mobile pour smartphone. Dans un premier temps, dans le cadre du GREP, nous allons nous focaliser sur le système d’exploitation Android. Par la suite, en dehors du cadre du GREP o</w:t>
      </w:r>
      <w:r w:rsidR="00F45C2C" w:rsidRPr="000845DD">
        <w:rPr>
          <w:lang w:val="fr-CH"/>
        </w:rPr>
        <w:t>u</w:t>
      </w:r>
      <w:r w:rsidRPr="000845DD">
        <w:rPr>
          <w:lang w:val="fr-CH"/>
        </w:rPr>
        <w:t xml:space="preserve"> si le temps nous le permet, le développement pour les systèmes IOS et Windows Phone sera effectué.</w:t>
      </w:r>
    </w:p>
    <w:p w14:paraId="395A187F" w14:textId="7ADA6081" w:rsidR="00097DD2" w:rsidRPr="000845DD" w:rsidRDefault="00F45C2C" w:rsidP="008E365B">
      <w:pPr>
        <w:pStyle w:val="Titre2"/>
      </w:pPr>
      <w:bookmarkStart w:id="14" w:name="_Toc431491052"/>
      <w:r w:rsidRPr="000845DD">
        <w:t>É</w:t>
      </w:r>
      <w:r w:rsidR="007C592B" w:rsidRPr="000845DD">
        <w:t>quipe impliqué</w:t>
      </w:r>
      <w:r w:rsidRPr="000845DD">
        <w:t>e</w:t>
      </w:r>
      <w:bookmarkEnd w:id="14"/>
    </w:p>
    <w:p w14:paraId="09CD70E6" w14:textId="4B2A97E7" w:rsidR="007C592B" w:rsidRPr="000845DD" w:rsidRDefault="007C592B" w:rsidP="007C592B">
      <w:pPr>
        <w:pStyle w:val="Paragraphedeliste"/>
        <w:numPr>
          <w:ilvl w:val="0"/>
          <w:numId w:val="12"/>
        </w:numPr>
        <w:rPr>
          <w:lang w:val="fr-CH" w:eastAsia="ja-JP"/>
        </w:rPr>
      </w:pPr>
      <w:r w:rsidRPr="000845DD">
        <w:rPr>
          <w:lang w:val="fr-CH" w:eastAsia="ja-JP"/>
        </w:rPr>
        <w:t>Noctambus (Mandant)</w:t>
      </w:r>
    </w:p>
    <w:p w14:paraId="3C1256F4" w14:textId="4753AD5E" w:rsidR="007C592B" w:rsidRPr="000845DD" w:rsidRDefault="007C592B" w:rsidP="007C592B">
      <w:pPr>
        <w:pStyle w:val="Paragraphedeliste"/>
        <w:numPr>
          <w:ilvl w:val="1"/>
          <w:numId w:val="12"/>
        </w:numPr>
        <w:rPr>
          <w:lang w:val="fr-CH" w:eastAsia="ja-JP"/>
        </w:rPr>
      </w:pPr>
      <w:r w:rsidRPr="000845DD">
        <w:rPr>
          <w:lang w:val="fr-CH" w:eastAsia="ja-JP"/>
        </w:rPr>
        <w:t>M. Sékou CISSE (Directeur adjoint)</w:t>
      </w:r>
    </w:p>
    <w:p w14:paraId="269EA6E8" w14:textId="75BB7CBF" w:rsidR="007C592B" w:rsidRPr="000845DD" w:rsidRDefault="007C592B" w:rsidP="007C592B">
      <w:pPr>
        <w:pStyle w:val="Paragraphedeliste"/>
        <w:numPr>
          <w:ilvl w:val="0"/>
          <w:numId w:val="12"/>
        </w:numPr>
        <w:rPr>
          <w:lang w:val="fr-CH" w:eastAsia="ja-JP"/>
        </w:rPr>
      </w:pPr>
      <w:r w:rsidRPr="000845DD">
        <w:rPr>
          <w:lang w:val="fr-CH" w:eastAsia="ja-JP"/>
        </w:rPr>
        <w:t>GREP (Groupe d’encadrement)</w:t>
      </w:r>
    </w:p>
    <w:p w14:paraId="34ADAB97" w14:textId="472EDA04" w:rsidR="007C592B" w:rsidRPr="000845DD" w:rsidRDefault="00DD4265" w:rsidP="007C592B">
      <w:pPr>
        <w:pStyle w:val="Paragraphedeliste"/>
        <w:numPr>
          <w:ilvl w:val="1"/>
          <w:numId w:val="12"/>
        </w:numPr>
        <w:rPr>
          <w:lang w:val="fr-CH" w:eastAsia="ja-JP"/>
        </w:rPr>
      </w:pPr>
      <w:r w:rsidRPr="000845DD">
        <w:rPr>
          <w:lang w:val="fr-CH" w:eastAsia="ja-JP"/>
        </w:rPr>
        <w:t>M. David BILLARD (Professeur)</w:t>
      </w:r>
    </w:p>
    <w:p w14:paraId="6B6E94A8" w14:textId="08A1E009" w:rsidR="00DD4265" w:rsidRPr="000845DD" w:rsidRDefault="00DD4265" w:rsidP="007C592B">
      <w:pPr>
        <w:pStyle w:val="Paragraphedeliste"/>
        <w:numPr>
          <w:ilvl w:val="1"/>
          <w:numId w:val="12"/>
        </w:numPr>
        <w:rPr>
          <w:lang w:val="fr-CH" w:eastAsia="ja-JP"/>
        </w:rPr>
      </w:pPr>
      <w:r w:rsidRPr="000845DD">
        <w:rPr>
          <w:lang w:val="fr-CH" w:eastAsia="ja-JP"/>
        </w:rPr>
        <w:t>M. Rolf HAURI (Professeur)</w:t>
      </w:r>
    </w:p>
    <w:p w14:paraId="451C810D" w14:textId="3E5C7136" w:rsidR="00DD4265" w:rsidRPr="000845DD" w:rsidRDefault="00DD4265" w:rsidP="00DD4265">
      <w:pPr>
        <w:pStyle w:val="Paragraphedeliste"/>
        <w:numPr>
          <w:ilvl w:val="1"/>
          <w:numId w:val="12"/>
        </w:numPr>
        <w:rPr>
          <w:lang w:val="fr-CH" w:eastAsia="ja-JP"/>
        </w:rPr>
      </w:pPr>
      <w:r w:rsidRPr="000845DD">
        <w:rPr>
          <w:lang w:val="fr-CH" w:eastAsia="ja-JP"/>
        </w:rPr>
        <w:t>M. Julien GLOOR (Assistant)</w:t>
      </w:r>
    </w:p>
    <w:p w14:paraId="7B6FF610" w14:textId="033A44EC" w:rsidR="00DD4265" w:rsidRPr="000845DD" w:rsidRDefault="00DD4265" w:rsidP="00DD4265">
      <w:pPr>
        <w:pStyle w:val="Paragraphedeliste"/>
        <w:numPr>
          <w:ilvl w:val="1"/>
          <w:numId w:val="12"/>
        </w:numPr>
        <w:rPr>
          <w:lang w:val="fr-CH" w:eastAsia="ja-JP"/>
        </w:rPr>
      </w:pPr>
      <w:r w:rsidRPr="000845DD">
        <w:rPr>
          <w:lang w:val="fr-CH" w:eastAsia="ja-JP"/>
        </w:rPr>
        <w:t>M. João AMARAL (Elève)</w:t>
      </w:r>
    </w:p>
    <w:p w14:paraId="6549CE35" w14:textId="24706EDC" w:rsidR="00DD4265" w:rsidRPr="000845DD" w:rsidRDefault="00DD4265" w:rsidP="00DD4265">
      <w:pPr>
        <w:pStyle w:val="Paragraphedeliste"/>
        <w:numPr>
          <w:ilvl w:val="1"/>
          <w:numId w:val="12"/>
        </w:numPr>
        <w:rPr>
          <w:lang w:val="fr-CH" w:eastAsia="ja-JP"/>
        </w:rPr>
      </w:pPr>
      <w:r w:rsidRPr="000845DD">
        <w:rPr>
          <w:lang w:val="fr-CH" w:eastAsia="ja-JP"/>
        </w:rPr>
        <w:t>M. Luca FALVO (Elève)</w:t>
      </w:r>
    </w:p>
    <w:p w14:paraId="0859B063" w14:textId="0F4BEFBD" w:rsidR="00DD4265" w:rsidRPr="000845DD" w:rsidRDefault="00DD4265" w:rsidP="00DD4265">
      <w:pPr>
        <w:pStyle w:val="Paragraphedeliste"/>
        <w:numPr>
          <w:ilvl w:val="1"/>
          <w:numId w:val="12"/>
        </w:numPr>
        <w:rPr>
          <w:lang w:val="fr-CH" w:eastAsia="ja-JP"/>
        </w:rPr>
      </w:pPr>
      <w:r w:rsidRPr="000845DD">
        <w:rPr>
          <w:lang w:val="fr-CH" w:eastAsia="ja-JP"/>
        </w:rPr>
        <w:t>M. Anthony PALAMA (</w:t>
      </w:r>
      <w:r w:rsidR="00F45C2C" w:rsidRPr="000845DD">
        <w:rPr>
          <w:lang w:val="fr-CH" w:eastAsia="ja-JP"/>
        </w:rPr>
        <w:t>É</w:t>
      </w:r>
      <w:r w:rsidRPr="000845DD">
        <w:rPr>
          <w:lang w:val="fr-CH" w:eastAsia="ja-JP"/>
        </w:rPr>
        <w:t>lève)</w:t>
      </w:r>
    </w:p>
    <w:p w14:paraId="7DF718DB" w14:textId="77777777" w:rsidR="000845DD" w:rsidRDefault="000845DD">
      <w:pPr>
        <w:rPr>
          <w:rFonts w:eastAsiaTheme="majorEastAsia" w:cstheme="majorBidi"/>
          <w:b/>
          <w:bCs/>
          <w:color w:val="002060"/>
          <w:sz w:val="32"/>
          <w:szCs w:val="32"/>
          <w:lang w:val="fr-CH" w:eastAsia="ja-JP"/>
        </w:rPr>
      </w:pPr>
      <w:r>
        <w:rPr>
          <w:lang w:eastAsia="ja-JP"/>
        </w:rPr>
        <w:br w:type="page"/>
      </w:r>
    </w:p>
    <w:p w14:paraId="1607370D" w14:textId="76F707E7" w:rsidR="00DD4265" w:rsidRPr="000845DD" w:rsidRDefault="00DD4265" w:rsidP="00A54FDA">
      <w:pPr>
        <w:pStyle w:val="Titre1"/>
        <w:ind w:left="567" w:hanging="567"/>
      </w:pPr>
      <w:bookmarkStart w:id="15" w:name="_Toc431491053"/>
      <w:r w:rsidRPr="000845DD">
        <w:lastRenderedPageBreak/>
        <w:t>Analyse des besoins</w:t>
      </w:r>
      <w:bookmarkEnd w:id="15"/>
    </w:p>
    <w:p w14:paraId="2034BF6F" w14:textId="22A0B92D" w:rsidR="009E6637" w:rsidRPr="008E365B" w:rsidRDefault="009E6637" w:rsidP="008E365B">
      <w:pPr>
        <w:pStyle w:val="Titre2"/>
      </w:pPr>
      <w:bookmarkStart w:id="16" w:name="_Toc431491054"/>
      <w:r w:rsidRPr="008E365B">
        <w:t>Besoins</w:t>
      </w:r>
      <w:bookmarkEnd w:id="16"/>
    </w:p>
    <w:p w14:paraId="0E9AA80C" w14:textId="2A5B5E23" w:rsidR="00E26D20" w:rsidRPr="000845DD" w:rsidRDefault="00E26D20" w:rsidP="00DD4265">
      <w:pPr>
        <w:rPr>
          <w:lang w:val="fr-CH" w:eastAsia="ja-JP"/>
        </w:rPr>
      </w:pPr>
      <w:r w:rsidRPr="000845DD">
        <w:rPr>
          <w:lang w:val="fr-CH" w:eastAsia="ja-JP"/>
        </w:rPr>
        <w:t xml:space="preserve">Noctambus souhaite une application mobile ressemblante à celle des TPG. </w:t>
      </w:r>
      <w:r w:rsidR="00350035">
        <w:rPr>
          <w:lang w:val="fr-CH" w:eastAsia="ja-JP"/>
        </w:rPr>
        <w:t xml:space="preserve">Nous allons essayer d’estimer le temps que ça nous prend pour chaque besoin. </w:t>
      </w:r>
    </w:p>
    <w:p w14:paraId="2F2FCAAB" w14:textId="358727BB" w:rsidR="00E26D20" w:rsidRPr="000845DD" w:rsidRDefault="00E26D20" w:rsidP="00DD4265">
      <w:pPr>
        <w:rPr>
          <w:lang w:val="fr-CH" w:eastAsia="ja-JP"/>
        </w:rPr>
      </w:pPr>
      <w:r w:rsidRPr="000845DD">
        <w:rPr>
          <w:lang w:val="fr-CH" w:eastAsia="ja-JP"/>
        </w:rPr>
        <w:t xml:space="preserve">L’utilisateur pourra : </w:t>
      </w:r>
    </w:p>
    <w:p w14:paraId="6FAC06A0" w14:textId="59AC8666" w:rsidR="00E26D20" w:rsidRPr="000845DD" w:rsidRDefault="00E26D20" w:rsidP="00E26D20">
      <w:pPr>
        <w:pStyle w:val="Paragraphedeliste"/>
        <w:numPr>
          <w:ilvl w:val="0"/>
          <w:numId w:val="13"/>
        </w:numPr>
        <w:rPr>
          <w:lang w:val="fr-CH" w:eastAsia="ja-JP"/>
        </w:rPr>
      </w:pPr>
      <w:r w:rsidRPr="000845DD">
        <w:rPr>
          <w:lang w:val="fr-CH" w:eastAsia="ja-JP"/>
        </w:rPr>
        <w:t>Avoir des informations sur les lignes</w:t>
      </w:r>
      <w:r w:rsidR="000B3977" w:rsidRPr="000845DD">
        <w:rPr>
          <w:lang w:val="fr-CH" w:eastAsia="ja-JP"/>
        </w:rPr>
        <w:t xml:space="preserve"> et des arrêts</w:t>
      </w:r>
      <w:r w:rsidRPr="000845DD">
        <w:rPr>
          <w:lang w:val="fr-CH" w:eastAsia="ja-JP"/>
        </w:rPr>
        <w:t xml:space="preserve">. </w:t>
      </w:r>
      <w:r w:rsidR="00641B1C">
        <w:rPr>
          <w:lang w:val="fr-CH" w:eastAsia="ja-JP"/>
        </w:rPr>
        <w:t>(</w:t>
      </w:r>
      <w:r w:rsidR="00350035">
        <w:rPr>
          <w:color w:val="FF0000"/>
          <w:lang w:val="fr-CH" w:eastAsia="ja-JP"/>
        </w:rPr>
        <w:t>É</w:t>
      </w:r>
      <w:r w:rsidR="00350035" w:rsidRPr="00350035">
        <w:rPr>
          <w:color w:val="FF0000"/>
          <w:lang w:val="fr-CH" w:eastAsia="ja-JP"/>
        </w:rPr>
        <w:t>levé</w:t>
      </w:r>
      <w:r w:rsidR="00350035" w:rsidRPr="00350035">
        <w:rPr>
          <w:lang w:val="fr-CH" w:eastAsia="ja-JP"/>
        </w:rPr>
        <w:t>)</w:t>
      </w:r>
    </w:p>
    <w:p w14:paraId="332A40A4" w14:textId="539728C1" w:rsidR="00E26D20" w:rsidRPr="000845DD" w:rsidRDefault="00E26D20" w:rsidP="00E26D20">
      <w:pPr>
        <w:pStyle w:val="Paragraphedeliste"/>
        <w:numPr>
          <w:ilvl w:val="0"/>
          <w:numId w:val="13"/>
        </w:numPr>
        <w:rPr>
          <w:lang w:val="fr-CH" w:eastAsia="ja-JP"/>
        </w:rPr>
      </w:pPr>
      <w:r w:rsidRPr="000845DD">
        <w:rPr>
          <w:lang w:val="fr-CH" w:eastAsia="ja-JP"/>
        </w:rPr>
        <w:t>Faire différente recherche comme la recherche vocale, la recherche d’arrêt et la recherche d’itinéraire</w:t>
      </w:r>
      <w:r w:rsidR="00350035">
        <w:rPr>
          <w:lang w:val="fr-CH" w:eastAsia="ja-JP"/>
        </w:rPr>
        <w:t>(</w:t>
      </w:r>
      <w:r w:rsidR="00350035">
        <w:rPr>
          <w:color w:val="FF0000"/>
          <w:lang w:val="fr-CH" w:eastAsia="ja-JP"/>
        </w:rPr>
        <w:t>É</w:t>
      </w:r>
      <w:r w:rsidR="00350035" w:rsidRPr="00350035">
        <w:rPr>
          <w:color w:val="FF0000"/>
          <w:lang w:val="fr-CH" w:eastAsia="ja-JP"/>
        </w:rPr>
        <w:t>levé</w:t>
      </w:r>
      <w:r w:rsidR="00350035">
        <w:rPr>
          <w:lang w:val="fr-CH" w:eastAsia="ja-JP"/>
        </w:rPr>
        <w:t>)</w:t>
      </w:r>
    </w:p>
    <w:p w14:paraId="5369C7CF" w14:textId="6B5AB5F3" w:rsidR="000B3977" w:rsidRPr="000845DD" w:rsidRDefault="00E26D20" w:rsidP="00DD4265">
      <w:pPr>
        <w:pStyle w:val="Paragraphedeliste"/>
        <w:numPr>
          <w:ilvl w:val="0"/>
          <w:numId w:val="13"/>
        </w:numPr>
        <w:rPr>
          <w:lang w:val="fr-CH" w:eastAsia="ja-JP"/>
        </w:rPr>
      </w:pPr>
      <w:r w:rsidRPr="000845DD">
        <w:rPr>
          <w:lang w:val="fr-CH" w:eastAsia="ja-JP"/>
        </w:rPr>
        <w:t>Avoir une géolocalisation</w:t>
      </w:r>
      <w:r w:rsidR="000B3977" w:rsidRPr="000845DD">
        <w:rPr>
          <w:lang w:val="fr-CH" w:eastAsia="ja-JP"/>
        </w:rPr>
        <w:t>, pour avoir des arrêts à proximité.</w:t>
      </w:r>
      <w:r w:rsidR="00350035">
        <w:rPr>
          <w:lang w:val="fr-CH" w:eastAsia="ja-JP"/>
        </w:rPr>
        <w:t>(</w:t>
      </w:r>
      <w:r w:rsidR="00350035" w:rsidRPr="00350035">
        <w:rPr>
          <w:color w:val="FF0000"/>
          <w:lang w:val="fr-CH" w:eastAsia="ja-JP"/>
        </w:rPr>
        <w:t xml:space="preserve"> </w:t>
      </w:r>
      <w:r w:rsidR="00350035">
        <w:rPr>
          <w:color w:val="FF0000"/>
          <w:lang w:val="fr-CH" w:eastAsia="ja-JP"/>
        </w:rPr>
        <w:t>É</w:t>
      </w:r>
      <w:r w:rsidR="00350035" w:rsidRPr="00350035">
        <w:rPr>
          <w:color w:val="FF0000"/>
          <w:lang w:val="fr-CH" w:eastAsia="ja-JP"/>
        </w:rPr>
        <w:t>levé</w:t>
      </w:r>
      <w:r w:rsidR="00350035">
        <w:rPr>
          <w:lang w:val="fr-CH" w:eastAsia="ja-JP"/>
        </w:rPr>
        <w:t>)</w:t>
      </w:r>
    </w:p>
    <w:p w14:paraId="22A2FBB4" w14:textId="62C97B4F" w:rsidR="000B3977" w:rsidRDefault="000B3977" w:rsidP="00DD4265">
      <w:pPr>
        <w:pStyle w:val="Paragraphedeliste"/>
        <w:numPr>
          <w:ilvl w:val="0"/>
          <w:numId w:val="13"/>
        </w:numPr>
        <w:rPr>
          <w:lang w:val="fr-CH" w:eastAsia="ja-JP"/>
        </w:rPr>
      </w:pPr>
      <w:r w:rsidRPr="000845DD">
        <w:rPr>
          <w:lang w:val="fr-CH" w:eastAsia="ja-JP"/>
        </w:rPr>
        <w:t>Utiliser la map afin de voir les itinéraire</w:t>
      </w:r>
      <w:r w:rsidR="00F45C2C" w:rsidRPr="000845DD">
        <w:rPr>
          <w:lang w:val="fr-CH" w:eastAsia="ja-JP"/>
        </w:rPr>
        <w:t>s</w:t>
      </w:r>
      <w:r w:rsidRPr="000845DD">
        <w:rPr>
          <w:lang w:val="fr-CH" w:eastAsia="ja-JP"/>
        </w:rPr>
        <w:t>, ainsi que d’associer l’agenda des soirées avec les arrêts les plus proches.</w:t>
      </w:r>
      <w:r w:rsidR="00350035">
        <w:rPr>
          <w:lang w:val="fr-CH" w:eastAsia="ja-JP"/>
        </w:rPr>
        <w:t>(</w:t>
      </w:r>
      <w:r w:rsidR="00350035" w:rsidRPr="00350035">
        <w:rPr>
          <w:color w:val="FF0000"/>
          <w:lang w:val="fr-CH" w:eastAsia="ja-JP"/>
        </w:rPr>
        <w:t xml:space="preserve"> </w:t>
      </w:r>
      <w:r w:rsidR="00350035">
        <w:rPr>
          <w:color w:val="FF0000"/>
          <w:lang w:val="fr-CH" w:eastAsia="ja-JP"/>
        </w:rPr>
        <w:t>É</w:t>
      </w:r>
      <w:r w:rsidR="00350035" w:rsidRPr="00350035">
        <w:rPr>
          <w:color w:val="FF0000"/>
          <w:lang w:val="fr-CH" w:eastAsia="ja-JP"/>
        </w:rPr>
        <w:t>levé</w:t>
      </w:r>
      <w:r w:rsidR="00350035">
        <w:rPr>
          <w:lang w:val="fr-CH" w:eastAsia="ja-JP"/>
        </w:rPr>
        <w:t>)</w:t>
      </w:r>
    </w:p>
    <w:p w14:paraId="5166CA09" w14:textId="398ECAE8" w:rsidR="0052146E" w:rsidRDefault="0052146E" w:rsidP="00DD4265">
      <w:pPr>
        <w:pStyle w:val="Paragraphedeliste"/>
        <w:numPr>
          <w:ilvl w:val="0"/>
          <w:numId w:val="13"/>
        </w:numPr>
        <w:rPr>
          <w:lang w:val="fr-CH" w:eastAsia="ja-JP"/>
        </w:rPr>
      </w:pPr>
      <w:r>
        <w:rPr>
          <w:lang w:val="fr-CH" w:eastAsia="ja-JP"/>
        </w:rPr>
        <w:t>Envoyer des sms depuis l’application pour acheter un ticket.</w:t>
      </w:r>
      <w:r w:rsidR="00350035">
        <w:rPr>
          <w:lang w:val="fr-CH" w:eastAsia="ja-JP"/>
        </w:rPr>
        <w:t>(</w:t>
      </w:r>
      <w:r w:rsidR="00350035" w:rsidRPr="00350035">
        <w:rPr>
          <w:color w:val="00B0F0"/>
          <w:lang w:val="fr-CH" w:eastAsia="ja-JP"/>
        </w:rPr>
        <w:t xml:space="preserve"> Temps moyen</w:t>
      </w:r>
      <w:r w:rsidR="00350035">
        <w:rPr>
          <w:lang w:val="fr-CH" w:eastAsia="ja-JP"/>
        </w:rPr>
        <w:t>)</w:t>
      </w:r>
    </w:p>
    <w:p w14:paraId="6F473A21" w14:textId="72A02A5F" w:rsidR="0052146E" w:rsidRDefault="0052146E" w:rsidP="00DD4265">
      <w:pPr>
        <w:pStyle w:val="Paragraphedeliste"/>
        <w:numPr>
          <w:ilvl w:val="0"/>
          <w:numId w:val="13"/>
        </w:numPr>
        <w:rPr>
          <w:lang w:val="fr-CH" w:eastAsia="ja-JP"/>
        </w:rPr>
      </w:pPr>
      <w:r>
        <w:rPr>
          <w:lang w:val="fr-CH" w:eastAsia="ja-JP"/>
        </w:rPr>
        <w:t>Avoir des informations statiques sur les tarifs, les mentions légales, etc.</w:t>
      </w:r>
      <w:r w:rsidR="00641B1C">
        <w:rPr>
          <w:lang w:val="fr-CH" w:eastAsia="ja-JP"/>
        </w:rPr>
        <w:t xml:space="preserve"> </w:t>
      </w:r>
      <w:r w:rsidR="00350035">
        <w:rPr>
          <w:lang w:val="fr-CH" w:eastAsia="ja-JP"/>
        </w:rPr>
        <w:t>(</w:t>
      </w:r>
      <w:r w:rsidR="00350035" w:rsidRPr="00350035">
        <w:rPr>
          <w:color w:val="92D050"/>
          <w:lang w:val="fr-CH" w:eastAsia="ja-JP"/>
        </w:rPr>
        <w:t>Temps faible</w:t>
      </w:r>
      <w:r w:rsidR="00350035" w:rsidRPr="00350035">
        <w:rPr>
          <w:lang w:val="fr-CH" w:eastAsia="ja-JP"/>
        </w:rPr>
        <w:t>)</w:t>
      </w:r>
    </w:p>
    <w:tbl>
      <w:tblPr>
        <w:tblStyle w:val="Grilledutableau"/>
        <w:tblW w:w="0" w:type="auto"/>
        <w:jc w:val="center"/>
        <w:tblLook w:val="04A0" w:firstRow="1" w:lastRow="0" w:firstColumn="1" w:lastColumn="0" w:noHBand="0" w:noVBand="1"/>
      </w:tblPr>
      <w:tblGrid>
        <w:gridCol w:w="1586"/>
        <w:gridCol w:w="1575"/>
      </w:tblGrid>
      <w:tr w:rsidR="00641B1C" w14:paraId="1ED72E3E" w14:textId="77777777" w:rsidTr="00CC6AC9">
        <w:trPr>
          <w:jc w:val="center"/>
        </w:trPr>
        <w:tc>
          <w:tcPr>
            <w:tcW w:w="1586" w:type="dxa"/>
          </w:tcPr>
          <w:p w14:paraId="4B29BFC6" w14:textId="42C36A1C" w:rsidR="00641B1C" w:rsidRPr="00CC6AC9" w:rsidRDefault="00350035" w:rsidP="00CC6AC9">
            <w:pPr>
              <w:jc w:val="center"/>
              <w:rPr>
                <w:b/>
                <w:lang w:val="fr-CH" w:eastAsia="ja-JP"/>
              </w:rPr>
            </w:pPr>
            <w:r w:rsidRPr="00CC6AC9">
              <w:rPr>
                <w:b/>
                <w:lang w:val="fr-CH" w:eastAsia="ja-JP"/>
              </w:rPr>
              <w:t>Libellé</w:t>
            </w:r>
          </w:p>
        </w:tc>
        <w:tc>
          <w:tcPr>
            <w:tcW w:w="1575" w:type="dxa"/>
          </w:tcPr>
          <w:p w14:paraId="1BAEE014" w14:textId="5DCA81F2" w:rsidR="00641B1C" w:rsidRPr="00CC6AC9" w:rsidRDefault="00350035" w:rsidP="00CC6AC9">
            <w:pPr>
              <w:jc w:val="center"/>
              <w:rPr>
                <w:b/>
                <w:lang w:val="fr-CH" w:eastAsia="ja-JP"/>
              </w:rPr>
            </w:pPr>
            <w:r w:rsidRPr="00CC6AC9">
              <w:rPr>
                <w:b/>
                <w:lang w:val="fr-CH" w:eastAsia="ja-JP"/>
              </w:rPr>
              <w:t>Temps estimé</w:t>
            </w:r>
          </w:p>
        </w:tc>
      </w:tr>
      <w:tr w:rsidR="00641B1C" w14:paraId="0C0603BB" w14:textId="77777777" w:rsidTr="00CC6AC9">
        <w:trPr>
          <w:jc w:val="center"/>
        </w:trPr>
        <w:tc>
          <w:tcPr>
            <w:tcW w:w="1586" w:type="dxa"/>
          </w:tcPr>
          <w:p w14:paraId="4015C53C" w14:textId="33AB255C" w:rsidR="00641B1C" w:rsidRDefault="00350035" w:rsidP="00350035">
            <w:pPr>
              <w:tabs>
                <w:tab w:val="left" w:pos="2692"/>
              </w:tabs>
              <w:rPr>
                <w:lang w:val="fr-CH" w:eastAsia="ja-JP"/>
              </w:rPr>
            </w:pPr>
            <w:r w:rsidRPr="00350035">
              <w:rPr>
                <w:color w:val="92D050"/>
                <w:lang w:val="fr-CH" w:eastAsia="ja-JP"/>
              </w:rPr>
              <w:t>Temps faible</w:t>
            </w:r>
          </w:p>
        </w:tc>
        <w:tc>
          <w:tcPr>
            <w:tcW w:w="1575" w:type="dxa"/>
          </w:tcPr>
          <w:p w14:paraId="1E3C57EE" w14:textId="47644238" w:rsidR="00350035" w:rsidRDefault="00350035" w:rsidP="00641B1C">
            <w:pPr>
              <w:rPr>
                <w:lang w:val="fr-CH" w:eastAsia="ja-JP"/>
              </w:rPr>
            </w:pPr>
            <w:r>
              <w:rPr>
                <w:lang w:val="fr-CH" w:eastAsia="ja-JP"/>
              </w:rPr>
              <w:t>1h – 10h</w:t>
            </w:r>
          </w:p>
        </w:tc>
      </w:tr>
      <w:tr w:rsidR="00641B1C" w14:paraId="0583B57D" w14:textId="77777777" w:rsidTr="00CC6AC9">
        <w:trPr>
          <w:jc w:val="center"/>
        </w:trPr>
        <w:tc>
          <w:tcPr>
            <w:tcW w:w="1586" w:type="dxa"/>
          </w:tcPr>
          <w:p w14:paraId="5DC9CE3C" w14:textId="237E2644" w:rsidR="00641B1C" w:rsidRDefault="00350035" w:rsidP="00350035">
            <w:pPr>
              <w:rPr>
                <w:lang w:val="fr-CH" w:eastAsia="ja-JP"/>
              </w:rPr>
            </w:pPr>
            <w:r w:rsidRPr="00350035">
              <w:rPr>
                <w:color w:val="00B0F0"/>
                <w:lang w:val="fr-CH" w:eastAsia="ja-JP"/>
              </w:rPr>
              <w:t>T</w:t>
            </w:r>
            <w:r>
              <w:rPr>
                <w:color w:val="00B0F0"/>
                <w:lang w:val="fr-CH" w:eastAsia="ja-JP"/>
              </w:rPr>
              <w:t>emps moyen</w:t>
            </w:r>
          </w:p>
        </w:tc>
        <w:tc>
          <w:tcPr>
            <w:tcW w:w="1575" w:type="dxa"/>
          </w:tcPr>
          <w:p w14:paraId="21F9C192" w14:textId="3574096A" w:rsidR="00641B1C" w:rsidRDefault="00350035" w:rsidP="00350035">
            <w:pPr>
              <w:rPr>
                <w:lang w:val="fr-CH" w:eastAsia="ja-JP"/>
              </w:rPr>
            </w:pPr>
            <w:r>
              <w:rPr>
                <w:lang w:val="fr-CH" w:eastAsia="ja-JP"/>
              </w:rPr>
              <w:t>10h – 20h</w:t>
            </w:r>
          </w:p>
        </w:tc>
      </w:tr>
      <w:tr w:rsidR="00641B1C" w14:paraId="1ACA7D54" w14:textId="77777777" w:rsidTr="00CC6AC9">
        <w:trPr>
          <w:jc w:val="center"/>
        </w:trPr>
        <w:tc>
          <w:tcPr>
            <w:tcW w:w="1586" w:type="dxa"/>
          </w:tcPr>
          <w:p w14:paraId="4F10EE05" w14:textId="71E27452" w:rsidR="00641B1C" w:rsidRDefault="00350035" w:rsidP="00641B1C">
            <w:pPr>
              <w:rPr>
                <w:lang w:val="fr-CH" w:eastAsia="ja-JP"/>
              </w:rPr>
            </w:pPr>
            <w:r>
              <w:rPr>
                <w:color w:val="FF0000"/>
                <w:lang w:val="fr-CH" w:eastAsia="ja-JP"/>
              </w:rPr>
              <w:t>É</w:t>
            </w:r>
            <w:r w:rsidRPr="00350035">
              <w:rPr>
                <w:color w:val="FF0000"/>
                <w:lang w:val="fr-CH" w:eastAsia="ja-JP"/>
              </w:rPr>
              <w:t>levé</w:t>
            </w:r>
          </w:p>
        </w:tc>
        <w:tc>
          <w:tcPr>
            <w:tcW w:w="1575" w:type="dxa"/>
          </w:tcPr>
          <w:p w14:paraId="57881640" w14:textId="53BB6D6C" w:rsidR="00641B1C" w:rsidRDefault="00350035" w:rsidP="00641B1C">
            <w:pPr>
              <w:rPr>
                <w:lang w:val="fr-CH" w:eastAsia="ja-JP"/>
              </w:rPr>
            </w:pPr>
            <w:r>
              <w:rPr>
                <w:lang w:val="fr-CH" w:eastAsia="ja-JP"/>
              </w:rPr>
              <w:t>&gt;20h</w:t>
            </w:r>
          </w:p>
        </w:tc>
      </w:tr>
    </w:tbl>
    <w:p w14:paraId="4879CE2C" w14:textId="77777777" w:rsidR="008E365B" w:rsidRDefault="008E365B" w:rsidP="00CC6AC9">
      <w:pPr>
        <w:rPr>
          <w:lang w:val="fr-CH" w:eastAsia="ja-JP"/>
        </w:rPr>
      </w:pPr>
    </w:p>
    <w:p w14:paraId="07CE9FA2" w14:textId="4A36D2C7" w:rsidR="008E365B" w:rsidRPr="008E365B" w:rsidRDefault="008E365B" w:rsidP="008E365B">
      <w:pPr>
        <w:pStyle w:val="Titre2"/>
        <w:numPr>
          <w:ilvl w:val="1"/>
          <w:numId w:val="34"/>
        </w:numPr>
      </w:pPr>
      <w:r w:rsidRPr="008E365B">
        <w:t>Difficultés liés aux objectifs</w:t>
      </w:r>
    </w:p>
    <w:p w14:paraId="4BA5B0D5" w14:textId="77777777" w:rsidR="008E365B" w:rsidRDefault="008E365B" w:rsidP="008E365B">
      <w:pPr>
        <w:ind w:left="360"/>
        <w:rPr>
          <w:lang w:val="fr-CH" w:eastAsia="ja-JP"/>
        </w:rPr>
      </w:pPr>
    </w:p>
    <w:p w14:paraId="059C6629" w14:textId="24F5A54E" w:rsidR="008E365B" w:rsidRPr="008E365B" w:rsidRDefault="008E365B" w:rsidP="008E365B">
      <w:pPr>
        <w:jc w:val="both"/>
      </w:pPr>
      <w:r>
        <w:t>Faire un développement pour les différents OS risque d’être assez problématiques, surtout pour des OS assez fermé quant au développement et à la mise en production. Dans un premier temps, nous nous concentrerons sur une application Android, car notre mandant souhaitait d’abord développer cet OS.</w:t>
      </w:r>
    </w:p>
    <w:p w14:paraId="6D0BF77B" w14:textId="6E664219" w:rsidR="000B3977" w:rsidRPr="000845DD" w:rsidRDefault="009E6637" w:rsidP="008E365B">
      <w:pPr>
        <w:pStyle w:val="Titre2"/>
      </w:pPr>
      <w:bookmarkStart w:id="17" w:name="_Toc431491055"/>
      <w:r w:rsidRPr="000845DD">
        <w:t>Risque</w:t>
      </w:r>
      <w:r w:rsidR="007D5653" w:rsidRPr="000845DD">
        <w:t>s</w:t>
      </w:r>
      <w:bookmarkEnd w:id="17"/>
      <w:r w:rsidRPr="000845DD">
        <w:t xml:space="preserve"> </w:t>
      </w:r>
    </w:p>
    <w:p w14:paraId="075D6688" w14:textId="54FE3B16" w:rsidR="00D4691D" w:rsidRDefault="008E365B" w:rsidP="00D4691D">
      <w:pPr>
        <w:rPr>
          <w:lang w:val="fr-CH" w:eastAsia="ja-JP"/>
        </w:rPr>
      </w:pPr>
      <w:r>
        <w:rPr>
          <w:lang w:val="fr-CH" w:eastAsia="ja-JP"/>
        </w:rPr>
        <w:t>Utilisation du Web service</w:t>
      </w:r>
    </w:p>
    <w:p w14:paraId="69DE1F17" w14:textId="45CDFC1D" w:rsidR="0052146E" w:rsidRDefault="008E365B" w:rsidP="00D4691D">
      <w:pPr>
        <w:rPr>
          <w:lang w:val="fr-CH" w:eastAsia="ja-JP"/>
        </w:rPr>
      </w:pPr>
      <w:r>
        <w:rPr>
          <w:lang w:val="fr-CH" w:eastAsia="ja-JP"/>
        </w:rPr>
        <w:t xml:space="preserve">Tout d’abord, notre équipe ne connait pas les Web services ce qui veut dire que nous devons nous former à l’utilisation et à la compréhension de cette nouvelle technologie. De plus, </w:t>
      </w:r>
      <w:r w:rsidR="0052146E">
        <w:rPr>
          <w:lang w:val="fr-CH" w:eastAsia="ja-JP"/>
        </w:rPr>
        <w:t xml:space="preserve">notre mandant a été peu clair sur l’hébergeur du web service qui était soit les TPG, soit les CFF, ce qui signifie que nous devrons nous former et nous renseigner. </w:t>
      </w:r>
    </w:p>
    <w:p w14:paraId="0A4DAF3E" w14:textId="07C480BF" w:rsidR="0052146E" w:rsidRDefault="0052146E" w:rsidP="00CC6AC9">
      <w:pPr>
        <w:tabs>
          <w:tab w:val="center" w:pos="4513"/>
        </w:tabs>
        <w:rPr>
          <w:lang w:val="fr-CH" w:eastAsia="ja-JP"/>
        </w:rPr>
      </w:pPr>
      <w:r>
        <w:rPr>
          <w:lang w:val="fr-CH" w:eastAsia="ja-JP"/>
        </w:rPr>
        <w:t>Développement mobile</w:t>
      </w:r>
    </w:p>
    <w:p w14:paraId="263DD53C" w14:textId="48E96E71" w:rsidR="0052146E" w:rsidRDefault="0052146E" w:rsidP="00D4691D">
      <w:pPr>
        <w:rPr>
          <w:lang w:val="fr-CH" w:eastAsia="ja-JP"/>
        </w:rPr>
      </w:pPr>
      <w:r>
        <w:rPr>
          <w:lang w:val="fr-CH" w:eastAsia="ja-JP"/>
        </w:rPr>
        <w:t xml:space="preserve">Ensuite, nous devons nous former à l’utilisation de cette nouvelle technologie de </w:t>
      </w:r>
      <w:r w:rsidR="00641B1C">
        <w:rPr>
          <w:lang w:val="fr-CH" w:eastAsia="ja-JP"/>
        </w:rPr>
        <w:t>programmation</w:t>
      </w:r>
      <w:r>
        <w:rPr>
          <w:lang w:val="fr-CH" w:eastAsia="ja-JP"/>
        </w:rPr>
        <w:t>, malgr</w:t>
      </w:r>
      <w:r w:rsidR="00641B1C">
        <w:rPr>
          <w:lang w:val="fr-CH" w:eastAsia="ja-JP"/>
        </w:rPr>
        <w:t xml:space="preserve">é notre cours de programmation, aucun membre de notre équipe n’a créée de projet avec cette technologie. </w:t>
      </w:r>
    </w:p>
    <w:p w14:paraId="4E09A91D" w14:textId="58C22B5E" w:rsidR="00641B1C" w:rsidRDefault="00641B1C" w:rsidP="00D4691D">
      <w:pPr>
        <w:rPr>
          <w:lang w:val="fr-CH" w:eastAsia="ja-JP"/>
        </w:rPr>
      </w:pPr>
      <w:r>
        <w:rPr>
          <w:lang w:val="fr-CH" w:eastAsia="ja-JP"/>
        </w:rPr>
        <w:t>Rendez-vous avec le mandant</w:t>
      </w:r>
    </w:p>
    <w:p w14:paraId="5B8D3521" w14:textId="3575CE7B" w:rsidR="00641B1C" w:rsidRDefault="00641B1C" w:rsidP="00D4691D">
      <w:pPr>
        <w:rPr>
          <w:lang w:val="fr-CH" w:eastAsia="ja-JP"/>
        </w:rPr>
      </w:pPr>
      <w:r>
        <w:rPr>
          <w:lang w:val="fr-CH" w:eastAsia="ja-JP"/>
        </w:rPr>
        <w:lastRenderedPageBreak/>
        <w:t xml:space="preserve">De plus, notre mandant est souvent occupé, donc nous devrons optimiser notre temps de réunion afin d’avoir le plus d’information pertinente. Cependant, il est assez disponible quand nous le contactons par e-mail, donc nous pouvons avoir des petites informations assez rapidement. </w:t>
      </w:r>
    </w:p>
    <w:p w14:paraId="037F256C" w14:textId="73748006" w:rsidR="00641B1C" w:rsidRDefault="00641B1C" w:rsidP="00D4691D">
      <w:pPr>
        <w:rPr>
          <w:lang w:val="fr-CH" w:eastAsia="ja-JP"/>
        </w:rPr>
      </w:pPr>
      <w:r>
        <w:rPr>
          <w:lang w:val="fr-CH" w:eastAsia="ja-JP"/>
        </w:rPr>
        <w:t>Rendez-vous avec le GREP</w:t>
      </w:r>
    </w:p>
    <w:p w14:paraId="3FCB4074" w14:textId="7B07C7A5" w:rsidR="00641B1C" w:rsidRDefault="00641B1C" w:rsidP="00D4691D">
      <w:pPr>
        <w:rPr>
          <w:lang w:val="fr-CH" w:eastAsia="ja-JP"/>
        </w:rPr>
      </w:pPr>
      <w:r>
        <w:rPr>
          <w:lang w:val="fr-CH" w:eastAsia="ja-JP"/>
        </w:rPr>
        <w:t xml:space="preserve">Pour finir, le rendez-vous avec le GREP est un élément essentiel pour la suite de notre projet mais avec 2 professeurs et 1 assistant, il est très dur de pourvoir trouver une date en commun. Donc nous devrons être proactif afin que les rendez-vous soient pris à l’avance et que tous les membres soit présent. </w:t>
      </w:r>
    </w:p>
    <w:p w14:paraId="2C068B3E" w14:textId="77777777" w:rsidR="00641B1C" w:rsidRPr="000845DD" w:rsidRDefault="00641B1C" w:rsidP="00D4691D">
      <w:pPr>
        <w:rPr>
          <w:lang w:val="fr-CH" w:eastAsia="ja-JP"/>
        </w:rPr>
      </w:pPr>
    </w:p>
    <w:sectPr w:rsidR="00641B1C" w:rsidRPr="000845DD" w:rsidSect="006F5698">
      <w:headerReference w:type="default" r:id="rId18"/>
      <w:footerReference w:type="default" r:id="rId19"/>
      <w:headerReference w:type="first" r:id="rId20"/>
      <w:pgSz w:w="11907" w:h="16840" w:code="9"/>
      <w:pgMar w:top="1440" w:right="1440" w:bottom="1440" w:left="1440" w:header="624"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2F2A5" w14:textId="77777777" w:rsidR="008A3C8E" w:rsidRDefault="008A3C8E" w:rsidP="006A7F2E">
      <w:pPr>
        <w:spacing w:after="0" w:line="240" w:lineRule="auto"/>
      </w:pPr>
      <w:r>
        <w:separator/>
      </w:r>
    </w:p>
  </w:endnote>
  <w:endnote w:type="continuationSeparator" w:id="0">
    <w:p w14:paraId="1DDFCCBC" w14:textId="77777777" w:rsidR="008A3C8E" w:rsidRDefault="008A3C8E" w:rsidP="006A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8874" w14:textId="77777777" w:rsidR="00641B1C" w:rsidRPr="00261FE4" w:rsidRDefault="00641B1C" w:rsidP="006A2CCB">
    <w:pPr>
      <w:pStyle w:val="Pieddepage"/>
      <w:pBdr>
        <w:bottom w:val="single" w:sz="6" w:space="1" w:color="auto"/>
      </w:pBdr>
    </w:pPr>
  </w:p>
  <w:p w14:paraId="6FCBA0D5" w14:textId="77777777" w:rsidR="00641B1C" w:rsidRPr="00261FE4" w:rsidRDefault="00641B1C" w:rsidP="00261FE4">
    <w:pPr>
      <w:pStyle w:val="Pieddepage"/>
      <w:jc w:val="center"/>
    </w:pPr>
    <w:r w:rsidRPr="00261FE4">
      <w:t xml:space="preserve">Page </w:t>
    </w:r>
    <w:r w:rsidRPr="00261FE4">
      <w:fldChar w:fldCharType="begin"/>
    </w:r>
    <w:r w:rsidRPr="00261FE4">
      <w:instrText xml:space="preserve"> PAGE </w:instrText>
    </w:r>
    <w:r w:rsidRPr="00261FE4">
      <w:fldChar w:fldCharType="separate"/>
    </w:r>
    <w:r w:rsidR="00206C94">
      <w:rPr>
        <w:noProof/>
      </w:rPr>
      <w:t>7</w:t>
    </w:r>
    <w:r w:rsidRPr="00261FE4">
      <w:fldChar w:fldCharType="end"/>
    </w:r>
    <w:r w:rsidRPr="00261FE4">
      <w:t xml:space="preserve"> sur </w:t>
    </w:r>
    <w:r w:rsidRPr="00261FE4">
      <w:fldChar w:fldCharType="begin"/>
    </w:r>
    <w:r w:rsidRPr="00261FE4">
      <w:instrText xml:space="preserve"> NUMPAGES </w:instrText>
    </w:r>
    <w:r w:rsidRPr="00261FE4">
      <w:fldChar w:fldCharType="separate"/>
    </w:r>
    <w:r w:rsidR="00206C94">
      <w:rPr>
        <w:noProof/>
      </w:rPr>
      <w:t>7</w:t>
    </w:r>
    <w:r w:rsidRPr="00261FE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E38F9" w14:textId="77777777" w:rsidR="008A3C8E" w:rsidRDefault="008A3C8E" w:rsidP="006A7F2E">
      <w:pPr>
        <w:spacing w:after="0" w:line="240" w:lineRule="auto"/>
      </w:pPr>
      <w:r>
        <w:separator/>
      </w:r>
    </w:p>
  </w:footnote>
  <w:footnote w:type="continuationSeparator" w:id="0">
    <w:p w14:paraId="6E39A963" w14:textId="77777777" w:rsidR="008A3C8E" w:rsidRDefault="008A3C8E" w:rsidP="006A7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BD8E5" w14:textId="557C91A5" w:rsidR="00641B1C" w:rsidRPr="00D7340A" w:rsidRDefault="00641B1C">
    <w:pPr>
      <w:pStyle w:val="En-tte"/>
      <w:rPr>
        <w:sz w:val="20"/>
        <w:szCs w:val="20"/>
      </w:rPr>
    </w:pPr>
    <w:r w:rsidRPr="00D7340A">
      <w:rPr>
        <w:noProof/>
        <w:sz w:val="20"/>
        <w:szCs w:val="20"/>
        <w:lang w:val="fr-CH" w:eastAsia="fr-CH"/>
      </w:rPr>
      <mc:AlternateContent>
        <mc:Choice Requires="wpg">
          <w:drawing>
            <wp:anchor distT="0" distB="0" distL="114300" distR="114300" simplePos="0" relativeHeight="251662336" behindDoc="0" locked="0" layoutInCell="1" allowOverlap="1" wp14:anchorId="5D72C178" wp14:editId="206A52E7">
              <wp:simplePos x="0" y="0"/>
              <wp:positionH relativeFrom="page">
                <wp:posOffset>-14630</wp:posOffset>
              </wp:positionH>
              <wp:positionV relativeFrom="page">
                <wp:posOffset>-95098</wp:posOffset>
              </wp:positionV>
              <wp:extent cx="7584440" cy="10965180"/>
              <wp:effectExtent l="76200" t="57150" r="92710" b="140970"/>
              <wp:wrapNone/>
              <wp:docPr id="29" name="Group 29"/>
              <wp:cNvGraphicFramePr/>
              <a:graphic xmlns:a="http://schemas.openxmlformats.org/drawingml/2006/main">
                <a:graphicData uri="http://schemas.microsoft.com/office/word/2010/wordprocessingGroup">
                  <wpg:wgp>
                    <wpg:cNvGrpSpPr/>
                    <wpg:grpSpPr>
                      <a:xfrm>
                        <a:off x="0" y="0"/>
                        <a:ext cx="7584440" cy="10965180"/>
                        <a:chOff x="351" y="0"/>
                        <a:chExt cx="7585359" cy="10963910"/>
                      </a:xfrm>
                      <a:solidFill>
                        <a:srgbClr val="002060"/>
                      </a:solidFill>
                    </wpg:grpSpPr>
                    <wpg:grpSp>
                      <wpg:cNvPr id="18" name="Group 18"/>
                      <wpg:cNvGrpSpPr/>
                      <wpg:grpSpPr>
                        <a:xfrm>
                          <a:off x="351" y="54352"/>
                          <a:ext cx="7585359" cy="10909558"/>
                          <a:chOff x="351" y="54354"/>
                          <a:chExt cx="7586312" cy="10909880"/>
                        </a:xfrm>
                        <a:grpFill/>
                      </wpg:grpSpPr>
                      <wpg:grpSp>
                        <wpg:cNvPr id="19" name="Group 19"/>
                        <wpg:cNvGrpSpPr/>
                        <wpg:grpSpPr>
                          <a:xfrm>
                            <a:off x="4528457" y="261258"/>
                            <a:ext cx="3058206" cy="10702976"/>
                            <a:chOff x="0" y="0"/>
                            <a:chExt cx="3058206" cy="10702976"/>
                          </a:xfrm>
                          <a:grpFill/>
                        </wpg:grpSpPr>
                        <wps:wsp>
                          <wps:cNvPr id="20" name="Right Triangle 2"/>
                          <wps:cNvSpPr/>
                          <wps:spPr>
                            <a:xfrm rot="16200000">
                              <a:off x="691244" y="8202385"/>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agonal Stripe 3"/>
                          <wps:cNvSpPr/>
                          <wps:spPr>
                            <a:xfrm rot="10800000">
                              <a:off x="0" y="0"/>
                              <a:ext cx="2882510" cy="10702976"/>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
                        <wps:cNvSpPr/>
                        <wps:spPr>
                          <a:xfrm rot="5400000">
                            <a:off x="248954" y="-194249"/>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Diagonal Stripe 3"/>
                      <wps:cNvSpPr/>
                      <wps:spPr>
                        <a:xfrm>
                          <a:off x="188804" y="0"/>
                          <a:ext cx="2882265" cy="10702925"/>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08AF4537" id="Group 29" o:spid="_x0000_s1026" style="position:absolute;margin-left:-1.15pt;margin-top:-7.5pt;width:597.2pt;height:863.4pt;z-index:251662336;mso-position-horizontal-relative:page;mso-position-vertical-relative:page;mso-width-relative:margin;mso-height-relative:margin" coordorigin="3" coordsize="75853,10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coTBIAAGTLAAAOAAAAZHJzL2Uyb0RvYy54bWzsXd9v4zYSfj/g/gfBjwXa6JclOWj2sNe9&#10;LQ7otYvuHrr7qDhKbMCxfLKySfvX35AUrU92SI5lt7vdMg+JHQ35iTMfh+RYnvn2H0/3q+Bj1WyX&#10;9fpqEn0TToJqPa9vluu7q8l/373+upgE27Zc35Srel1dTX6ttpN/vPj737593FxWcb2oVzdVE1An&#10;6+3l4+ZqsmjbzeXFxXa+qO7L7Tf1plrTxdu6uS9betvcXdw05SP1fr+6iMMwu3ism5tNU8+r7Zb+&#10;+0pdnLyQ/d/eVvP2p9vbbdUGq6sJ3Vsrfzfy97X4ffHi2/Lyrik3i+W8u41yxF3cl8s1ge66elW2&#10;ZfDQLA+6ul/Om3pb37bfzOv7i/r2djmv5BhoNFG4N5rvm/phI8dyd/l4t9mpiVS7p6fR3c5//Pim&#10;CZY3V5N4NgnW5T3ZSMIG9J6U87i5uySZ75vN282bpvvHnXonxvt029yLvzSS4Emq9dedWqunNpjT&#10;P/NpkaYpaX9O16Jwlk2jotP8fEHmEQ2TaTQJ+qbzxb/6xtNkSvemGyezSDa+6MG39Wp583q5Wok7&#10;2TZ319+tmuBjKUwexmGmxUHsQoxrN4zdm914O51ExF7UCb0/Xid6aNM0mcaKcKCZweDC2XQqIcrL&#10;A82I5qlqPtBOlkTxTjvhrFCqBe3QMIVu6Ma5o95jQjSGCek0LtJpLo0aZ1Gsx6WHnoTTgmyj7zwP&#10;41me6eF1pCDKPEcJY1PWoMnPbPuptD1tKr1dlJtKztCtmCZ6KtGNK9r8vLxbtMG7Zlmu71ZVIM3/&#10;uJGyu/m0vdzS1NKTKWhqclJRRs6NfqRP6eZWNoviNJUqIc3FSTEdkimOoiIhssuZQiqfTjMpAVqZ&#10;P2zb76taztjy4w/blkhBPuuGXqkX3W3P6/V6u2yr99Tb7f2KPOJXF0EYPAYao2u3J/4BxeM4L5Ii&#10;DBZB90rd7d3NXqP3NPGPwRiKO3unubHrvbt79zgGjbjjSACJoSsUZ+sKFczAQHE2xlDBTpsPxb09&#10;5Bz08+NwniPhGdxFcTZ3kfAMDBRnYwwJ7+eH8PIm344K9vZQK4lJV0h4hq5QnM3dU+xBO4oiycV6&#10;rl6ZxnHq/LD3Plia1Y7nyPWcOw5U8LH24GJ4e2g2uXnl7UFbcOfs+/PODzqn7E4i5UIfTuZP6+50&#10;Qq8COkaJ8II4rGzqrQgc4FGFDov6LR1FxIGXztFPayHtaEw+CxtHRzUmlWNjechjIxOrsXGCyKqT&#10;bvgNxbJEFGslo1jtJKAoVjMJKIp1rTzxpmyF1qRu6GXwSDEdfSRc0OvOr4rr9/XH6l0tJds+bKMl&#10;lOJ6mdX6UFarV1+bP1wv5/+sfkPJPMwiih2I8UVpnOT6wLqRmHkRFll3NYtz+umGIa/u7pwaD+9r&#10;iKTxVZ/kTg/ktcR8VW8rNTShKUmOncqEpuFsDJEiZkCpvFxJnq1rHWvR/6lkFLIzTP3QVs3bxc1j&#10;cL16aH4uKe6WynN+cLPc0rk/TsShn96QcafyCr2jiMAvy3YhYw2a/XtRrl2soFxtFqWKfSVT0Zca&#10;cScuB727B/lucHvbebWukhs5YSgU2JTBphG3VTftou6ipK+bet3KGUj3FaxKukz3SNFd+bepPoq/&#10;CnUu+xC9rUQchIIhQbOkCdwumqp6QxSW43R0FnWRENWl7kjeO9zudqNu+7r6WK3eCe5nYvyTQDBf&#10;aFIrQspRIExHXcSr6/rmVwrdyMgLNdlu5q+XNO4fym37pmwo+kH/pBh3+xP9ul3V1DnNH/mK+q+b&#10;3577v5Cn2BJdnQSPFF++mmz/91A2Fanq32uKOs0iGRJt5RsKlMWE0eCVa7yyfrj/rqbJT36K7k6+&#10;FPLtSr+8ber7XygU/lKg0qVyPSds8oct+Qj15ruW3tMlCqbPq5cv5WsKQtMc+GH9djMXnUuPQCN/&#10;9/RL2Ww647cUsvux1pGu8lIHjmjOCHYoWdFyXb98aOvbpYgqSQ0rvXZvKOomwqt/RPiNtKTCb6+W&#10;5V29LlfB27ZZbqpAeldW/C0sxJQaxN9IdeRcJJHKSx3GjIsinlJAugtP92FM0o6OjaNn0cqDte7w&#10;pCyMhFG3lEKl+awL9x2ID6NuIoQcin1CGlGgXPFegNmibnE8i5JZQftoB9Jwa+/EwL1I17MbAxsx&#10;xrG/K3SMAMU7Dbl1RUHXY+yB4jHXHt7muzCzk1doRHEy8zZnzvM0iqI0cmvMz3P5aYeDV3+Oee5t&#10;bl0H0YgMX4Lio317PMtC2v+p887B0nyG9XxncwfSCfO865l8iQPjxPXc0TsuBaPXcwfGp7P5NA/J&#10;lCaiDD45jcfa3IGB5httcwcGGlFGWu3zA8W7nmkP58BAIzIwULznlQNjurdPdPAKxXtf4sDY3yc6&#10;MFCcMPIoSZSupnnaBVwOHNDpvIoyDsy5qGUbCnKFYXYUJ0OInt3qQq4wMFCcqBWzdIVcYWCgONvs&#10;yBUGBoqzMXDFGeWyPLUsO4cvklpxTmcW77UsZv8ivRbX7OiGjvVaXAzvtcQDgF/Mgsg1+x9PrVmR&#10;FZn7TIV8FDHSzjKGA+V7v9ES0fDff6PleZW6uYtkZHAX1zaGe0dx76/s52h0b/QE2ZhdlvdXtsMn&#10;bscZ3EVx76/8OmiMzyBR5HnYGYTFFmlURLM0c28bMIjAoC+Ks90J+iAGBoqzMXC3FKdfhstK4zSL&#10;xSd5jvgfrofxNJ5mIcPwyBaGUVCcveYiW3gcxhZsDtMXzAYf3TvUheJsfiEpGepCcTaG57D6Eprn&#10;sHPKfwIOJ6FeT3LLl0EGHM5nSURRPedosFF3XLBh4Omim+tuDGzUx5dtMOhWR7riPE5mag22AaFv&#10;ZfgWFCdXLHp2Y6BjHeWKk2nOGArykjEUFCc3yaMY+laJUeT0tenue8UHH3QNP2nnYiAj6bE8TWM7&#10;EjZimAQZGaueBY3tGNiIgfE8h+0Q2IZc8UgO2zHOxmE7DLKethMjOWzH8BzuHurzHGZMSGSk9sN2&#10;fmGLz5bD8pQix2E60Br8cBRmcZFNuyeuD7z38DEF6Yhl+NEOte+IXSDoVBWL850nNo4HGwnDu0DQ&#10;rcrtROzGwDa9K3YhoXPtF0jjQFBcd80YD/KSmMwwC7bomawhTR9soH9l0AzF+y2FCwT3FAwQFN8H&#10;yUyKPieXzSBIyxO5bAZBXp6Dy2YkJOepXDajIDNP57IZB8nJoBmK82mG5EyTSH7UWORFlneJiQ6c&#10;rNU1mweDXpb2yHkaz5RHs0Fho95rmkH26Cy6doNgIw7IkM7FjL4BLzfitoFgm33XbB4O0plsM3Xj&#10;YAvtxXbe2QyEjJ7OUoZlsMW+dzbjIEV5ZMMW40jd+4EjD31RmIeUSeuIzYYMXtj3Z4eMtoMgOUdv&#10;mV0jQXb2sQv7QLANMto+nCE/C3qCSXHadiQfthH9h+LZL9egkKGn7J1dOMhQBtdQHAlt19v5vLTA&#10;SbibjrFe2g6yx+mxXtoOgvxM49O8tB0J+TnGS4veY7Xw2IGQ0ad5aTsOUvQ0L23HQVIzZg6K788c&#10;nQfxYLfyzDZ6tJc2g+wxWngzt1/DRr35zSBDRusP+8Z7aTMSMjpKwkx+EbhbfQwHrw+DNnLllJmB&#10;lPc0QyGnT/fSZhzkNINrKM7nGjKUAYLifBDcQYwONrvMgtw8cdthtokntMio+QGnAG6lhfM0Kw8Z&#10;yuAaivO5hgzN8mimHkRNKZHo0adDMZpcZtFx5h4osjAJ5RlkZoXCmdA7UDPIgNSqa+Gl7SDYiAMy&#10;IPWMHqyRp0M7BrbZ30ubh4MeVxhHHg/tQNhEu4DdVtqMhAzNKL0FwzbYZJ/UZiBkKZNv2GSf2GYg&#10;JDZluhCJLihvR5LOTN+sNEY9juF1GFNmEDfUSbxWo3CDnMTrJMmnKkhg1dnpvCbbqOiKFecMtKbZ&#10;kDNMczqteWxzs5qyyfjcaIPcaM6UbkQTStezywcnp7pI88XKB0eWx8Y6jzavMZkTG8tAlEZWf09J&#10;6dY5LpHYSjl18nsi+1Kfr03lQhPUkzfS+UmxlSf0XmyYSE01oigifeVcDSDPZiFl7admlOhJJmWj&#10;DQrlICdvSsOjb61GRRdjU1fjQno8eVU2E2MdpIXTqdi0vJrmojctryWG7Tp0cti5yMhP8rQqRUWX&#10;KV9dndHDCKkyWzTN6YPDbvehrqbShyl1qMcWOnUMgYbvVNOvp7M8VnnskzSnR2e7cIq6Kh6oJA9O&#10;t0TGiLKwGFwVDk1f3O3vDtTyLCrpOVfZ8WYZJYXTAXqFGpGmVccpZYWfRnJm7KwknJtE7ZZi9lD7&#10;bqnUQJYnXcYphTnLClpFaKDxjKoMzAbEMHBtOLDzJOB7TT99Njcs/KAS8A1T94kyItWuGkT7FMup&#10;snq4/099o7LkZTLNlyQ5/VsUHpCFI1RWPjVlZDES0YtKOtdjkiUV6CCJ3i6/3p89x59Sis/c5zP3&#10;Uea+vnbIH5XFjxbw04po6ASaYgHramjEaTGjU7ZwY1/TlyDo2wBqfdul89MJU0W1GZF31NfQoCog&#10;eHrwNTR8TZNu7T8Iv38YHAG5dVPwdC5jW90clMvPIQaK0y7I15gRNX8MuvL20BWLRIjEzquBk+Py&#10;ChXM4C6Ks7mLhGdgoDgbYxiEcupqKO5r/rBr/nDrQgwVfLw9ulzvz7uFM6zn3HEg4RncRfEu6zsF&#10;rCH/+3OfJiDhGRgozsbw9tBW8PZ4flJ9GKwfn2p+UETCx4kHcWIRbduVEPE1NIi8B/FHHXRVcT7y&#10;j93Zl6o9daFDLXGeEJ6pKKuOpvkaGr6GBlXZUDU3fA0NUZtExt9k6YxPEImLaPczup4GBN/oE5si&#10;VMG37sS6C7vRYwYxVauFKhqx/szNV9GAFBa+ioa9qglu7sVZwJHBH8X7DMxdvmdDUGX4jKmvnPLZ&#10;Zdf/3W2+y7TuQBoeGp1VTfAA4ef5ZzbPvc0/u3nuSOV0um/f2dyBdMI8H5WiRjyY6lijMJAmY2L2&#10;TJAo3vXsxqCd3DGptVCcvdaiERnjQPEegxLhkClNz3oO1/OxNndgoG8fbXMHBhqRoSsU73ommzsw&#10;0IgMDBTveeXAwKcuGRgozrY5EoWBgeKE4ato8N0JGdtX0bDk7vfUOmoV2fNanlpcao3L76zrBR6x&#10;A5Lf6/Mp6UXc6/Dhlb0F8a+ckt5Tq1saTXEm5Apjj4LitNf6K1Pry0jxzLD5F7kaclcq3DkxdIXi&#10;9FyUr3Zg2Tl4Xu2KUdOzV/bDjucVX1eeV3xdeV7xdXUyr3QyEvtUH26xfBUN8VC1XWP7oXHHlvdc&#10;YVJbUR7kSp/+zD4MbEMpG3wVDbu69r7Pzttqob/z2zkVNTUdDZGPnsO8akZISga/UJx9XDiNw7wS&#10;B+hSISOUfUZiI/HxIflhW9WJk/1wHwS0wZyBxiMrENi1het8pym3zvBzKN52Alv0WXMcpkFeHk9j&#10;HsUOaGxPO4fiNFV4GMhIoLEdCRsdS2PVs0yVY60JgtxnYDzPYfswsE2fAcpheCSlNLwdA8VP4rAd&#10;5jwctmMg5dn8QlIy1IXibAyko+cwowQQkpJhFBT/q3OYkRL+eQ7rxOCmveQhifsszabMwR+wkXCS&#10;LhB0qidWHjDXA0G3KnfFvoqGrMvlMg76VwbNULx3lS4QJCcDBMX3QcwZ55GWyiGP5rIZ5IxcNoOc&#10;m8tmJHSyvU82znwU1zbfOQAzCu4TaHfMMAu26HfHCtKMg+Rk0AzF+TRDcvJSZmMLPs4encfmZxdV&#10;lMwa26Pz2PzsdpAhnU/Lz25HQn6Oyc8uep/2S5pZb8jP0/Kz2weEFOWRDVvwyYYU7f2Ar6Lx/Ne9&#10;3w8ZfXp+dnPlEWR0FPoqGjrAoLJfmvWGhOZNHGyBE8de2OBMXtoOciYvbQcZcvo0L21HQk6P8dKi&#10;d19Fwx3MsjHanG1+j9HjKtyq6WkG2WO0r6KhZozcS4uXZs3hzkNHmu0RNGyBe2k7Du4jGDsCFN/3&#10;nubBIEMZICjOB/GEvu8epujDza75iS7al4Xhcw0ZyqxqgE32gcxVDQak9lU0EhF/VqQ26wxJ7ato&#10;TL66CPh8Q5by6hpgCz7OkNe+isaxvBZJ5+XO0FfR2PMIPjsaFaAaZEfzVTR8FQ31wWBX5MFX0dC1&#10;TnwVjdfL1Up8jXFX/0KVxvBVNKROqnWV3Aj1zMv7qimDTbNtryZ10y7qu6bcLJbz1029btXsWvkq&#10;Gr6Khq6i8XgnXtHXgxVNXpVtie9lhr/LKq4X9eqmal78XwAAAAD//wMAUEsDBBQABgAIAAAAIQAR&#10;En6G4QAAAAwBAAAPAAAAZHJzL2Rvd25yZXYueG1sTI9Ba8JAEIXvhf6HZQq96WYjthqzEZG2Jymo&#10;hdLbmIxJMLsbsmsS/33HU3uaGd7jzffS9Wga0VPna2c1qGkEgmzuitqWGr6O75MFCB/QFtg4Sxpu&#10;5GGdPT6kmBRusHvqD6EUHGJ9ghqqENpESp9XZNBPXUuWtbPrDAY+u1IWHQ4cbhoZR9GLNFhb/lBh&#10;S9uK8svhajR8DDhsZuqt313O29vPcf75vVOk9fPTuFmBCDSGPzPc8RkdMmY6uastvGg0TOIZO3mq&#10;OXe6G9QyViBOvL0qtQCZpfJ/iewXAAD//wMAUEsBAi0AFAAGAAgAAAAhALaDOJL+AAAA4QEAABMA&#10;AAAAAAAAAAAAAAAAAAAAAFtDb250ZW50X1R5cGVzXS54bWxQSwECLQAUAAYACAAAACEAOP0h/9YA&#10;AACUAQAACwAAAAAAAAAAAAAAAAAvAQAAX3JlbHMvLnJlbHNQSwECLQAUAAYACAAAACEA0aInKEwS&#10;AABkywAADgAAAAAAAAAAAAAAAAAuAgAAZHJzL2Uyb0RvYy54bWxQSwECLQAUAAYACAAAACEAERJ+&#10;huEAAAAMAQAADwAAAAAAAAAAAAAAAACmFAAAZHJzL2Rvd25yZXYueG1sUEsFBgAAAAAEAAQA8wAA&#10;ALQVAAAAAA==&#10;">
              <v:group id="Group 18" o:spid="_x0000_s1027" style="position:absolute;left:3;top:543;width:75854;height:109096" coordorigin="3,543" coordsize="75863,109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028" style="position:absolute;left:45284;top:2612;width:30582;height:107030" coordsize="30582,1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Right Triangle 2" o:spid="_x0000_s1029" style="position:absolute;left:6912;top:8202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IkosIA&#10;AADbAAAADwAAAGRycy9kb3ducmV2LnhtbERPy4rCMBTdD/gP4QpuBk114WjHKOIDdCNUHWaWl+ba&#10;Vpub0sRa/94sBlweznu2aE0pGqpdYVnBcBCBIE6tLjhTcD5t+xMQziNrLC2Tgic5WMw7HzOMtX1w&#10;Qs3RZyKEsItRQe59FUvp0pwMuoGtiAN3sbVBH2CdSV3jI4SbUo6iaCwNFhwacqxolVN6O96NgnXD&#10;P3+naXJILtevz0Oqb7T/3SjV67bLbxCeWv8W/7t3WsEorA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0iSiwgAAANsAAAAPAAAAAAAAAAAAAAAAAJgCAABkcnMvZG93&#10;bnJldi54bWxQSwUGAAAAAAQABAD1AAAAhwMAAAAA&#10;" path="m,2615837l,c706119,1423785,780869,1627777,2118360,2615837l,2615837xe" fillcolor="#002060" stroked="f">
                    <v:shadow on="t" color="black" opacity="22937f" origin=",.5" offset="0,.63889mm"/>
                    <v:path arrowok="t" o:connecttype="custom" o:connectlocs="0,2615565;0,0;2118360,2615565;0,2615565" o:connectangles="0,0,0,0"/>
                  </v:shape>
                  <v:shape id="Diagonal Stripe 3" o:spid="_x0000_s1030" style="position:absolute;width:28825;height:107029;rotation:180;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Yb8EA&#10;AADbAAAADwAAAGRycy9kb3ducmV2LnhtbESPQYvCMBSE78L+h/AWvNlUQZGuUURZETyI3WXPj+bZ&#10;FJuX2mRt/fdGEDwOM/MNs1j1thY3an3lWME4SUEQF05XXCr4/fkezUH4gKyxdkwK7uRhtfwYLDDT&#10;ruMT3fJQighhn6ECE0KTSekLQxZ94hri6J1dazFE2ZZSt9hFuK3lJE1n0mLFccFgQxtDxSX/twoK&#10;fTjuuo4N5X/p6ajvfnrdzpUafvbrLxCB+vAOv9p7rWAyhu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nWG/BAAAA2wAAAA8AAAAAAAAAAAAAAAAAmAIAAGRycy9kb3du&#10;cmV2LnhtbFBLBQYAAAAABAAEAPUAAACGAw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5,2273005;2801295,0;2882510,0;433611,2527193;9134,10702959;10767,4183503;9135,2273005" o:connectangles="0,0,0,0,0,0,0"/>
                  </v:shape>
                </v:group>
                <v:shape id="Right Triangle 2" o:spid="_x0000_s1031" style="position:absolute;left:2489;top:-194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0lMMA&#10;AADbAAAADwAAAGRycy9kb3ducmV2LnhtbESP0YrCMBRE3wX/IdwFX0RTRVS6RnEFQVwQWv2AS3O3&#10;rdvcdJtY69+bBcHHYWbOMKtNZyrRUuNKywom4wgEcWZ1ybmCy3k/WoJwHlljZZkUPMjBZt3vrTDW&#10;9s4JtanPRYCwi1FB4X0dS+myggy6sa2Jg/djG4M+yCaXusF7gJtKTqNoLg2WHBYKrGlXUPab3oyC&#10;9Fqd/oa6vWZfybddpovTMdGk1OCj236C8NT5d/jVPmgF0xn8fw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v0lMMAAADbAAAADwAAAAAAAAAAAAAAAACYAgAAZHJzL2Rv&#10;d25yZXYueG1sUEsFBgAAAAAEAAQA9QAAAIgDAAAAAA==&#10;" path="m,2615837l,c706119,1423785,780869,1627777,2118360,2615837l,2615837xe" fillcolor="#002060" stroked="f">
                  <v:shadow on="t" color="black" opacity="22937f" origin=",.5" offset="0,.63889mm"/>
                  <v:path arrowok="t" o:connecttype="custom" o:connectlocs="0,2615565;0,0;2118360,2615565;0,2615565" o:connectangles="0,0,0,0"/>
                </v:shape>
              </v:group>
              <v:shape id="Diagonal Stripe 3" o:spid="_x0000_s1032" style="position:absolute;left:1888;width:28822;height:107029;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8AL8A&#10;AADbAAAADwAAAGRycy9kb3ducmV2LnhtbERPzYrCMBC+C/sOYRa8aVoPotUoi7Cwgh78eYCxGZti&#10;M+kmUevbG0HwNh/f78yXnW3EjXyoHSvIhxkI4tLpmisFx8PvYAIiRGSNjWNS8KAAy8VXb46Fdnfe&#10;0W0fK5FCOBSowMTYFlKG0pDFMHQtceLOzluMCfpKao/3FG4bOcqysbRYc2ow2NLKUHnZX62C9qTL&#10;1dlf190p/2cy4+nmsNsq1f/ufmYgInXxI367/3San8Prl3SAX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JHwAvwAAANsAAAAPAAAAAAAAAAAAAAAAAJgCAABkcnMvZG93bnJl&#10;di54bWxQSwUGAAAAAAQABAD1AAAAhAM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4,2272994;2801057,0;2882265,0;433574,2527181;9133,10702908;10766,4183483;9134,2272994" o:connectangles="0,0,0,0,0,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6F7BF" w14:textId="688EDF9F" w:rsidR="00641B1C" w:rsidRPr="008E6253" w:rsidRDefault="00641B1C" w:rsidP="006A2CCB">
    <w:pPr>
      <w:pStyle w:val="En-tte"/>
      <w:tabs>
        <w:tab w:val="clear" w:pos="9360"/>
        <w:tab w:val="right" w:pos="8931"/>
      </w:tabs>
      <w:rPr>
        <w:lang w:val="en-GB"/>
      </w:rPr>
    </w:pPr>
    <w:r w:rsidRPr="008E6253">
      <w:rPr>
        <w:lang w:val="en-GB"/>
      </w:rPr>
      <w:t>AMARAL João, FALVO Luca &amp; PALAMA Anthony</w:t>
    </w:r>
    <w:r w:rsidRPr="008E6253">
      <w:rPr>
        <w:lang w:val="en-GB"/>
      </w:rPr>
      <w:tab/>
    </w:r>
    <w:r w:rsidRPr="008E6253">
      <w:rPr>
        <w:lang w:val="en-GB"/>
      </w:rPr>
      <w:tab/>
      <w:t>HEG – Semestre 5 – 2015</w:t>
    </w:r>
  </w:p>
  <w:p w14:paraId="2FB98D53" w14:textId="77777777" w:rsidR="00641B1C" w:rsidRPr="008E6253" w:rsidRDefault="00641B1C" w:rsidP="006A2CCB">
    <w:pPr>
      <w:pStyle w:val="En-tte"/>
      <w:pBdr>
        <w:top w:val="single" w:sz="4" w:space="1" w:color="auto"/>
      </w:pBdr>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BD3DD" w14:textId="77777777" w:rsidR="00641B1C" w:rsidRDefault="00641B1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500F8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C5B8C7F2"/>
    <w:lvl w:ilvl="0">
      <w:start w:val="1"/>
      <w:numFmt w:val="decimal"/>
      <w:pStyle w:val="Listenumros"/>
      <w:lvlText w:val="%1."/>
      <w:lvlJc w:val="left"/>
      <w:pPr>
        <w:tabs>
          <w:tab w:val="num" w:pos="360"/>
        </w:tabs>
        <w:ind w:left="360" w:hanging="360"/>
      </w:pPr>
    </w:lvl>
  </w:abstractNum>
  <w:abstractNum w:abstractNumId="2" w15:restartNumberingAfterBreak="0">
    <w:nsid w:val="02C7470D"/>
    <w:multiLevelType w:val="hybridMultilevel"/>
    <w:tmpl w:val="F4AE3B3A"/>
    <w:lvl w:ilvl="0" w:tplc="438A94FC">
      <w:start w:val="1"/>
      <w:numFmt w:val="bullet"/>
      <w:lvlText w:val=""/>
      <w:lvlJc w:val="left"/>
      <w:pPr>
        <w:ind w:left="1080" w:hanging="360"/>
      </w:pPr>
      <w:rPr>
        <w:rFonts w:ascii="Symbol" w:eastAsiaTheme="minorHAnsi" w:hAnsi="Symbol"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0F7708C8"/>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4" w15:restartNumberingAfterBreak="0">
    <w:nsid w:val="1D0B6E33"/>
    <w:multiLevelType w:val="hybridMultilevel"/>
    <w:tmpl w:val="F4E22F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2264F12"/>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4297676"/>
    <w:multiLevelType w:val="hybridMultilevel"/>
    <w:tmpl w:val="CE006714"/>
    <w:lvl w:ilvl="0" w:tplc="58E4AAA4">
      <w:start w:val="1"/>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4DE155A"/>
    <w:multiLevelType w:val="multilevel"/>
    <w:tmpl w:val="B7DADF1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8" w15:restartNumberingAfterBreak="0">
    <w:nsid w:val="29706C8E"/>
    <w:multiLevelType w:val="hybridMultilevel"/>
    <w:tmpl w:val="8F1A515E"/>
    <w:lvl w:ilvl="0" w:tplc="100C0001">
      <w:start w:val="1"/>
      <w:numFmt w:val="bullet"/>
      <w:lvlText w:val=""/>
      <w:lvlJc w:val="left"/>
      <w:pPr>
        <w:ind w:left="927" w:hanging="360"/>
      </w:pPr>
      <w:rPr>
        <w:rFonts w:ascii="Symbol" w:hAnsi="Symbol" w:hint="default"/>
      </w:rPr>
    </w:lvl>
    <w:lvl w:ilvl="1" w:tplc="100C0003">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9" w15:restartNumberingAfterBreak="0">
    <w:nsid w:val="2A454226"/>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0F277F8"/>
    <w:multiLevelType w:val="hybridMultilevel"/>
    <w:tmpl w:val="B22A877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1" w15:restartNumberingAfterBreak="0">
    <w:nsid w:val="34D62EF0"/>
    <w:multiLevelType w:val="multilevel"/>
    <w:tmpl w:val="08EA71E6"/>
    <w:lvl w:ilvl="0">
      <w:start w:val="1"/>
      <w:numFmt w:val="decimal"/>
      <w:pStyle w:val="Titre1"/>
      <w:lvlText w:val="%1."/>
      <w:lvlJc w:val="left"/>
      <w:pPr>
        <w:tabs>
          <w:tab w:val="num" w:pos="1134"/>
        </w:tabs>
        <w:ind w:left="851" w:hanging="851"/>
      </w:pPr>
      <w:rPr>
        <w:rFonts w:ascii="Arial" w:hAnsi="Arial" w:hint="default"/>
        <w:b/>
        <w:i w:val="0"/>
        <w:sz w:val="32"/>
        <w:szCs w:val="32"/>
      </w:rPr>
    </w:lvl>
    <w:lvl w:ilvl="1">
      <w:start w:val="1"/>
      <w:numFmt w:val="decimal"/>
      <w:pStyle w:val="Titre2"/>
      <w:lvlText w:val="%1.%2"/>
      <w:lvlJc w:val="left"/>
      <w:pPr>
        <w:tabs>
          <w:tab w:val="num" w:pos="1134"/>
        </w:tabs>
        <w:ind w:left="851" w:hanging="851"/>
      </w:pPr>
      <w:rPr>
        <w:rFonts w:asciiTheme="minorHAnsi" w:hAnsiTheme="minorHAnsi" w:hint="default"/>
        <w:b/>
        <w:i w:val="0"/>
        <w:sz w:val="28"/>
        <w:szCs w:val="28"/>
      </w:rPr>
    </w:lvl>
    <w:lvl w:ilvl="2">
      <w:start w:val="1"/>
      <w:numFmt w:val="decimal"/>
      <w:pStyle w:val="Titre3"/>
      <w:lvlText w:val="%1.%2.%3"/>
      <w:lvlJc w:val="left"/>
      <w:pPr>
        <w:tabs>
          <w:tab w:val="num" w:pos="1374"/>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Titre5"/>
      <w:lvlText w:val="%1.%2.%3.%4.%5"/>
      <w:lvlJc w:val="left"/>
      <w:pPr>
        <w:tabs>
          <w:tab w:val="num" w:pos="1134"/>
        </w:tabs>
        <w:ind w:left="1134" w:hanging="1134"/>
      </w:pPr>
      <w:rPr>
        <w:rFonts w:ascii="Arial" w:hAnsi="Arial" w:hint="default"/>
        <w:b/>
        <w:i w:val="0"/>
        <w:sz w:val="22"/>
        <w:szCs w:val="22"/>
      </w:rPr>
    </w:lvl>
    <w:lvl w:ilvl="5">
      <w:start w:val="1"/>
      <w:numFmt w:val="decimal"/>
      <w:pStyle w:val="Titre6"/>
      <w:lvlText w:val="%1.%2.%3.%4.%5.%6"/>
      <w:lvlJc w:val="left"/>
      <w:pPr>
        <w:tabs>
          <w:tab w:val="num" w:pos="1134"/>
        </w:tabs>
        <w:ind w:left="1134" w:hanging="1134"/>
      </w:pPr>
      <w:rPr>
        <w:rFonts w:ascii="Arial" w:hAnsi="Arial" w:hint="default"/>
        <w:b w:val="0"/>
        <w:i w:val="0"/>
        <w:sz w:val="22"/>
        <w:szCs w:val="22"/>
      </w:rPr>
    </w:lvl>
    <w:lvl w:ilvl="6">
      <w:start w:val="1"/>
      <w:numFmt w:val="decimal"/>
      <w:pStyle w:val="Titre7"/>
      <w:lvlText w:val="%1.%2.%3.%4.%5.%6.%7"/>
      <w:lvlJc w:val="left"/>
      <w:pPr>
        <w:tabs>
          <w:tab w:val="num" w:pos="1701"/>
        </w:tabs>
        <w:ind w:left="1701" w:hanging="1701"/>
      </w:pPr>
      <w:rPr>
        <w:rFonts w:ascii="Arial" w:hAnsi="Arial" w:hint="default"/>
        <w:b w:val="0"/>
        <w:i w:val="0"/>
        <w:sz w:val="22"/>
        <w:szCs w:val="22"/>
      </w:rPr>
    </w:lvl>
    <w:lvl w:ilvl="7">
      <w:start w:val="1"/>
      <w:numFmt w:val="decimal"/>
      <w:pStyle w:val="Titre8"/>
      <w:lvlText w:val="%1.%2.%3.%4.%5.%6.%7.%8"/>
      <w:lvlJc w:val="left"/>
      <w:pPr>
        <w:tabs>
          <w:tab w:val="num" w:pos="1701"/>
        </w:tabs>
        <w:ind w:left="1701" w:hanging="1701"/>
      </w:pPr>
      <w:rPr>
        <w:rFonts w:ascii="Arial" w:hAnsi="Arial" w:hint="default"/>
        <w:b w:val="0"/>
        <w:i w:val="0"/>
        <w:sz w:val="22"/>
        <w:szCs w:val="22"/>
      </w:rPr>
    </w:lvl>
    <w:lvl w:ilvl="8">
      <w:start w:val="1"/>
      <w:numFmt w:val="decimal"/>
      <w:pStyle w:val="Titre9"/>
      <w:lvlText w:val="%1.%2.%3.%4.%5.%6.%7.%8.%9"/>
      <w:lvlJc w:val="left"/>
      <w:pPr>
        <w:tabs>
          <w:tab w:val="num" w:pos="1701"/>
        </w:tabs>
        <w:ind w:left="1701" w:hanging="1701"/>
      </w:pPr>
      <w:rPr>
        <w:rFonts w:ascii="Arial" w:hAnsi="Arial" w:hint="default"/>
        <w:b w:val="0"/>
        <w:i w:val="0"/>
        <w:sz w:val="22"/>
        <w:szCs w:val="22"/>
      </w:rPr>
    </w:lvl>
  </w:abstractNum>
  <w:abstractNum w:abstractNumId="12" w15:restartNumberingAfterBreak="0">
    <w:nsid w:val="367F6A45"/>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3" w15:restartNumberingAfterBreak="0">
    <w:nsid w:val="5C277EC9"/>
    <w:multiLevelType w:val="hybridMultilevel"/>
    <w:tmpl w:val="E5D80D08"/>
    <w:lvl w:ilvl="0" w:tplc="8C1C9566">
      <w:start w:val="13"/>
      <w:numFmt w:val="bullet"/>
      <w:lvlText w:val=""/>
      <w:lvlJc w:val="left"/>
      <w:pPr>
        <w:ind w:left="720" w:hanging="360"/>
      </w:pPr>
      <w:rPr>
        <w:rFonts w:ascii="Symbol" w:eastAsia="Times New Roman" w:hAnsi="Symbol" w:cs="Times New Roman"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D8B690F"/>
    <w:multiLevelType w:val="hybridMultilevel"/>
    <w:tmpl w:val="5E9273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2573F4B"/>
    <w:multiLevelType w:val="hybridMultilevel"/>
    <w:tmpl w:val="D1E84E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7C75BFE"/>
    <w:multiLevelType w:val="hybridMultilevel"/>
    <w:tmpl w:val="AE7C66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8C4509D"/>
    <w:multiLevelType w:val="hybridMultilevel"/>
    <w:tmpl w:val="1428A9F4"/>
    <w:lvl w:ilvl="0" w:tplc="8C1C9566">
      <w:start w:val="13"/>
      <w:numFmt w:val="bullet"/>
      <w:lvlText w:val=""/>
      <w:lvlJc w:val="left"/>
      <w:pPr>
        <w:ind w:left="720" w:hanging="360"/>
      </w:pPr>
      <w:rPr>
        <w:rFonts w:ascii="Symbol" w:eastAsia="Times New Roman" w:hAnsi="Symbol" w:cs="Times New Roman"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8D97430"/>
    <w:multiLevelType w:val="hybridMultilevel"/>
    <w:tmpl w:val="6AFA9116"/>
    <w:lvl w:ilvl="0" w:tplc="5C42A9CC">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15:restartNumberingAfterBreak="0">
    <w:nsid w:val="79923AC7"/>
    <w:multiLevelType w:val="hybridMultilevel"/>
    <w:tmpl w:val="0F244B56"/>
    <w:lvl w:ilvl="0" w:tplc="30BAAA20">
      <w:start w:val="3"/>
      <w:numFmt w:val="bullet"/>
      <w:lvlText w:val=""/>
      <w:lvlJc w:val="left"/>
      <w:pPr>
        <w:ind w:left="1200" w:hanging="360"/>
      </w:pPr>
      <w:rPr>
        <w:rFonts w:ascii="Symbol" w:eastAsia="Times New Roman" w:hAnsi="Symbol" w:cs="Times New Roman" w:hint="default"/>
      </w:rPr>
    </w:lvl>
    <w:lvl w:ilvl="1" w:tplc="100C0003" w:tentative="1">
      <w:start w:val="1"/>
      <w:numFmt w:val="bullet"/>
      <w:lvlText w:val="o"/>
      <w:lvlJc w:val="left"/>
      <w:pPr>
        <w:ind w:left="1920" w:hanging="360"/>
      </w:pPr>
      <w:rPr>
        <w:rFonts w:ascii="Courier New" w:hAnsi="Courier New" w:cs="Courier New" w:hint="default"/>
      </w:rPr>
    </w:lvl>
    <w:lvl w:ilvl="2" w:tplc="100C0005" w:tentative="1">
      <w:start w:val="1"/>
      <w:numFmt w:val="bullet"/>
      <w:lvlText w:val=""/>
      <w:lvlJc w:val="left"/>
      <w:pPr>
        <w:ind w:left="2640" w:hanging="360"/>
      </w:pPr>
      <w:rPr>
        <w:rFonts w:ascii="Wingdings" w:hAnsi="Wingdings" w:hint="default"/>
      </w:rPr>
    </w:lvl>
    <w:lvl w:ilvl="3" w:tplc="100C0001" w:tentative="1">
      <w:start w:val="1"/>
      <w:numFmt w:val="bullet"/>
      <w:lvlText w:val=""/>
      <w:lvlJc w:val="left"/>
      <w:pPr>
        <w:ind w:left="3360" w:hanging="360"/>
      </w:pPr>
      <w:rPr>
        <w:rFonts w:ascii="Symbol" w:hAnsi="Symbol" w:hint="default"/>
      </w:rPr>
    </w:lvl>
    <w:lvl w:ilvl="4" w:tplc="100C0003" w:tentative="1">
      <w:start w:val="1"/>
      <w:numFmt w:val="bullet"/>
      <w:lvlText w:val="o"/>
      <w:lvlJc w:val="left"/>
      <w:pPr>
        <w:ind w:left="4080" w:hanging="360"/>
      </w:pPr>
      <w:rPr>
        <w:rFonts w:ascii="Courier New" w:hAnsi="Courier New" w:cs="Courier New" w:hint="default"/>
      </w:rPr>
    </w:lvl>
    <w:lvl w:ilvl="5" w:tplc="100C0005" w:tentative="1">
      <w:start w:val="1"/>
      <w:numFmt w:val="bullet"/>
      <w:lvlText w:val=""/>
      <w:lvlJc w:val="left"/>
      <w:pPr>
        <w:ind w:left="4800" w:hanging="360"/>
      </w:pPr>
      <w:rPr>
        <w:rFonts w:ascii="Wingdings" w:hAnsi="Wingdings" w:hint="default"/>
      </w:rPr>
    </w:lvl>
    <w:lvl w:ilvl="6" w:tplc="100C0001" w:tentative="1">
      <w:start w:val="1"/>
      <w:numFmt w:val="bullet"/>
      <w:lvlText w:val=""/>
      <w:lvlJc w:val="left"/>
      <w:pPr>
        <w:ind w:left="5520" w:hanging="360"/>
      </w:pPr>
      <w:rPr>
        <w:rFonts w:ascii="Symbol" w:hAnsi="Symbol" w:hint="default"/>
      </w:rPr>
    </w:lvl>
    <w:lvl w:ilvl="7" w:tplc="100C0003" w:tentative="1">
      <w:start w:val="1"/>
      <w:numFmt w:val="bullet"/>
      <w:lvlText w:val="o"/>
      <w:lvlJc w:val="left"/>
      <w:pPr>
        <w:ind w:left="6240" w:hanging="360"/>
      </w:pPr>
      <w:rPr>
        <w:rFonts w:ascii="Courier New" w:hAnsi="Courier New" w:cs="Courier New" w:hint="default"/>
      </w:rPr>
    </w:lvl>
    <w:lvl w:ilvl="8" w:tplc="100C0005" w:tentative="1">
      <w:start w:val="1"/>
      <w:numFmt w:val="bullet"/>
      <w:lvlText w:val=""/>
      <w:lvlJc w:val="left"/>
      <w:pPr>
        <w:ind w:left="6960" w:hanging="360"/>
      </w:pPr>
      <w:rPr>
        <w:rFonts w:ascii="Wingdings" w:hAnsi="Wingdings" w:hint="default"/>
      </w:rPr>
    </w:lvl>
  </w:abstractNum>
  <w:num w:numId="1">
    <w:abstractNumId w:val="0"/>
  </w:num>
  <w:num w:numId="2">
    <w:abstractNumId w:val="1"/>
  </w:num>
  <w:num w:numId="3">
    <w:abstractNumId w:val="7"/>
  </w:num>
  <w:num w:numId="4">
    <w:abstractNumId w:val="10"/>
  </w:num>
  <w:num w:numId="5">
    <w:abstractNumId w:val="3"/>
  </w:num>
  <w:num w:numId="6">
    <w:abstractNumId w:val="15"/>
  </w:num>
  <w:num w:numId="7">
    <w:abstractNumId w:val="12"/>
  </w:num>
  <w:num w:numId="8">
    <w:abstractNumId w:val="11"/>
  </w:num>
  <w:num w:numId="9">
    <w:abstractNumId w:val="18"/>
  </w:num>
  <w:num w:numId="10">
    <w:abstractNumId w:val="5"/>
  </w:num>
  <w:num w:numId="11">
    <w:abstractNumId w:val="9"/>
  </w:num>
  <w:num w:numId="12">
    <w:abstractNumId w:val="8"/>
  </w:num>
  <w:num w:numId="13">
    <w:abstractNumId w:val="4"/>
  </w:num>
  <w:num w:numId="14">
    <w:abstractNumId w:val="14"/>
  </w:num>
  <w:num w:numId="15">
    <w:abstractNumId w:val="16"/>
  </w:num>
  <w:num w:numId="16">
    <w:abstractNumId w:val="6"/>
  </w:num>
  <w:num w:numId="17">
    <w:abstractNumId w:val="2"/>
  </w:num>
  <w:num w:numId="18">
    <w:abstractNumId w:val="19"/>
  </w:num>
  <w:num w:numId="19">
    <w:abstractNumId w:val="17"/>
  </w:num>
  <w:num w:numId="20">
    <w:abstractNumId w:val="13"/>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2D"/>
    <w:rsid w:val="00001036"/>
    <w:rsid w:val="00002065"/>
    <w:rsid w:val="00010970"/>
    <w:rsid w:val="00013A44"/>
    <w:rsid w:val="00044305"/>
    <w:rsid w:val="00060832"/>
    <w:rsid w:val="0007622D"/>
    <w:rsid w:val="000845DD"/>
    <w:rsid w:val="00097DD2"/>
    <w:rsid w:val="000B2B00"/>
    <w:rsid w:val="000B3977"/>
    <w:rsid w:val="000B3E87"/>
    <w:rsid w:val="00102D45"/>
    <w:rsid w:val="00110FAC"/>
    <w:rsid w:val="001169A2"/>
    <w:rsid w:val="00117D27"/>
    <w:rsid w:val="001910F0"/>
    <w:rsid w:val="001B7685"/>
    <w:rsid w:val="001E24DD"/>
    <w:rsid w:val="00206C94"/>
    <w:rsid w:val="0021418A"/>
    <w:rsid w:val="002522E0"/>
    <w:rsid w:val="00261FE4"/>
    <w:rsid w:val="00273A7E"/>
    <w:rsid w:val="002B3000"/>
    <w:rsid w:val="002B4712"/>
    <w:rsid w:val="002C0B4D"/>
    <w:rsid w:val="002D4E18"/>
    <w:rsid w:val="002D53A7"/>
    <w:rsid w:val="002F06B3"/>
    <w:rsid w:val="002F752F"/>
    <w:rsid w:val="0032595A"/>
    <w:rsid w:val="00350035"/>
    <w:rsid w:val="00357381"/>
    <w:rsid w:val="003622ED"/>
    <w:rsid w:val="00372821"/>
    <w:rsid w:val="0037400D"/>
    <w:rsid w:val="003A787B"/>
    <w:rsid w:val="003D7612"/>
    <w:rsid w:val="004411FE"/>
    <w:rsid w:val="004534C4"/>
    <w:rsid w:val="00457602"/>
    <w:rsid w:val="00471428"/>
    <w:rsid w:val="00482F39"/>
    <w:rsid w:val="004849BB"/>
    <w:rsid w:val="004C6FC8"/>
    <w:rsid w:val="004D4568"/>
    <w:rsid w:val="004D74C5"/>
    <w:rsid w:val="004E5369"/>
    <w:rsid w:val="004F7E00"/>
    <w:rsid w:val="00500349"/>
    <w:rsid w:val="0050308D"/>
    <w:rsid w:val="0052146E"/>
    <w:rsid w:val="00554084"/>
    <w:rsid w:val="00571698"/>
    <w:rsid w:val="00574395"/>
    <w:rsid w:val="005A36F2"/>
    <w:rsid w:val="005C1047"/>
    <w:rsid w:val="005D5A42"/>
    <w:rsid w:val="00602454"/>
    <w:rsid w:val="00615C7F"/>
    <w:rsid w:val="00625454"/>
    <w:rsid w:val="00640F02"/>
    <w:rsid w:val="00641B1C"/>
    <w:rsid w:val="00682A09"/>
    <w:rsid w:val="006A2CCB"/>
    <w:rsid w:val="006A7F2E"/>
    <w:rsid w:val="006D4924"/>
    <w:rsid w:val="006E7FC7"/>
    <w:rsid w:val="006F03FF"/>
    <w:rsid w:val="006F5698"/>
    <w:rsid w:val="00705BD8"/>
    <w:rsid w:val="00734508"/>
    <w:rsid w:val="007528FE"/>
    <w:rsid w:val="00753B20"/>
    <w:rsid w:val="0075502A"/>
    <w:rsid w:val="00776608"/>
    <w:rsid w:val="007A41BD"/>
    <w:rsid w:val="007A5464"/>
    <w:rsid w:val="007C04B1"/>
    <w:rsid w:val="007C06FF"/>
    <w:rsid w:val="007C592B"/>
    <w:rsid w:val="007D1482"/>
    <w:rsid w:val="007D5653"/>
    <w:rsid w:val="00802410"/>
    <w:rsid w:val="008135F3"/>
    <w:rsid w:val="0083450B"/>
    <w:rsid w:val="00856D3F"/>
    <w:rsid w:val="008617E9"/>
    <w:rsid w:val="00875DDD"/>
    <w:rsid w:val="008775F2"/>
    <w:rsid w:val="008A305D"/>
    <w:rsid w:val="008A3C8E"/>
    <w:rsid w:val="008B11D4"/>
    <w:rsid w:val="008B2A6F"/>
    <w:rsid w:val="008E365B"/>
    <w:rsid w:val="008E6253"/>
    <w:rsid w:val="008F28D6"/>
    <w:rsid w:val="0090338E"/>
    <w:rsid w:val="00906FAE"/>
    <w:rsid w:val="00907337"/>
    <w:rsid w:val="009211FE"/>
    <w:rsid w:val="009644B9"/>
    <w:rsid w:val="009C11A1"/>
    <w:rsid w:val="009C2894"/>
    <w:rsid w:val="009D5D98"/>
    <w:rsid w:val="009E1992"/>
    <w:rsid w:val="009E6637"/>
    <w:rsid w:val="00A134D2"/>
    <w:rsid w:val="00A21F46"/>
    <w:rsid w:val="00A2373D"/>
    <w:rsid w:val="00A51BB9"/>
    <w:rsid w:val="00A54FDA"/>
    <w:rsid w:val="00A56EF3"/>
    <w:rsid w:val="00A72698"/>
    <w:rsid w:val="00A76C2B"/>
    <w:rsid w:val="00A8202D"/>
    <w:rsid w:val="00A975E5"/>
    <w:rsid w:val="00AA5F5A"/>
    <w:rsid w:val="00AD0D15"/>
    <w:rsid w:val="00AD491F"/>
    <w:rsid w:val="00AF60D3"/>
    <w:rsid w:val="00B24193"/>
    <w:rsid w:val="00B32C89"/>
    <w:rsid w:val="00B46CED"/>
    <w:rsid w:val="00B875A3"/>
    <w:rsid w:val="00B91D76"/>
    <w:rsid w:val="00BA0B6E"/>
    <w:rsid w:val="00BD2D2C"/>
    <w:rsid w:val="00BE2632"/>
    <w:rsid w:val="00BF3FC3"/>
    <w:rsid w:val="00C14610"/>
    <w:rsid w:val="00C170BC"/>
    <w:rsid w:val="00C85378"/>
    <w:rsid w:val="00C8598A"/>
    <w:rsid w:val="00C95E8C"/>
    <w:rsid w:val="00CA246A"/>
    <w:rsid w:val="00CA2F08"/>
    <w:rsid w:val="00CB6870"/>
    <w:rsid w:val="00CC6AC9"/>
    <w:rsid w:val="00CD152B"/>
    <w:rsid w:val="00CE56FB"/>
    <w:rsid w:val="00D02493"/>
    <w:rsid w:val="00D21E68"/>
    <w:rsid w:val="00D4691D"/>
    <w:rsid w:val="00D721C6"/>
    <w:rsid w:val="00D7340A"/>
    <w:rsid w:val="00D95756"/>
    <w:rsid w:val="00DD4265"/>
    <w:rsid w:val="00DD48C6"/>
    <w:rsid w:val="00E0116F"/>
    <w:rsid w:val="00E10536"/>
    <w:rsid w:val="00E15CD5"/>
    <w:rsid w:val="00E24772"/>
    <w:rsid w:val="00E26D20"/>
    <w:rsid w:val="00E430E6"/>
    <w:rsid w:val="00E521E9"/>
    <w:rsid w:val="00E5650C"/>
    <w:rsid w:val="00EB3379"/>
    <w:rsid w:val="00EF7F56"/>
    <w:rsid w:val="00F00E5B"/>
    <w:rsid w:val="00F25225"/>
    <w:rsid w:val="00F45C2C"/>
    <w:rsid w:val="00F87FC5"/>
    <w:rsid w:val="00FE2E13"/>
    <w:rsid w:val="00FE3B21"/>
    <w:rsid w:val="00FE5EA3"/>
    <w:rsid w:val="00FF4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08443"/>
  <w15:docId w15:val="{B7FA2B79-D29F-4FCE-85E1-7D120357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qFormat/>
    <w:rsid w:val="007C592B"/>
    <w:pPr>
      <w:keepNext/>
      <w:keepLines/>
      <w:numPr>
        <w:numId w:val="8"/>
      </w:numPr>
      <w:pBdr>
        <w:bottom w:val="single" w:sz="24" w:space="1" w:color="FFFF00"/>
      </w:pBdr>
      <w:spacing w:before="480" w:after="120"/>
      <w:outlineLvl w:val="0"/>
    </w:pPr>
    <w:rPr>
      <w:rFonts w:eastAsiaTheme="majorEastAsia" w:cstheme="majorBidi"/>
      <w:b/>
      <w:bCs/>
      <w:color w:val="002060"/>
      <w:sz w:val="32"/>
      <w:szCs w:val="32"/>
      <w:lang w:val="fr-CH"/>
    </w:rPr>
  </w:style>
  <w:style w:type="paragraph" w:styleId="Titre2">
    <w:name w:val="heading 2"/>
    <w:basedOn w:val="Listenumros2"/>
    <w:next w:val="Normal"/>
    <w:link w:val="Titre2Car"/>
    <w:unhideWhenUsed/>
    <w:qFormat/>
    <w:rsid w:val="008E365B"/>
    <w:pPr>
      <w:keepNext/>
      <w:numPr>
        <w:ilvl w:val="1"/>
        <w:numId w:val="8"/>
      </w:numPr>
      <w:tabs>
        <w:tab w:val="left" w:pos="1134"/>
      </w:tabs>
      <w:spacing w:before="120" w:after="120" w:line="288" w:lineRule="auto"/>
      <w:ind w:left="1276" w:hanging="709"/>
      <w:contextualSpacing w:val="0"/>
      <w:outlineLvl w:val="1"/>
    </w:pPr>
    <w:rPr>
      <w:b/>
      <w:color w:val="002060"/>
      <w:kern w:val="20"/>
      <w:sz w:val="28"/>
      <w:szCs w:val="28"/>
      <w:lang w:val="fr-CH" w:eastAsia="ja-JP"/>
    </w:rPr>
  </w:style>
  <w:style w:type="paragraph" w:styleId="Titre3">
    <w:name w:val="heading 3"/>
    <w:basedOn w:val="Normal"/>
    <w:next w:val="Normal"/>
    <w:link w:val="Titre3Car"/>
    <w:unhideWhenUsed/>
    <w:qFormat/>
    <w:rsid w:val="007C592B"/>
    <w:pPr>
      <w:keepNext/>
      <w:keepLines/>
      <w:numPr>
        <w:ilvl w:val="2"/>
        <w:numId w:val="8"/>
      </w:numPr>
      <w:spacing w:before="40" w:after="0"/>
      <w:outlineLvl w:val="2"/>
    </w:pPr>
    <w:rPr>
      <w:rFonts w:asciiTheme="majorHAnsi" w:eastAsiaTheme="majorEastAsia" w:hAnsiTheme="majorHAnsi" w:cstheme="majorBidi"/>
      <w:color w:val="243F60" w:themeColor="accent1" w:themeShade="7F"/>
      <w:sz w:val="24"/>
      <w:szCs w:val="24"/>
      <w:lang w:val="fr-CH" w:eastAsia="ja-JP"/>
    </w:rPr>
  </w:style>
  <w:style w:type="paragraph" w:styleId="Titre5">
    <w:name w:val="heading 5"/>
    <w:basedOn w:val="Titre1"/>
    <w:next w:val="TextCDB"/>
    <w:link w:val="Titre5Car"/>
    <w:rsid w:val="008E6253"/>
    <w:pPr>
      <w:keepLines w:val="0"/>
      <w:numPr>
        <w:ilvl w:val="4"/>
      </w:numPr>
      <w:spacing w:before="240" w:line="288" w:lineRule="auto"/>
      <w:outlineLvl w:val="4"/>
    </w:pPr>
    <w:rPr>
      <w:rFonts w:ascii="Arial" w:eastAsia="Times New Roman" w:hAnsi="Arial" w:cs="Arial"/>
      <w:bCs w:val="0"/>
      <w:iCs/>
      <w:color w:val="auto"/>
      <w:sz w:val="22"/>
      <w:szCs w:val="22"/>
      <w:lang w:val="de-CH" w:eastAsia="de-DE"/>
    </w:rPr>
  </w:style>
  <w:style w:type="paragraph" w:styleId="Titre6">
    <w:name w:val="heading 6"/>
    <w:basedOn w:val="Titre1"/>
    <w:next w:val="TextCDB"/>
    <w:link w:val="Titre6Car"/>
    <w:rsid w:val="008E6253"/>
    <w:pPr>
      <w:keepLines w:val="0"/>
      <w:numPr>
        <w:ilvl w:val="5"/>
      </w:numPr>
      <w:spacing w:before="240" w:line="288" w:lineRule="auto"/>
      <w:outlineLvl w:val="5"/>
    </w:pPr>
    <w:rPr>
      <w:rFonts w:ascii="Arial" w:eastAsia="Times New Roman" w:hAnsi="Arial" w:cs="Arial"/>
      <w:b w:val="0"/>
      <w:bCs w:val="0"/>
      <w:color w:val="auto"/>
      <w:kern w:val="28"/>
      <w:sz w:val="22"/>
      <w:szCs w:val="22"/>
      <w:lang w:val="de-CH" w:eastAsia="de-CH"/>
    </w:rPr>
  </w:style>
  <w:style w:type="paragraph" w:styleId="Titre7">
    <w:name w:val="heading 7"/>
    <w:basedOn w:val="Titre1"/>
    <w:next w:val="TextCDB"/>
    <w:link w:val="Titre7Car"/>
    <w:rsid w:val="008E6253"/>
    <w:pPr>
      <w:keepLines w:val="0"/>
      <w:numPr>
        <w:ilvl w:val="6"/>
      </w:numPr>
      <w:spacing w:before="240" w:line="288" w:lineRule="auto"/>
      <w:outlineLvl w:val="6"/>
    </w:pPr>
    <w:rPr>
      <w:rFonts w:ascii="Arial" w:eastAsia="Times New Roman" w:hAnsi="Arial" w:cs="Arial"/>
      <w:b w:val="0"/>
      <w:color w:val="auto"/>
      <w:kern w:val="28"/>
      <w:sz w:val="22"/>
      <w:szCs w:val="22"/>
      <w:lang w:val="de-CH" w:eastAsia="de-CH"/>
    </w:rPr>
  </w:style>
  <w:style w:type="paragraph" w:styleId="Titre8">
    <w:name w:val="heading 8"/>
    <w:basedOn w:val="Titre1"/>
    <w:next w:val="TextCDB"/>
    <w:link w:val="Titre8Car"/>
    <w:rsid w:val="008E6253"/>
    <w:pPr>
      <w:keepLines w:val="0"/>
      <w:numPr>
        <w:ilvl w:val="7"/>
      </w:numPr>
      <w:spacing w:before="240" w:line="288" w:lineRule="auto"/>
      <w:outlineLvl w:val="7"/>
    </w:pPr>
    <w:rPr>
      <w:rFonts w:ascii="Arial" w:eastAsia="Times New Roman" w:hAnsi="Arial" w:cs="Arial"/>
      <w:b w:val="0"/>
      <w:iCs/>
      <w:color w:val="auto"/>
      <w:kern w:val="28"/>
      <w:sz w:val="22"/>
      <w:szCs w:val="22"/>
      <w:lang w:val="de-CH" w:eastAsia="de-CH"/>
    </w:rPr>
  </w:style>
  <w:style w:type="paragraph" w:styleId="Titre9">
    <w:name w:val="heading 9"/>
    <w:basedOn w:val="Titre1"/>
    <w:next w:val="TextCDB"/>
    <w:link w:val="Titre9Car"/>
    <w:rsid w:val="008E6253"/>
    <w:pPr>
      <w:keepLines w:val="0"/>
      <w:numPr>
        <w:ilvl w:val="8"/>
      </w:numPr>
      <w:spacing w:before="240" w:line="288" w:lineRule="auto"/>
      <w:outlineLvl w:val="8"/>
    </w:pPr>
    <w:rPr>
      <w:rFonts w:ascii="Arial" w:eastAsia="Times New Roman" w:hAnsi="Arial" w:cs="Arial"/>
      <w:b w:val="0"/>
      <w:color w:val="auto"/>
      <w:kern w:val="28"/>
      <w:sz w:val="22"/>
      <w:szCs w:val="22"/>
      <w:lang w:val="de-CH" w:eastAsia="de-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20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02D"/>
    <w:rPr>
      <w:rFonts w:ascii="Tahoma" w:hAnsi="Tahoma" w:cs="Tahoma"/>
      <w:sz w:val="16"/>
      <w:szCs w:val="16"/>
    </w:rPr>
  </w:style>
  <w:style w:type="paragraph" w:styleId="En-tte">
    <w:name w:val="header"/>
    <w:basedOn w:val="Normal"/>
    <w:link w:val="En-tteCar"/>
    <w:uiPriority w:val="99"/>
    <w:unhideWhenUsed/>
    <w:rsid w:val="006A7F2E"/>
    <w:pPr>
      <w:tabs>
        <w:tab w:val="center" w:pos="4680"/>
        <w:tab w:val="right" w:pos="9360"/>
      </w:tabs>
      <w:spacing w:after="0" w:line="240" w:lineRule="auto"/>
    </w:pPr>
  </w:style>
  <w:style w:type="character" w:customStyle="1" w:styleId="En-tteCar">
    <w:name w:val="En-tête Car"/>
    <w:basedOn w:val="Policepardfaut"/>
    <w:link w:val="En-tte"/>
    <w:uiPriority w:val="99"/>
    <w:rsid w:val="006A7F2E"/>
  </w:style>
  <w:style w:type="paragraph" w:styleId="Pieddepage">
    <w:name w:val="footer"/>
    <w:basedOn w:val="Normal"/>
    <w:link w:val="PieddepageCar"/>
    <w:uiPriority w:val="99"/>
    <w:unhideWhenUsed/>
    <w:rsid w:val="006A7F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A7F2E"/>
  </w:style>
  <w:style w:type="paragraph" w:styleId="Citation">
    <w:name w:val="Quote"/>
    <w:basedOn w:val="Normal"/>
    <w:next w:val="Normal"/>
    <w:link w:val="CitationCar"/>
    <w:uiPriority w:val="29"/>
    <w:qFormat/>
    <w:rsid w:val="00F25225"/>
    <w:rPr>
      <w:rFonts w:eastAsiaTheme="minorEastAsia"/>
      <w:i/>
      <w:iCs/>
      <w:color w:val="000000" w:themeColor="text1"/>
      <w:lang w:eastAsia="ja-JP"/>
    </w:rPr>
  </w:style>
  <w:style w:type="character" w:customStyle="1" w:styleId="CitationCar">
    <w:name w:val="Citation Car"/>
    <w:basedOn w:val="Policepardfaut"/>
    <w:link w:val="Citation"/>
    <w:uiPriority w:val="29"/>
    <w:rsid w:val="00F25225"/>
    <w:rPr>
      <w:rFonts w:eastAsiaTheme="minorEastAsia"/>
      <w:i/>
      <w:iCs/>
      <w:color w:val="000000" w:themeColor="text1"/>
      <w:lang w:eastAsia="ja-JP"/>
    </w:rPr>
  </w:style>
  <w:style w:type="character" w:styleId="Lienhypertexte">
    <w:name w:val="Hyperlink"/>
    <w:basedOn w:val="Policepardfaut"/>
    <w:uiPriority w:val="99"/>
    <w:unhideWhenUsed/>
    <w:rsid w:val="00BE2632"/>
    <w:rPr>
      <w:color w:val="0000FF" w:themeColor="hyperlink"/>
      <w:u w:val="single"/>
    </w:rPr>
  </w:style>
  <w:style w:type="paragraph" w:customStyle="1" w:styleId="StyleTitre1">
    <w:name w:val="Style Titre 1"/>
    <w:basedOn w:val="Normal"/>
    <w:qFormat/>
    <w:rsid w:val="0021418A"/>
    <w:pPr>
      <w:pBdr>
        <w:bottom w:val="single" w:sz="24" w:space="1" w:color="A6A6A6" w:themeColor="background1" w:themeShade="A6"/>
      </w:pBdr>
      <w:jc w:val="both"/>
    </w:pPr>
    <w:rPr>
      <w:b/>
      <w:sz w:val="32"/>
      <w:szCs w:val="36"/>
    </w:rPr>
  </w:style>
  <w:style w:type="paragraph" w:customStyle="1" w:styleId="StyleCorp1">
    <w:name w:val="Style Corp 1"/>
    <w:basedOn w:val="Normal"/>
    <w:qFormat/>
    <w:rsid w:val="00261FE4"/>
    <w:pPr>
      <w:tabs>
        <w:tab w:val="left" w:pos="2268"/>
      </w:tabs>
      <w:spacing w:before="120" w:after="0" w:line="240" w:lineRule="auto"/>
      <w:ind w:left="2268" w:hanging="2268"/>
      <w:jc w:val="both"/>
    </w:pPr>
    <w:rPr>
      <w:szCs w:val="20"/>
      <w:lang w:val="fr-CH"/>
    </w:rPr>
  </w:style>
  <w:style w:type="character" w:styleId="Numrodepage">
    <w:name w:val="page number"/>
    <w:basedOn w:val="Policepardfaut"/>
    <w:uiPriority w:val="99"/>
    <w:semiHidden/>
    <w:unhideWhenUsed/>
    <w:rsid w:val="006A2CCB"/>
  </w:style>
  <w:style w:type="character" w:customStyle="1" w:styleId="Titre2Car">
    <w:name w:val="Titre 2 Car"/>
    <w:basedOn w:val="Policepardfaut"/>
    <w:link w:val="Titre2"/>
    <w:rsid w:val="008E365B"/>
    <w:rPr>
      <w:b/>
      <w:color w:val="002060"/>
      <w:kern w:val="20"/>
      <w:sz w:val="28"/>
      <w:szCs w:val="28"/>
      <w:lang w:val="fr-CH" w:eastAsia="ja-JP"/>
    </w:rPr>
  </w:style>
  <w:style w:type="character" w:styleId="lev">
    <w:name w:val="Strong"/>
    <w:basedOn w:val="Policepardfaut"/>
    <w:uiPriority w:val="1"/>
    <w:unhideWhenUsed/>
    <w:qFormat/>
    <w:rsid w:val="007C04B1"/>
    <w:rPr>
      <w:b/>
      <w:bCs/>
      <w:sz w:val="28"/>
    </w:rPr>
  </w:style>
  <w:style w:type="paragraph" w:styleId="Listenumros2">
    <w:name w:val="List Number 2"/>
    <w:basedOn w:val="Normal"/>
    <w:uiPriority w:val="99"/>
    <w:semiHidden/>
    <w:unhideWhenUsed/>
    <w:rsid w:val="007C04B1"/>
    <w:pPr>
      <w:tabs>
        <w:tab w:val="num" w:pos="360"/>
      </w:tabs>
      <w:ind w:left="360" w:hanging="360"/>
      <w:contextualSpacing/>
    </w:pPr>
  </w:style>
  <w:style w:type="character" w:customStyle="1" w:styleId="Titre1Car">
    <w:name w:val="Titre 1 Car"/>
    <w:basedOn w:val="Policepardfaut"/>
    <w:link w:val="Titre1"/>
    <w:rsid w:val="007C592B"/>
    <w:rPr>
      <w:rFonts w:eastAsiaTheme="majorEastAsia" w:cstheme="majorBidi"/>
      <w:b/>
      <w:bCs/>
      <w:color w:val="002060"/>
      <w:sz w:val="32"/>
      <w:szCs w:val="32"/>
      <w:lang w:val="fr-CH"/>
    </w:rPr>
  </w:style>
  <w:style w:type="paragraph" w:styleId="Listenumros">
    <w:name w:val="List Number"/>
    <w:basedOn w:val="Normal"/>
    <w:uiPriority w:val="99"/>
    <w:semiHidden/>
    <w:unhideWhenUsed/>
    <w:rsid w:val="007C04B1"/>
    <w:pPr>
      <w:numPr>
        <w:numId w:val="2"/>
      </w:numPr>
      <w:contextualSpacing/>
    </w:pPr>
  </w:style>
  <w:style w:type="paragraph" w:styleId="En-ttedetabledesmatires">
    <w:name w:val="TOC Heading"/>
    <w:basedOn w:val="Titre1"/>
    <w:next w:val="Normal"/>
    <w:uiPriority w:val="39"/>
    <w:unhideWhenUsed/>
    <w:qFormat/>
    <w:rsid w:val="0021418A"/>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21418A"/>
    <w:pPr>
      <w:spacing w:before="240" w:after="120"/>
    </w:pPr>
    <w:rPr>
      <w:b/>
      <w:caps/>
      <w:u w:val="single"/>
    </w:rPr>
  </w:style>
  <w:style w:type="paragraph" w:styleId="TM2">
    <w:name w:val="toc 2"/>
    <w:basedOn w:val="Normal"/>
    <w:next w:val="Normal"/>
    <w:autoRedefine/>
    <w:uiPriority w:val="39"/>
    <w:unhideWhenUsed/>
    <w:rsid w:val="0021418A"/>
    <w:pPr>
      <w:spacing w:after="0"/>
    </w:pPr>
    <w:rPr>
      <w:b/>
      <w:smallCaps/>
    </w:rPr>
  </w:style>
  <w:style w:type="paragraph" w:styleId="TM3">
    <w:name w:val="toc 3"/>
    <w:basedOn w:val="Normal"/>
    <w:next w:val="Normal"/>
    <w:autoRedefine/>
    <w:uiPriority w:val="39"/>
    <w:unhideWhenUsed/>
    <w:rsid w:val="0021418A"/>
    <w:pPr>
      <w:spacing w:after="0"/>
    </w:pPr>
    <w:rPr>
      <w:smallCaps/>
    </w:rPr>
  </w:style>
  <w:style w:type="paragraph" w:styleId="TM4">
    <w:name w:val="toc 4"/>
    <w:basedOn w:val="Normal"/>
    <w:next w:val="Normal"/>
    <w:autoRedefine/>
    <w:uiPriority w:val="39"/>
    <w:unhideWhenUsed/>
    <w:rsid w:val="0021418A"/>
    <w:pPr>
      <w:spacing w:after="0"/>
    </w:pPr>
  </w:style>
  <w:style w:type="paragraph" w:styleId="TM5">
    <w:name w:val="toc 5"/>
    <w:basedOn w:val="Normal"/>
    <w:next w:val="Normal"/>
    <w:autoRedefine/>
    <w:uiPriority w:val="39"/>
    <w:unhideWhenUsed/>
    <w:rsid w:val="0021418A"/>
    <w:pPr>
      <w:spacing w:after="0"/>
    </w:pPr>
  </w:style>
  <w:style w:type="paragraph" w:styleId="TM6">
    <w:name w:val="toc 6"/>
    <w:basedOn w:val="Normal"/>
    <w:next w:val="Normal"/>
    <w:autoRedefine/>
    <w:uiPriority w:val="39"/>
    <w:unhideWhenUsed/>
    <w:rsid w:val="0021418A"/>
    <w:pPr>
      <w:spacing w:after="0"/>
    </w:pPr>
  </w:style>
  <w:style w:type="paragraph" w:styleId="TM7">
    <w:name w:val="toc 7"/>
    <w:basedOn w:val="Normal"/>
    <w:next w:val="Normal"/>
    <w:autoRedefine/>
    <w:uiPriority w:val="39"/>
    <w:unhideWhenUsed/>
    <w:rsid w:val="0021418A"/>
    <w:pPr>
      <w:spacing w:after="0"/>
    </w:pPr>
  </w:style>
  <w:style w:type="paragraph" w:styleId="TM8">
    <w:name w:val="toc 8"/>
    <w:basedOn w:val="Normal"/>
    <w:next w:val="Normal"/>
    <w:autoRedefine/>
    <w:uiPriority w:val="39"/>
    <w:unhideWhenUsed/>
    <w:rsid w:val="0021418A"/>
    <w:pPr>
      <w:spacing w:after="0"/>
    </w:pPr>
  </w:style>
  <w:style w:type="paragraph" w:styleId="TM9">
    <w:name w:val="toc 9"/>
    <w:basedOn w:val="Normal"/>
    <w:next w:val="Normal"/>
    <w:autoRedefine/>
    <w:uiPriority w:val="39"/>
    <w:unhideWhenUsed/>
    <w:rsid w:val="0021418A"/>
    <w:pPr>
      <w:spacing w:after="0"/>
    </w:pPr>
  </w:style>
  <w:style w:type="paragraph" w:customStyle="1" w:styleId="Style2Titre">
    <w:name w:val="Style2 Titre"/>
    <w:basedOn w:val="Normal"/>
    <w:qFormat/>
    <w:rsid w:val="0021418A"/>
    <w:pPr>
      <w:jc w:val="both"/>
    </w:pPr>
    <w:rPr>
      <w:i/>
      <w:szCs w:val="28"/>
    </w:rPr>
  </w:style>
  <w:style w:type="paragraph" w:styleId="Paragraphedeliste">
    <w:name w:val="List Paragraph"/>
    <w:basedOn w:val="Normal"/>
    <w:uiPriority w:val="34"/>
    <w:qFormat/>
    <w:rsid w:val="0075502A"/>
    <w:pPr>
      <w:ind w:left="720"/>
      <w:contextualSpacing/>
    </w:pPr>
  </w:style>
  <w:style w:type="character" w:customStyle="1" w:styleId="Titre3Car">
    <w:name w:val="Titre 3 Car"/>
    <w:basedOn w:val="Policepardfaut"/>
    <w:link w:val="Titre3"/>
    <w:rsid w:val="007C592B"/>
    <w:rPr>
      <w:rFonts w:asciiTheme="majorHAnsi" w:eastAsiaTheme="majorEastAsia" w:hAnsiTheme="majorHAnsi" w:cstheme="majorBidi"/>
      <w:color w:val="243F60" w:themeColor="accent1" w:themeShade="7F"/>
      <w:sz w:val="24"/>
      <w:szCs w:val="24"/>
      <w:lang w:val="fr-CH" w:eastAsia="ja-JP"/>
    </w:rPr>
  </w:style>
  <w:style w:type="character" w:customStyle="1" w:styleId="Titre5Car">
    <w:name w:val="Titre 5 Car"/>
    <w:basedOn w:val="Policepardfaut"/>
    <w:link w:val="Titre5"/>
    <w:rsid w:val="008E6253"/>
    <w:rPr>
      <w:rFonts w:ascii="Arial" w:eastAsia="Times New Roman" w:hAnsi="Arial" w:cs="Arial"/>
      <w:b/>
      <w:iCs/>
      <w:lang w:val="de-CH" w:eastAsia="de-DE"/>
    </w:rPr>
  </w:style>
  <w:style w:type="character" w:customStyle="1" w:styleId="Titre6Car">
    <w:name w:val="Titre 6 Car"/>
    <w:basedOn w:val="Policepardfaut"/>
    <w:link w:val="Titre6"/>
    <w:rsid w:val="008E6253"/>
    <w:rPr>
      <w:rFonts w:ascii="Arial" w:eastAsia="Times New Roman" w:hAnsi="Arial" w:cs="Arial"/>
      <w:kern w:val="28"/>
      <w:lang w:val="de-CH" w:eastAsia="de-CH"/>
    </w:rPr>
  </w:style>
  <w:style w:type="character" w:customStyle="1" w:styleId="Titre7Car">
    <w:name w:val="Titre 7 Car"/>
    <w:basedOn w:val="Policepardfaut"/>
    <w:link w:val="Titre7"/>
    <w:rsid w:val="008E6253"/>
    <w:rPr>
      <w:rFonts w:ascii="Arial" w:eastAsia="Times New Roman" w:hAnsi="Arial" w:cs="Arial"/>
      <w:bCs/>
      <w:kern w:val="28"/>
      <w:lang w:val="de-CH" w:eastAsia="de-CH"/>
    </w:rPr>
  </w:style>
  <w:style w:type="character" w:customStyle="1" w:styleId="Titre8Car">
    <w:name w:val="Titre 8 Car"/>
    <w:basedOn w:val="Policepardfaut"/>
    <w:link w:val="Titre8"/>
    <w:rsid w:val="008E6253"/>
    <w:rPr>
      <w:rFonts w:ascii="Arial" w:eastAsia="Times New Roman" w:hAnsi="Arial" w:cs="Arial"/>
      <w:bCs/>
      <w:iCs/>
      <w:kern w:val="28"/>
      <w:lang w:val="de-CH" w:eastAsia="de-CH"/>
    </w:rPr>
  </w:style>
  <w:style w:type="character" w:customStyle="1" w:styleId="Titre9Car">
    <w:name w:val="Titre 9 Car"/>
    <w:basedOn w:val="Policepardfaut"/>
    <w:link w:val="Titre9"/>
    <w:rsid w:val="008E6253"/>
    <w:rPr>
      <w:rFonts w:ascii="Arial" w:eastAsia="Times New Roman" w:hAnsi="Arial" w:cs="Arial"/>
      <w:bCs/>
      <w:kern w:val="28"/>
      <w:lang w:val="de-CH" w:eastAsia="de-CH"/>
    </w:rPr>
  </w:style>
  <w:style w:type="paragraph" w:customStyle="1" w:styleId="TextCDB">
    <w:name w:val="Text_CDB"/>
    <w:basedOn w:val="Normal"/>
    <w:qFormat/>
    <w:rsid w:val="008E6253"/>
    <w:pPr>
      <w:spacing w:after="120" w:line="264" w:lineRule="auto"/>
    </w:pPr>
    <w:rPr>
      <w:rFonts w:ascii="Arial" w:eastAsia="Times New Roman" w:hAnsi="Arial" w:cs="Times New Roman"/>
      <w:lang w:val="en-US" w:eastAsia="de-DE"/>
    </w:rPr>
  </w:style>
  <w:style w:type="paragraph" w:styleId="Titre">
    <w:name w:val="Title"/>
    <w:basedOn w:val="En-ttedetabledesmatires"/>
    <w:next w:val="Normal"/>
    <w:link w:val="TitreCar"/>
    <w:uiPriority w:val="10"/>
    <w:qFormat/>
    <w:rsid w:val="009E6637"/>
    <w:rPr>
      <w:lang w:val="fr-FR"/>
    </w:rPr>
  </w:style>
  <w:style w:type="character" w:customStyle="1" w:styleId="TitreCar">
    <w:name w:val="Titre Car"/>
    <w:basedOn w:val="Policepardfaut"/>
    <w:link w:val="Titre"/>
    <w:uiPriority w:val="10"/>
    <w:rsid w:val="009E6637"/>
    <w:rPr>
      <w:rFonts w:eastAsiaTheme="majorEastAsia" w:cstheme="majorBidi"/>
      <w:b/>
      <w:bCs/>
      <w:color w:val="365F91" w:themeColor="accent1" w:themeShade="BF"/>
      <w:sz w:val="28"/>
      <w:szCs w:val="28"/>
      <w:lang w:val="fr-FR" w:eastAsia="fr-FR"/>
    </w:rPr>
  </w:style>
  <w:style w:type="table" w:styleId="TableauGrille1Clair-Accentuation1">
    <w:name w:val="Grid Table 1 Light Accent 1"/>
    <w:basedOn w:val="TableauNormal"/>
    <w:uiPriority w:val="46"/>
    <w:rsid w:val="00FE5EA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FE5EA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lledutableau">
    <w:name w:val="Table Grid"/>
    <w:basedOn w:val="TableauNormal"/>
    <w:uiPriority w:val="59"/>
    <w:rsid w:val="002D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87267">
      <w:bodyDiv w:val="1"/>
      <w:marLeft w:val="0"/>
      <w:marRight w:val="0"/>
      <w:marTop w:val="0"/>
      <w:marBottom w:val="0"/>
      <w:divBdr>
        <w:top w:val="none" w:sz="0" w:space="0" w:color="auto"/>
        <w:left w:val="none" w:sz="0" w:space="0" w:color="auto"/>
        <w:bottom w:val="none" w:sz="0" w:space="0" w:color="auto"/>
        <w:right w:val="none" w:sz="0" w:space="0" w:color="auto"/>
      </w:divBdr>
    </w:div>
    <w:div w:id="20642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6BAEBE-D3ED-429F-992E-34C4A8A8A152}" type="doc">
      <dgm:prSet loTypeId="urn:microsoft.com/office/officeart/2008/layout/HalfCircleOrganizationChart" loCatId="hierarchy" qsTypeId="urn:microsoft.com/office/officeart/2005/8/quickstyle/simple3" qsCatId="simple" csTypeId="urn:microsoft.com/office/officeart/2005/8/colors/accent1_2" csCatId="accent1" phldr="1"/>
      <dgm:spPr/>
      <dgm:t>
        <a:bodyPr/>
        <a:lstStyle/>
        <a:p>
          <a:endParaRPr lang="fr-CH"/>
        </a:p>
      </dgm:t>
    </dgm:pt>
    <dgm:pt modelId="{634EE8D2-32C2-4744-9A1C-2F6F3ED3A35A}">
      <dgm:prSet phldrT="[Texte]"/>
      <dgm:spPr/>
      <dgm:t>
        <a:bodyPr/>
        <a:lstStyle/>
        <a:p>
          <a:r>
            <a:rPr lang="fr-CH" b="1"/>
            <a:t>Assemblée Générale </a:t>
          </a:r>
        </a:p>
        <a:p>
          <a:r>
            <a:rPr lang="fr-CH"/>
            <a:t>73 communes représenté par le maire ou son représentant</a:t>
          </a:r>
        </a:p>
      </dgm:t>
    </dgm:pt>
    <dgm:pt modelId="{F42E0FBD-4CA8-460D-B8DC-6A4DD1CA9373}" type="parTrans" cxnId="{AE2DC318-EE6D-4279-90D8-31BBAB9B17BB}">
      <dgm:prSet/>
      <dgm:spPr/>
      <dgm:t>
        <a:bodyPr/>
        <a:lstStyle/>
        <a:p>
          <a:endParaRPr lang="fr-CH"/>
        </a:p>
      </dgm:t>
    </dgm:pt>
    <dgm:pt modelId="{40E20B9A-26C0-49E6-8157-BBE212DA21E7}" type="sibTrans" cxnId="{AE2DC318-EE6D-4279-90D8-31BBAB9B17BB}">
      <dgm:prSet/>
      <dgm:spPr/>
      <dgm:t>
        <a:bodyPr/>
        <a:lstStyle/>
        <a:p>
          <a:endParaRPr lang="fr-CH"/>
        </a:p>
      </dgm:t>
    </dgm:pt>
    <dgm:pt modelId="{7919B236-AFC7-4B0D-9C9F-090FCE6A464D}" type="asst">
      <dgm:prSet phldrT="[Texte]"/>
      <dgm:spPr/>
      <dgm:t>
        <a:bodyPr/>
        <a:lstStyle/>
        <a:p>
          <a:r>
            <a:rPr lang="fr-CH" b="1"/>
            <a:t>Directeur</a:t>
          </a:r>
          <a:r>
            <a:rPr lang="fr-CH"/>
            <a:t> </a:t>
          </a:r>
          <a:r>
            <a:rPr lang="fr-CH" b="1"/>
            <a:t>Adjoint</a:t>
          </a:r>
          <a:br>
            <a:rPr lang="fr-CH" b="1"/>
          </a:br>
          <a:r>
            <a:rPr lang="fr-CH" b="1"/>
            <a:t>(</a:t>
          </a:r>
          <a:r>
            <a:rPr lang="fr-CH" b="0"/>
            <a:t>M. </a:t>
          </a:r>
          <a:r>
            <a:rPr lang="fr-CH"/>
            <a:t>Sékou CISSE)</a:t>
          </a:r>
        </a:p>
      </dgm:t>
    </dgm:pt>
    <dgm:pt modelId="{C31A0602-8C5A-4F83-B561-4845FEBD3219}" type="parTrans" cxnId="{5082A258-B285-4030-B821-F6D42F8ECCCF}">
      <dgm:prSet/>
      <dgm:spPr/>
      <dgm:t>
        <a:bodyPr/>
        <a:lstStyle/>
        <a:p>
          <a:endParaRPr lang="fr-CH"/>
        </a:p>
      </dgm:t>
    </dgm:pt>
    <dgm:pt modelId="{48E2741B-FB53-4934-B38F-CA833F8202E9}" type="sibTrans" cxnId="{5082A258-B285-4030-B821-F6D42F8ECCCF}">
      <dgm:prSet/>
      <dgm:spPr/>
      <dgm:t>
        <a:bodyPr/>
        <a:lstStyle/>
        <a:p>
          <a:endParaRPr lang="fr-CH"/>
        </a:p>
      </dgm:t>
    </dgm:pt>
    <dgm:pt modelId="{01CBC027-F55B-4FE7-AD03-26D21A25B7B7}">
      <dgm:prSet phldrT="[Texte]"/>
      <dgm:spPr/>
      <dgm:t>
        <a:bodyPr/>
        <a:lstStyle/>
        <a:p>
          <a:r>
            <a:rPr lang="fr-CH" b="1"/>
            <a:t>Comité de gestion</a:t>
          </a:r>
        </a:p>
        <a:p>
          <a:r>
            <a:rPr lang="fr-CH"/>
            <a:t>9 personnes *</a:t>
          </a:r>
        </a:p>
      </dgm:t>
    </dgm:pt>
    <dgm:pt modelId="{17B076B5-3A1C-4502-8E19-3193C1232BE6}" type="parTrans" cxnId="{4F276F96-06FB-43F9-86B2-A58B131DE24F}">
      <dgm:prSet/>
      <dgm:spPr/>
      <dgm:t>
        <a:bodyPr/>
        <a:lstStyle/>
        <a:p>
          <a:endParaRPr lang="fr-CH"/>
        </a:p>
      </dgm:t>
    </dgm:pt>
    <dgm:pt modelId="{AAD62236-5425-490A-A2DB-6D16D6FC755B}" type="sibTrans" cxnId="{4F276F96-06FB-43F9-86B2-A58B131DE24F}">
      <dgm:prSet/>
      <dgm:spPr/>
      <dgm:t>
        <a:bodyPr/>
        <a:lstStyle/>
        <a:p>
          <a:endParaRPr lang="fr-CH"/>
        </a:p>
      </dgm:t>
    </dgm:pt>
    <dgm:pt modelId="{8205215D-ACD2-4DDE-9B2F-7CA4F8021561}">
      <dgm:prSet phldrT="[Texte]"/>
      <dgm:spPr/>
      <dgm:t>
        <a:bodyPr/>
        <a:lstStyle/>
        <a:p>
          <a:r>
            <a:rPr lang="fr-CH" b="1"/>
            <a:t>Directeur</a:t>
          </a:r>
          <a:br>
            <a:rPr lang="fr-CH" b="1"/>
          </a:br>
          <a:r>
            <a:rPr lang="fr-CH" b="0"/>
            <a:t>(M. Giorgio GIOVANNINI)</a:t>
          </a:r>
        </a:p>
      </dgm:t>
    </dgm:pt>
    <dgm:pt modelId="{F8E8ABED-C95C-4454-ADEA-51828080578E}" type="parTrans" cxnId="{D8E27FC0-17F0-494F-90CD-9402A13CA751}">
      <dgm:prSet/>
      <dgm:spPr/>
      <dgm:t>
        <a:bodyPr/>
        <a:lstStyle/>
        <a:p>
          <a:endParaRPr lang="fr-CH"/>
        </a:p>
      </dgm:t>
    </dgm:pt>
    <dgm:pt modelId="{A2BB0154-95AF-460B-A78F-37E434C2189B}" type="sibTrans" cxnId="{D8E27FC0-17F0-494F-90CD-9402A13CA751}">
      <dgm:prSet/>
      <dgm:spPr/>
      <dgm:t>
        <a:bodyPr/>
        <a:lstStyle/>
        <a:p>
          <a:endParaRPr lang="fr-CH"/>
        </a:p>
      </dgm:t>
    </dgm:pt>
    <dgm:pt modelId="{B6E0B870-209C-42D4-867E-0D3F78E05A45}" type="pres">
      <dgm:prSet presAssocID="{DF6BAEBE-D3ED-429F-992E-34C4A8A8A152}" presName="Name0" presStyleCnt="0">
        <dgm:presLayoutVars>
          <dgm:orgChart val="1"/>
          <dgm:chPref val="1"/>
          <dgm:dir/>
          <dgm:animOne val="branch"/>
          <dgm:animLvl val="lvl"/>
          <dgm:resizeHandles/>
        </dgm:presLayoutVars>
      </dgm:prSet>
      <dgm:spPr/>
      <dgm:t>
        <a:bodyPr/>
        <a:lstStyle/>
        <a:p>
          <a:endParaRPr lang="fr-CH"/>
        </a:p>
      </dgm:t>
    </dgm:pt>
    <dgm:pt modelId="{9F8F143D-C4FC-475D-BA4A-D8F927A6E73A}" type="pres">
      <dgm:prSet presAssocID="{634EE8D2-32C2-4744-9A1C-2F6F3ED3A35A}" presName="hierRoot1" presStyleCnt="0">
        <dgm:presLayoutVars>
          <dgm:hierBranch val="init"/>
        </dgm:presLayoutVars>
      </dgm:prSet>
      <dgm:spPr/>
    </dgm:pt>
    <dgm:pt modelId="{F001DC1D-63F5-453D-B1F4-B0AF418A8382}" type="pres">
      <dgm:prSet presAssocID="{634EE8D2-32C2-4744-9A1C-2F6F3ED3A35A}" presName="rootComposite1" presStyleCnt="0"/>
      <dgm:spPr/>
    </dgm:pt>
    <dgm:pt modelId="{8E0864E9-1E77-46C8-8F32-9CE0D6F0D63E}" type="pres">
      <dgm:prSet presAssocID="{634EE8D2-32C2-4744-9A1C-2F6F3ED3A35A}" presName="rootText1" presStyleLbl="alignAcc1" presStyleIdx="0" presStyleCnt="0">
        <dgm:presLayoutVars>
          <dgm:chPref val="3"/>
        </dgm:presLayoutVars>
      </dgm:prSet>
      <dgm:spPr/>
      <dgm:t>
        <a:bodyPr/>
        <a:lstStyle/>
        <a:p>
          <a:endParaRPr lang="fr-CH"/>
        </a:p>
      </dgm:t>
    </dgm:pt>
    <dgm:pt modelId="{0070800F-30EB-440A-9987-1318391B44CF}" type="pres">
      <dgm:prSet presAssocID="{634EE8D2-32C2-4744-9A1C-2F6F3ED3A35A}" presName="topArc1" presStyleLbl="parChTrans1D1" presStyleIdx="0" presStyleCnt="8"/>
      <dgm:spPr/>
    </dgm:pt>
    <dgm:pt modelId="{E84E0E81-2BC3-418C-8C78-43FCACAFA933}" type="pres">
      <dgm:prSet presAssocID="{634EE8D2-32C2-4744-9A1C-2F6F3ED3A35A}" presName="bottomArc1" presStyleLbl="parChTrans1D1" presStyleIdx="1" presStyleCnt="8"/>
      <dgm:spPr/>
    </dgm:pt>
    <dgm:pt modelId="{5F5D71D8-115A-4A78-8201-D4DCE9FE9D4D}" type="pres">
      <dgm:prSet presAssocID="{634EE8D2-32C2-4744-9A1C-2F6F3ED3A35A}" presName="topConnNode1" presStyleLbl="node1" presStyleIdx="0" presStyleCnt="0"/>
      <dgm:spPr/>
      <dgm:t>
        <a:bodyPr/>
        <a:lstStyle/>
        <a:p>
          <a:endParaRPr lang="fr-CH"/>
        </a:p>
      </dgm:t>
    </dgm:pt>
    <dgm:pt modelId="{673EDE69-1984-45CD-8CAC-4ADA94D25C1D}" type="pres">
      <dgm:prSet presAssocID="{634EE8D2-32C2-4744-9A1C-2F6F3ED3A35A}" presName="hierChild2" presStyleCnt="0"/>
      <dgm:spPr/>
    </dgm:pt>
    <dgm:pt modelId="{71E23850-7CA0-4E4A-A5C4-4D2A2D01339C}" type="pres">
      <dgm:prSet presAssocID="{17B076B5-3A1C-4502-8E19-3193C1232BE6}" presName="Name28" presStyleLbl="parChTrans1D2" presStyleIdx="0" presStyleCnt="1"/>
      <dgm:spPr/>
      <dgm:t>
        <a:bodyPr/>
        <a:lstStyle/>
        <a:p>
          <a:endParaRPr lang="fr-CH"/>
        </a:p>
      </dgm:t>
    </dgm:pt>
    <dgm:pt modelId="{9515C2F4-8EF7-4F53-89B0-5E4E76C1BFA3}" type="pres">
      <dgm:prSet presAssocID="{01CBC027-F55B-4FE7-AD03-26D21A25B7B7}" presName="hierRoot2" presStyleCnt="0">
        <dgm:presLayoutVars>
          <dgm:hierBranch val="init"/>
        </dgm:presLayoutVars>
      </dgm:prSet>
      <dgm:spPr/>
    </dgm:pt>
    <dgm:pt modelId="{3725215C-B6C4-496A-8876-2C77E350F410}" type="pres">
      <dgm:prSet presAssocID="{01CBC027-F55B-4FE7-AD03-26D21A25B7B7}" presName="rootComposite2" presStyleCnt="0"/>
      <dgm:spPr/>
    </dgm:pt>
    <dgm:pt modelId="{B27EA9EF-3221-445D-93D2-96C75A17D847}" type="pres">
      <dgm:prSet presAssocID="{01CBC027-F55B-4FE7-AD03-26D21A25B7B7}" presName="rootText2" presStyleLbl="alignAcc1" presStyleIdx="0" presStyleCnt="0">
        <dgm:presLayoutVars>
          <dgm:chPref val="3"/>
        </dgm:presLayoutVars>
      </dgm:prSet>
      <dgm:spPr/>
      <dgm:t>
        <a:bodyPr/>
        <a:lstStyle/>
        <a:p>
          <a:endParaRPr lang="fr-CH"/>
        </a:p>
      </dgm:t>
    </dgm:pt>
    <dgm:pt modelId="{B6BC850B-DE31-4344-8314-8DD82B90538A}" type="pres">
      <dgm:prSet presAssocID="{01CBC027-F55B-4FE7-AD03-26D21A25B7B7}" presName="topArc2" presStyleLbl="parChTrans1D1" presStyleIdx="2" presStyleCnt="8"/>
      <dgm:spPr/>
    </dgm:pt>
    <dgm:pt modelId="{A2D30424-5BB1-4CC2-B095-5766101DCA33}" type="pres">
      <dgm:prSet presAssocID="{01CBC027-F55B-4FE7-AD03-26D21A25B7B7}" presName="bottomArc2" presStyleLbl="parChTrans1D1" presStyleIdx="3" presStyleCnt="8"/>
      <dgm:spPr/>
    </dgm:pt>
    <dgm:pt modelId="{93C460CE-8B6E-4F64-A3C6-4CD519B08657}" type="pres">
      <dgm:prSet presAssocID="{01CBC027-F55B-4FE7-AD03-26D21A25B7B7}" presName="topConnNode2" presStyleLbl="node2" presStyleIdx="0" presStyleCnt="0"/>
      <dgm:spPr/>
      <dgm:t>
        <a:bodyPr/>
        <a:lstStyle/>
        <a:p>
          <a:endParaRPr lang="fr-CH"/>
        </a:p>
      </dgm:t>
    </dgm:pt>
    <dgm:pt modelId="{2C70FC3D-E98B-4FE9-98A9-46F1DC63CB0A}" type="pres">
      <dgm:prSet presAssocID="{01CBC027-F55B-4FE7-AD03-26D21A25B7B7}" presName="hierChild4" presStyleCnt="0"/>
      <dgm:spPr/>
    </dgm:pt>
    <dgm:pt modelId="{C6C3B24B-218D-42D7-AAD4-C4503AE4D8EC}" type="pres">
      <dgm:prSet presAssocID="{F8E8ABED-C95C-4454-ADEA-51828080578E}" presName="Name28" presStyleLbl="parChTrans1D3" presStyleIdx="0" presStyleCnt="1"/>
      <dgm:spPr/>
      <dgm:t>
        <a:bodyPr/>
        <a:lstStyle/>
        <a:p>
          <a:endParaRPr lang="fr-CH"/>
        </a:p>
      </dgm:t>
    </dgm:pt>
    <dgm:pt modelId="{AFC951A4-3B81-474C-B29C-14F78293A094}" type="pres">
      <dgm:prSet presAssocID="{8205215D-ACD2-4DDE-9B2F-7CA4F8021561}" presName="hierRoot2" presStyleCnt="0">
        <dgm:presLayoutVars>
          <dgm:hierBranch val="init"/>
        </dgm:presLayoutVars>
      </dgm:prSet>
      <dgm:spPr/>
    </dgm:pt>
    <dgm:pt modelId="{C7223D57-03F0-48CE-A527-D2C18EE367B5}" type="pres">
      <dgm:prSet presAssocID="{8205215D-ACD2-4DDE-9B2F-7CA4F8021561}" presName="rootComposite2" presStyleCnt="0"/>
      <dgm:spPr/>
    </dgm:pt>
    <dgm:pt modelId="{DE0AEA79-EA0E-491C-80DF-87605E15941E}" type="pres">
      <dgm:prSet presAssocID="{8205215D-ACD2-4DDE-9B2F-7CA4F8021561}" presName="rootText2" presStyleLbl="alignAcc1" presStyleIdx="0" presStyleCnt="0">
        <dgm:presLayoutVars>
          <dgm:chPref val="3"/>
        </dgm:presLayoutVars>
      </dgm:prSet>
      <dgm:spPr/>
      <dgm:t>
        <a:bodyPr/>
        <a:lstStyle/>
        <a:p>
          <a:endParaRPr lang="fr-CH"/>
        </a:p>
      </dgm:t>
    </dgm:pt>
    <dgm:pt modelId="{5EE7E857-A2BC-4371-9D9A-93E49164C1EA}" type="pres">
      <dgm:prSet presAssocID="{8205215D-ACD2-4DDE-9B2F-7CA4F8021561}" presName="topArc2" presStyleLbl="parChTrans1D1" presStyleIdx="4" presStyleCnt="8"/>
      <dgm:spPr/>
    </dgm:pt>
    <dgm:pt modelId="{385DF46D-D4CD-4F58-8D34-952201F1200A}" type="pres">
      <dgm:prSet presAssocID="{8205215D-ACD2-4DDE-9B2F-7CA4F8021561}" presName="bottomArc2" presStyleLbl="parChTrans1D1" presStyleIdx="5" presStyleCnt="8"/>
      <dgm:spPr/>
    </dgm:pt>
    <dgm:pt modelId="{5BC6C494-2187-46F0-A4DF-C207BCE48443}" type="pres">
      <dgm:prSet presAssocID="{8205215D-ACD2-4DDE-9B2F-7CA4F8021561}" presName="topConnNode2" presStyleLbl="node3" presStyleIdx="0" presStyleCnt="0"/>
      <dgm:spPr/>
      <dgm:t>
        <a:bodyPr/>
        <a:lstStyle/>
        <a:p>
          <a:endParaRPr lang="fr-CH"/>
        </a:p>
      </dgm:t>
    </dgm:pt>
    <dgm:pt modelId="{50EC0437-C571-4398-A81B-1667EA2FDB70}" type="pres">
      <dgm:prSet presAssocID="{8205215D-ACD2-4DDE-9B2F-7CA4F8021561}" presName="hierChild4" presStyleCnt="0"/>
      <dgm:spPr/>
    </dgm:pt>
    <dgm:pt modelId="{5DCF3C10-9E2B-4526-9209-7907F0777500}" type="pres">
      <dgm:prSet presAssocID="{8205215D-ACD2-4DDE-9B2F-7CA4F8021561}" presName="hierChild5" presStyleCnt="0"/>
      <dgm:spPr/>
    </dgm:pt>
    <dgm:pt modelId="{5D8FDDBF-AE3F-48B6-B16B-C7509718141C}" type="pres">
      <dgm:prSet presAssocID="{C31A0602-8C5A-4F83-B561-4845FEBD3219}" presName="Name101" presStyleLbl="parChTrans1D4" presStyleIdx="0" presStyleCnt="1"/>
      <dgm:spPr/>
      <dgm:t>
        <a:bodyPr/>
        <a:lstStyle/>
        <a:p>
          <a:endParaRPr lang="fr-CH"/>
        </a:p>
      </dgm:t>
    </dgm:pt>
    <dgm:pt modelId="{81C1687B-2961-4983-AB18-46664C30460E}" type="pres">
      <dgm:prSet presAssocID="{7919B236-AFC7-4B0D-9C9F-090FCE6A464D}" presName="hierRoot3" presStyleCnt="0">
        <dgm:presLayoutVars>
          <dgm:hierBranch val="init"/>
        </dgm:presLayoutVars>
      </dgm:prSet>
      <dgm:spPr/>
    </dgm:pt>
    <dgm:pt modelId="{4AFD33F0-B860-4E7D-BF8C-1DE3E4A9ED40}" type="pres">
      <dgm:prSet presAssocID="{7919B236-AFC7-4B0D-9C9F-090FCE6A464D}" presName="rootComposite3" presStyleCnt="0"/>
      <dgm:spPr/>
    </dgm:pt>
    <dgm:pt modelId="{0B95DD5E-2894-47D9-8BEF-7E28D10AAC4A}" type="pres">
      <dgm:prSet presAssocID="{7919B236-AFC7-4B0D-9C9F-090FCE6A464D}" presName="rootText3" presStyleLbl="alignAcc1" presStyleIdx="0" presStyleCnt="0">
        <dgm:presLayoutVars>
          <dgm:chPref val="3"/>
        </dgm:presLayoutVars>
      </dgm:prSet>
      <dgm:spPr/>
      <dgm:t>
        <a:bodyPr/>
        <a:lstStyle/>
        <a:p>
          <a:endParaRPr lang="fr-CH"/>
        </a:p>
      </dgm:t>
    </dgm:pt>
    <dgm:pt modelId="{189BAB85-3642-4811-943E-6A00024C65F0}" type="pres">
      <dgm:prSet presAssocID="{7919B236-AFC7-4B0D-9C9F-090FCE6A464D}" presName="topArc3" presStyleLbl="parChTrans1D1" presStyleIdx="6" presStyleCnt="8"/>
      <dgm:spPr/>
    </dgm:pt>
    <dgm:pt modelId="{A83DB71F-7C08-4A43-8E72-4F1B264AF893}" type="pres">
      <dgm:prSet presAssocID="{7919B236-AFC7-4B0D-9C9F-090FCE6A464D}" presName="bottomArc3" presStyleLbl="parChTrans1D1" presStyleIdx="7" presStyleCnt="8"/>
      <dgm:spPr/>
    </dgm:pt>
    <dgm:pt modelId="{6E05EF5F-5C48-4F1D-AA82-98DADD159E9C}" type="pres">
      <dgm:prSet presAssocID="{7919B236-AFC7-4B0D-9C9F-090FCE6A464D}" presName="topConnNode3" presStyleLbl="asst3" presStyleIdx="0" presStyleCnt="0"/>
      <dgm:spPr/>
      <dgm:t>
        <a:bodyPr/>
        <a:lstStyle/>
        <a:p>
          <a:endParaRPr lang="fr-CH"/>
        </a:p>
      </dgm:t>
    </dgm:pt>
    <dgm:pt modelId="{410F2E2F-F16D-4EFF-9E9A-D77ADBD581A9}" type="pres">
      <dgm:prSet presAssocID="{7919B236-AFC7-4B0D-9C9F-090FCE6A464D}" presName="hierChild6" presStyleCnt="0"/>
      <dgm:spPr/>
    </dgm:pt>
    <dgm:pt modelId="{1689D7E9-E2D2-4400-9388-EB98495A0243}" type="pres">
      <dgm:prSet presAssocID="{7919B236-AFC7-4B0D-9C9F-090FCE6A464D}" presName="hierChild7" presStyleCnt="0"/>
      <dgm:spPr/>
    </dgm:pt>
    <dgm:pt modelId="{28D78F6F-0007-4E89-8C31-7A5A1E85C628}" type="pres">
      <dgm:prSet presAssocID="{01CBC027-F55B-4FE7-AD03-26D21A25B7B7}" presName="hierChild5" presStyleCnt="0"/>
      <dgm:spPr/>
    </dgm:pt>
    <dgm:pt modelId="{7363B853-62D2-4771-B07A-A50694AF3137}" type="pres">
      <dgm:prSet presAssocID="{634EE8D2-32C2-4744-9A1C-2F6F3ED3A35A}" presName="hierChild3" presStyleCnt="0"/>
      <dgm:spPr/>
    </dgm:pt>
  </dgm:ptLst>
  <dgm:cxnLst>
    <dgm:cxn modelId="{9DAE872E-D851-4419-B2CD-8B149D9BA365}" type="presOf" srcId="{01CBC027-F55B-4FE7-AD03-26D21A25B7B7}" destId="{B27EA9EF-3221-445D-93D2-96C75A17D847}" srcOrd="0" destOrd="0" presId="urn:microsoft.com/office/officeart/2008/layout/HalfCircleOrganizationChart"/>
    <dgm:cxn modelId="{85E5F565-48F6-4681-9DE0-00B851AD41F8}" type="presOf" srcId="{7919B236-AFC7-4B0D-9C9F-090FCE6A464D}" destId="{6E05EF5F-5C48-4F1D-AA82-98DADD159E9C}" srcOrd="1" destOrd="0" presId="urn:microsoft.com/office/officeart/2008/layout/HalfCircleOrganizationChart"/>
    <dgm:cxn modelId="{5082A258-B285-4030-B821-F6D42F8ECCCF}" srcId="{8205215D-ACD2-4DDE-9B2F-7CA4F8021561}" destId="{7919B236-AFC7-4B0D-9C9F-090FCE6A464D}" srcOrd="0" destOrd="0" parTransId="{C31A0602-8C5A-4F83-B561-4845FEBD3219}" sibTransId="{48E2741B-FB53-4934-B38F-CA833F8202E9}"/>
    <dgm:cxn modelId="{DFC3602F-84F1-4FFC-9D2E-B3F4D7791E51}" type="presOf" srcId="{634EE8D2-32C2-4744-9A1C-2F6F3ED3A35A}" destId="{5F5D71D8-115A-4A78-8201-D4DCE9FE9D4D}" srcOrd="1" destOrd="0" presId="urn:microsoft.com/office/officeart/2008/layout/HalfCircleOrganizationChart"/>
    <dgm:cxn modelId="{65EDD1E2-A3E7-4B88-8D0A-3EC18043C1F8}" type="presOf" srcId="{8205215D-ACD2-4DDE-9B2F-7CA4F8021561}" destId="{5BC6C494-2187-46F0-A4DF-C207BCE48443}" srcOrd="1" destOrd="0" presId="urn:microsoft.com/office/officeart/2008/layout/HalfCircleOrganizationChart"/>
    <dgm:cxn modelId="{5B2FD927-7B33-4E29-B42B-73D10A373584}" type="presOf" srcId="{7919B236-AFC7-4B0D-9C9F-090FCE6A464D}" destId="{0B95DD5E-2894-47D9-8BEF-7E28D10AAC4A}" srcOrd="0" destOrd="0" presId="urn:microsoft.com/office/officeart/2008/layout/HalfCircleOrganizationChart"/>
    <dgm:cxn modelId="{195D4864-D1E5-400C-83A7-B31D2FA5C402}" type="presOf" srcId="{8205215D-ACD2-4DDE-9B2F-7CA4F8021561}" destId="{DE0AEA79-EA0E-491C-80DF-87605E15941E}" srcOrd="0" destOrd="0" presId="urn:microsoft.com/office/officeart/2008/layout/HalfCircleOrganizationChart"/>
    <dgm:cxn modelId="{D24F4343-A7F9-4A5B-9F8A-3A74DB39938C}" type="presOf" srcId="{DF6BAEBE-D3ED-429F-992E-34C4A8A8A152}" destId="{B6E0B870-209C-42D4-867E-0D3F78E05A45}" srcOrd="0" destOrd="0" presId="urn:microsoft.com/office/officeart/2008/layout/HalfCircleOrganizationChart"/>
    <dgm:cxn modelId="{AE2DC318-EE6D-4279-90D8-31BBAB9B17BB}" srcId="{DF6BAEBE-D3ED-429F-992E-34C4A8A8A152}" destId="{634EE8D2-32C2-4744-9A1C-2F6F3ED3A35A}" srcOrd="0" destOrd="0" parTransId="{F42E0FBD-4CA8-460D-B8DC-6A4DD1CA9373}" sibTransId="{40E20B9A-26C0-49E6-8157-BBE212DA21E7}"/>
    <dgm:cxn modelId="{4F276F96-06FB-43F9-86B2-A58B131DE24F}" srcId="{634EE8D2-32C2-4744-9A1C-2F6F3ED3A35A}" destId="{01CBC027-F55B-4FE7-AD03-26D21A25B7B7}" srcOrd="0" destOrd="0" parTransId="{17B076B5-3A1C-4502-8E19-3193C1232BE6}" sibTransId="{AAD62236-5425-490A-A2DB-6D16D6FC755B}"/>
    <dgm:cxn modelId="{D8E27FC0-17F0-494F-90CD-9402A13CA751}" srcId="{01CBC027-F55B-4FE7-AD03-26D21A25B7B7}" destId="{8205215D-ACD2-4DDE-9B2F-7CA4F8021561}" srcOrd="0" destOrd="0" parTransId="{F8E8ABED-C95C-4454-ADEA-51828080578E}" sibTransId="{A2BB0154-95AF-460B-A78F-37E434C2189B}"/>
    <dgm:cxn modelId="{3DD9A840-5EE2-4165-B68E-A2F5D1DA4F5B}" type="presOf" srcId="{17B076B5-3A1C-4502-8E19-3193C1232BE6}" destId="{71E23850-7CA0-4E4A-A5C4-4D2A2D01339C}" srcOrd="0" destOrd="0" presId="urn:microsoft.com/office/officeart/2008/layout/HalfCircleOrganizationChart"/>
    <dgm:cxn modelId="{233F3D74-BDFC-4C29-B1AD-CDEDD579D081}" type="presOf" srcId="{C31A0602-8C5A-4F83-B561-4845FEBD3219}" destId="{5D8FDDBF-AE3F-48B6-B16B-C7509718141C}" srcOrd="0" destOrd="0" presId="urn:microsoft.com/office/officeart/2008/layout/HalfCircleOrganizationChart"/>
    <dgm:cxn modelId="{DFA228B9-347B-437B-9B4F-8DC007A6E103}" type="presOf" srcId="{01CBC027-F55B-4FE7-AD03-26D21A25B7B7}" destId="{93C460CE-8B6E-4F64-A3C6-4CD519B08657}" srcOrd="1" destOrd="0" presId="urn:microsoft.com/office/officeart/2008/layout/HalfCircleOrganizationChart"/>
    <dgm:cxn modelId="{1D7A9D8C-CEA6-4DD6-BD74-31B974EBC475}" type="presOf" srcId="{634EE8D2-32C2-4744-9A1C-2F6F3ED3A35A}" destId="{8E0864E9-1E77-46C8-8F32-9CE0D6F0D63E}" srcOrd="0" destOrd="0" presId="urn:microsoft.com/office/officeart/2008/layout/HalfCircleOrganizationChart"/>
    <dgm:cxn modelId="{22BC6C38-C70F-483A-A530-405ABA88F1A2}" type="presOf" srcId="{F8E8ABED-C95C-4454-ADEA-51828080578E}" destId="{C6C3B24B-218D-42D7-AAD4-C4503AE4D8EC}" srcOrd="0" destOrd="0" presId="urn:microsoft.com/office/officeart/2008/layout/HalfCircleOrganizationChart"/>
    <dgm:cxn modelId="{EBCB383C-310C-4496-956F-57D36DBA571F}" type="presParOf" srcId="{B6E0B870-209C-42D4-867E-0D3F78E05A45}" destId="{9F8F143D-C4FC-475D-BA4A-D8F927A6E73A}" srcOrd="0" destOrd="0" presId="urn:microsoft.com/office/officeart/2008/layout/HalfCircleOrganizationChart"/>
    <dgm:cxn modelId="{1B1A3CDE-E854-4996-8867-14C5EB5833E9}" type="presParOf" srcId="{9F8F143D-C4FC-475D-BA4A-D8F927A6E73A}" destId="{F001DC1D-63F5-453D-B1F4-B0AF418A8382}" srcOrd="0" destOrd="0" presId="urn:microsoft.com/office/officeart/2008/layout/HalfCircleOrganizationChart"/>
    <dgm:cxn modelId="{58C3B170-FFE3-4821-B8C9-C6758BD045CA}" type="presParOf" srcId="{F001DC1D-63F5-453D-B1F4-B0AF418A8382}" destId="{8E0864E9-1E77-46C8-8F32-9CE0D6F0D63E}" srcOrd="0" destOrd="0" presId="urn:microsoft.com/office/officeart/2008/layout/HalfCircleOrganizationChart"/>
    <dgm:cxn modelId="{DF31CBD1-1830-40CD-A1D1-12099D7A2616}" type="presParOf" srcId="{F001DC1D-63F5-453D-B1F4-B0AF418A8382}" destId="{0070800F-30EB-440A-9987-1318391B44CF}" srcOrd="1" destOrd="0" presId="urn:microsoft.com/office/officeart/2008/layout/HalfCircleOrganizationChart"/>
    <dgm:cxn modelId="{2AFCC7A4-F645-479B-9065-4BB20BC09CBE}" type="presParOf" srcId="{F001DC1D-63F5-453D-B1F4-B0AF418A8382}" destId="{E84E0E81-2BC3-418C-8C78-43FCACAFA933}" srcOrd="2" destOrd="0" presId="urn:microsoft.com/office/officeart/2008/layout/HalfCircleOrganizationChart"/>
    <dgm:cxn modelId="{9A033070-699E-47ED-AD1E-8A847B7A4B6B}" type="presParOf" srcId="{F001DC1D-63F5-453D-B1F4-B0AF418A8382}" destId="{5F5D71D8-115A-4A78-8201-D4DCE9FE9D4D}" srcOrd="3" destOrd="0" presId="urn:microsoft.com/office/officeart/2008/layout/HalfCircleOrganizationChart"/>
    <dgm:cxn modelId="{96775978-FAFE-4B48-B0ED-848687D0FC5C}" type="presParOf" srcId="{9F8F143D-C4FC-475D-BA4A-D8F927A6E73A}" destId="{673EDE69-1984-45CD-8CAC-4ADA94D25C1D}" srcOrd="1" destOrd="0" presId="urn:microsoft.com/office/officeart/2008/layout/HalfCircleOrganizationChart"/>
    <dgm:cxn modelId="{28F9FD01-EBF7-4CBC-B485-A6437E50AC4A}" type="presParOf" srcId="{673EDE69-1984-45CD-8CAC-4ADA94D25C1D}" destId="{71E23850-7CA0-4E4A-A5C4-4D2A2D01339C}" srcOrd="0" destOrd="0" presId="urn:microsoft.com/office/officeart/2008/layout/HalfCircleOrganizationChart"/>
    <dgm:cxn modelId="{048ECD24-7D20-4A51-9C76-D1F2D5875212}" type="presParOf" srcId="{673EDE69-1984-45CD-8CAC-4ADA94D25C1D}" destId="{9515C2F4-8EF7-4F53-89B0-5E4E76C1BFA3}" srcOrd="1" destOrd="0" presId="urn:microsoft.com/office/officeart/2008/layout/HalfCircleOrganizationChart"/>
    <dgm:cxn modelId="{23C277E5-A0FA-43E5-9FCD-BB6D4F9A4269}" type="presParOf" srcId="{9515C2F4-8EF7-4F53-89B0-5E4E76C1BFA3}" destId="{3725215C-B6C4-496A-8876-2C77E350F410}" srcOrd="0" destOrd="0" presId="urn:microsoft.com/office/officeart/2008/layout/HalfCircleOrganizationChart"/>
    <dgm:cxn modelId="{5ACB4D60-3581-4DDE-A492-6704CFFCC254}" type="presParOf" srcId="{3725215C-B6C4-496A-8876-2C77E350F410}" destId="{B27EA9EF-3221-445D-93D2-96C75A17D847}" srcOrd="0" destOrd="0" presId="urn:microsoft.com/office/officeart/2008/layout/HalfCircleOrganizationChart"/>
    <dgm:cxn modelId="{27231FCF-C909-4B50-99D7-6F37A6AC0E6D}" type="presParOf" srcId="{3725215C-B6C4-496A-8876-2C77E350F410}" destId="{B6BC850B-DE31-4344-8314-8DD82B90538A}" srcOrd="1" destOrd="0" presId="urn:microsoft.com/office/officeart/2008/layout/HalfCircleOrganizationChart"/>
    <dgm:cxn modelId="{BCDD7CC2-A893-48A4-9932-6BD5E335E9BD}" type="presParOf" srcId="{3725215C-B6C4-496A-8876-2C77E350F410}" destId="{A2D30424-5BB1-4CC2-B095-5766101DCA33}" srcOrd="2" destOrd="0" presId="urn:microsoft.com/office/officeart/2008/layout/HalfCircleOrganizationChart"/>
    <dgm:cxn modelId="{5EAD6351-C829-40E5-9011-34F082068C7C}" type="presParOf" srcId="{3725215C-B6C4-496A-8876-2C77E350F410}" destId="{93C460CE-8B6E-4F64-A3C6-4CD519B08657}" srcOrd="3" destOrd="0" presId="urn:microsoft.com/office/officeart/2008/layout/HalfCircleOrganizationChart"/>
    <dgm:cxn modelId="{0383D481-2C88-4636-8628-DA5E229638A6}" type="presParOf" srcId="{9515C2F4-8EF7-4F53-89B0-5E4E76C1BFA3}" destId="{2C70FC3D-E98B-4FE9-98A9-46F1DC63CB0A}" srcOrd="1" destOrd="0" presId="urn:microsoft.com/office/officeart/2008/layout/HalfCircleOrganizationChart"/>
    <dgm:cxn modelId="{C2B8FF64-3589-4939-8289-8D153946715E}" type="presParOf" srcId="{2C70FC3D-E98B-4FE9-98A9-46F1DC63CB0A}" destId="{C6C3B24B-218D-42D7-AAD4-C4503AE4D8EC}" srcOrd="0" destOrd="0" presId="urn:microsoft.com/office/officeart/2008/layout/HalfCircleOrganizationChart"/>
    <dgm:cxn modelId="{B109E1CA-ACD3-4172-AFF0-4D79B6C28E61}" type="presParOf" srcId="{2C70FC3D-E98B-4FE9-98A9-46F1DC63CB0A}" destId="{AFC951A4-3B81-474C-B29C-14F78293A094}" srcOrd="1" destOrd="0" presId="urn:microsoft.com/office/officeart/2008/layout/HalfCircleOrganizationChart"/>
    <dgm:cxn modelId="{DDCC92C6-2706-4693-A86D-849F1AE6AD3C}" type="presParOf" srcId="{AFC951A4-3B81-474C-B29C-14F78293A094}" destId="{C7223D57-03F0-48CE-A527-D2C18EE367B5}" srcOrd="0" destOrd="0" presId="urn:microsoft.com/office/officeart/2008/layout/HalfCircleOrganizationChart"/>
    <dgm:cxn modelId="{5BCCF116-91EF-4A6C-8D48-C877AC138A9A}" type="presParOf" srcId="{C7223D57-03F0-48CE-A527-D2C18EE367B5}" destId="{DE0AEA79-EA0E-491C-80DF-87605E15941E}" srcOrd="0" destOrd="0" presId="urn:microsoft.com/office/officeart/2008/layout/HalfCircleOrganizationChart"/>
    <dgm:cxn modelId="{375FE2DD-CD74-4CF6-A928-FBFAA596B7C0}" type="presParOf" srcId="{C7223D57-03F0-48CE-A527-D2C18EE367B5}" destId="{5EE7E857-A2BC-4371-9D9A-93E49164C1EA}" srcOrd="1" destOrd="0" presId="urn:microsoft.com/office/officeart/2008/layout/HalfCircleOrganizationChart"/>
    <dgm:cxn modelId="{0421D01B-541E-4F97-860A-4678139FA158}" type="presParOf" srcId="{C7223D57-03F0-48CE-A527-D2C18EE367B5}" destId="{385DF46D-D4CD-4F58-8D34-952201F1200A}" srcOrd="2" destOrd="0" presId="urn:microsoft.com/office/officeart/2008/layout/HalfCircleOrganizationChart"/>
    <dgm:cxn modelId="{48F7EFFA-D54D-438B-BC30-9C44552F143E}" type="presParOf" srcId="{C7223D57-03F0-48CE-A527-D2C18EE367B5}" destId="{5BC6C494-2187-46F0-A4DF-C207BCE48443}" srcOrd="3" destOrd="0" presId="urn:microsoft.com/office/officeart/2008/layout/HalfCircleOrganizationChart"/>
    <dgm:cxn modelId="{F860E658-C89E-43B8-94CB-1B1818E423DE}" type="presParOf" srcId="{AFC951A4-3B81-474C-B29C-14F78293A094}" destId="{50EC0437-C571-4398-A81B-1667EA2FDB70}" srcOrd="1" destOrd="0" presId="urn:microsoft.com/office/officeart/2008/layout/HalfCircleOrganizationChart"/>
    <dgm:cxn modelId="{ECBEE021-27F7-4BF8-8B59-0B2B94EFC9B3}" type="presParOf" srcId="{AFC951A4-3B81-474C-B29C-14F78293A094}" destId="{5DCF3C10-9E2B-4526-9209-7907F0777500}" srcOrd="2" destOrd="0" presId="urn:microsoft.com/office/officeart/2008/layout/HalfCircleOrganizationChart"/>
    <dgm:cxn modelId="{DAE38DBE-5E89-4B58-BAE8-DED900D3E366}" type="presParOf" srcId="{5DCF3C10-9E2B-4526-9209-7907F0777500}" destId="{5D8FDDBF-AE3F-48B6-B16B-C7509718141C}" srcOrd="0" destOrd="0" presId="urn:microsoft.com/office/officeart/2008/layout/HalfCircleOrganizationChart"/>
    <dgm:cxn modelId="{992C0226-7129-4B05-A689-F12BFB2A0FCE}" type="presParOf" srcId="{5DCF3C10-9E2B-4526-9209-7907F0777500}" destId="{81C1687B-2961-4983-AB18-46664C30460E}" srcOrd="1" destOrd="0" presId="urn:microsoft.com/office/officeart/2008/layout/HalfCircleOrganizationChart"/>
    <dgm:cxn modelId="{0B0D3172-747B-4F93-B33A-137806FA3D36}" type="presParOf" srcId="{81C1687B-2961-4983-AB18-46664C30460E}" destId="{4AFD33F0-B860-4E7D-BF8C-1DE3E4A9ED40}" srcOrd="0" destOrd="0" presId="urn:microsoft.com/office/officeart/2008/layout/HalfCircleOrganizationChart"/>
    <dgm:cxn modelId="{952C7366-4829-4928-91A0-8C61297401B9}" type="presParOf" srcId="{4AFD33F0-B860-4E7D-BF8C-1DE3E4A9ED40}" destId="{0B95DD5E-2894-47D9-8BEF-7E28D10AAC4A}" srcOrd="0" destOrd="0" presId="urn:microsoft.com/office/officeart/2008/layout/HalfCircleOrganizationChart"/>
    <dgm:cxn modelId="{E4776795-1DE2-4B1D-83FA-0FB2ECCA4898}" type="presParOf" srcId="{4AFD33F0-B860-4E7D-BF8C-1DE3E4A9ED40}" destId="{189BAB85-3642-4811-943E-6A00024C65F0}" srcOrd="1" destOrd="0" presId="urn:microsoft.com/office/officeart/2008/layout/HalfCircleOrganizationChart"/>
    <dgm:cxn modelId="{9A6B2C5B-46D5-4059-94F5-610AD2BE24B0}" type="presParOf" srcId="{4AFD33F0-B860-4E7D-BF8C-1DE3E4A9ED40}" destId="{A83DB71F-7C08-4A43-8E72-4F1B264AF893}" srcOrd="2" destOrd="0" presId="urn:microsoft.com/office/officeart/2008/layout/HalfCircleOrganizationChart"/>
    <dgm:cxn modelId="{3375BF86-4C97-439F-90E5-235402BFBBE1}" type="presParOf" srcId="{4AFD33F0-B860-4E7D-BF8C-1DE3E4A9ED40}" destId="{6E05EF5F-5C48-4F1D-AA82-98DADD159E9C}" srcOrd="3" destOrd="0" presId="urn:microsoft.com/office/officeart/2008/layout/HalfCircleOrganizationChart"/>
    <dgm:cxn modelId="{C50AFFCB-E500-492A-B5B4-D229DFB8D33F}" type="presParOf" srcId="{81C1687B-2961-4983-AB18-46664C30460E}" destId="{410F2E2F-F16D-4EFF-9E9A-D77ADBD581A9}" srcOrd="1" destOrd="0" presId="urn:microsoft.com/office/officeart/2008/layout/HalfCircleOrganizationChart"/>
    <dgm:cxn modelId="{DBF77D10-BD5B-41ED-B3B3-75814DA401D9}" type="presParOf" srcId="{81C1687B-2961-4983-AB18-46664C30460E}" destId="{1689D7E9-E2D2-4400-9388-EB98495A0243}" srcOrd="2" destOrd="0" presId="urn:microsoft.com/office/officeart/2008/layout/HalfCircleOrganizationChart"/>
    <dgm:cxn modelId="{1819D1E0-CB86-47FD-958E-64702822D631}" type="presParOf" srcId="{9515C2F4-8EF7-4F53-89B0-5E4E76C1BFA3}" destId="{28D78F6F-0007-4E89-8C31-7A5A1E85C628}" srcOrd="2" destOrd="0" presId="urn:microsoft.com/office/officeart/2008/layout/HalfCircleOrganizationChart"/>
    <dgm:cxn modelId="{E23ED6CA-1967-4318-AE8A-E55A937AD526}" type="presParOf" srcId="{9F8F143D-C4FC-475D-BA4A-D8F927A6E73A}" destId="{7363B853-62D2-4771-B07A-A50694AF3137}"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FDDBF-AE3F-48B6-B16B-C7509718141C}">
      <dsp:nvSpPr>
        <dsp:cNvPr id="0" name=""/>
        <dsp:cNvSpPr/>
      </dsp:nvSpPr>
      <dsp:spPr>
        <a:xfrm>
          <a:off x="2117382" y="2705395"/>
          <a:ext cx="584531" cy="422552"/>
        </a:xfrm>
        <a:custGeom>
          <a:avLst/>
          <a:gdLst/>
          <a:ahLst/>
          <a:cxnLst/>
          <a:rect l="0" t="0" r="0" b="0"/>
          <a:pathLst>
            <a:path>
              <a:moveTo>
                <a:pt x="584531" y="0"/>
              </a:moveTo>
              <a:lnTo>
                <a:pt x="584531" y="422552"/>
              </a:lnTo>
              <a:lnTo>
                <a:pt x="0" y="4225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C3B24B-218D-42D7-AAD4-C4503AE4D8EC}">
      <dsp:nvSpPr>
        <dsp:cNvPr id="0" name=""/>
        <dsp:cNvSpPr/>
      </dsp:nvSpPr>
      <dsp:spPr>
        <a:xfrm>
          <a:off x="2656194" y="1705354"/>
          <a:ext cx="91440" cy="295786"/>
        </a:xfrm>
        <a:custGeom>
          <a:avLst/>
          <a:gdLst/>
          <a:ahLst/>
          <a:cxnLst/>
          <a:rect l="0" t="0" r="0" b="0"/>
          <a:pathLst>
            <a:path>
              <a:moveTo>
                <a:pt x="45720" y="0"/>
              </a:moveTo>
              <a:lnTo>
                <a:pt x="45720" y="2957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E23850-7CA0-4E4A-A5C4-4D2A2D01339C}">
      <dsp:nvSpPr>
        <dsp:cNvPr id="0" name=""/>
        <dsp:cNvSpPr/>
      </dsp:nvSpPr>
      <dsp:spPr>
        <a:xfrm>
          <a:off x="2656194" y="705312"/>
          <a:ext cx="91440" cy="295786"/>
        </a:xfrm>
        <a:custGeom>
          <a:avLst/>
          <a:gdLst/>
          <a:ahLst/>
          <a:cxnLst/>
          <a:rect l="0" t="0" r="0" b="0"/>
          <a:pathLst>
            <a:path>
              <a:moveTo>
                <a:pt x="45720" y="0"/>
              </a:moveTo>
              <a:lnTo>
                <a:pt x="45720" y="2957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70800F-30EB-440A-9987-1318391B44CF}">
      <dsp:nvSpPr>
        <dsp:cNvPr id="0" name=""/>
        <dsp:cNvSpPr/>
      </dsp:nvSpPr>
      <dsp:spPr>
        <a:xfrm>
          <a:off x="2349786" y="1057"/>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4E0E81-2BC3-418C-8C78-43FCACAFA933}">
      <dsp:nvSpPr>
        <dsp:cNvPr id="0" name=""/>
        <dsp:cNvSpPr/>
      </dsp:nvSpPr>
      <dsp:spPr>
        <a:xfrm>
          <a:off x="2349786" y="1057"/>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0864E9-1E77-46C8-8F32-9CE0D6F0D63E}">
      <dsp:nvSpPr>
        <dsp:cNvPr id="0" name=""/>
        <dsp:cNvSpPr/>
      </dsp:nvSpPr>
      <dsp:spPr>
        <a:xfrm>
          <a:off x="1997659" y="127823"/>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b="1" kern="1200"/>
            <a:t>Assemblée Générale </a:t>
          </a:r>
        </a:p>
        <a:p>
          <a:pPr lvl="0" algn="ctr" defTabSz="400050">
            <a:lnSpc>
              <a:spcPct val="90000"/>
            </a:lnSpc>
            <a:spcBef>
              <a:spcPct val="0"/>
            </a:spcBef>
            <a:spcAft>
              <a:spcPct val="35000"/>
            </a:spcAft>
          </a:pPr>
          <a:r>
            <a:rPr lang="fr-CH" sz="900" kern="1200"/>
            <a:t>73 communes représenté par le maire ou son représentant</a:t>
          </a:r>
        </a:p>
      </dsp:txBody>
      <dsp:txXfrm>
        <a:off x="1997659" y="127823"/>
        <a:ext cx="1408509" cy="450723"/>
      </dsp:txXfrm>
    </dsp:sp>
    <dsp:sp modelId="{B6BC850B-DE31-4344-8314-8DD82B90538A}">
      <dsp:nvSpPr>
        <dsp:cNvPr id="0" name=""/>
        <dsp:cNvSpPr/>
      </dsp:nvSpPr>
      <dsp:spPr>
        <a:xfrm>
          <a:off x="2349786" y="1001099"/>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30424-5BB1-4CC2-B095-5766101DCA33}">
      <dsp:nvSpPr>
        <dsp:cNvPr id="0" name=""/>
        <dsp:cNvSpPr/>
      </dsp:nvSpPr>
      <dsp:spPr>
        <a:xfrm>
          <a:off x="2349786" y="1001099"/>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EA9EF-3221-445D-93D2-96C75A17D847}">
      <dsp:nvSpPr>
        <dsp:cNvPr id="0" name=""/>
        <dsp:cNvSpPr/>
      </dsp:nvSpPr>
      <dsp:spPr>
        <a:xfrm>
          <a:off x="1997659" y="1127865"/>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b="1" kern="1200"/>
            <a:t>Comité de gestion</a:t>
          </a:r>
        </a:p>
        <a:p>
          <a:pPr lvl="0" algn="ctr" defTabSz="400050">
            <a:lnSpc>
              <a:spcPct val="90000"/>
            </a:lnSpc>
            <a:spcBef>
              <a:spcPct val="0"/>
            </a:spcBef>
            <a:spcAft>
              <a:spcPct val="35000"/>
            </a:spcAft>
          </a:pPr>
          <a:r>
            <a:rPr lang="fr-CH" sz="900" kern="1200"/>
            <a:t>9 personnes *</a:t>
          </a:r>
        </a:p>
      </dsp:txBody>
      <dsp:txXfrm>
        <a:off x="1997659" y="1127865"/>
        <a:ext cx="1408509" cy="450723"/>
      </dsp:txXfrm>
    </dsp:sp>
    <dsp:sp modelId="{5EE7E857-A2BC-4371-9D9A-93E49164C1EA}">
      <dsp:nvSpPr>
        <dsp:cNvPr id="0" name=""/>
        <dsp:cNvSpPr/>
      </dsp:nvSpPr>
      <dsp:spPr>
        <a:xfrm>
          <a:off x="2349786" y="2001140"/>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DF46D-D4CD-4F58-8D34-952201F1200A}">
      <dsp:nvSpPr>
        <dsp:cNvPr id="0" name=""/>
        <dsp:cNvSpPr/>
      </dsp:nvSpPr>
      <dsp:spPr>
        <a:xfrm>
          <a:off x="2349786" y="2001140"/>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0AEA79-EA0E-491C-80DF-87605E15941E}">
      <dsp:nvSpPr>
        <dsp:cNvPr id="0" name=""/>
        <dsp:cNvSpPr/>
      </dsp:nvSpPr>
      <dsp:spPr>
        <a:xfrm>
          <a:off x="1997659" y="2127906"/>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b="1" kern="1200"/>
            <a:t>Directeur</a:t>
          </a:r>
          <a:br>
            <a:rPr lang="fr-CH" sz="900" b="1" kern="1200"/>
          </a:br>
          <a:r>
            <a:rPr lang="fr-CH" sz="900" b="0" kern="1200"/>
            <a:t>(M. Giorgio GIOVANNINI)</a:t>
          </a:r>
        </a:p>
      </dsp:txBody>
      <dsp:txXfrm>
        <a:off x="1997659" y="2127906"/>
        <a:ext cx="1408509" cy="450723"/>
      </dsp:txXfrm>
    </dsp:sp>
    <dsp:sp modelId="{189BAB85-3642-4811-943E-6A00024C65F0}">
      <dsp:nvSpPr>
        <dsp:cNvPr id="0" name=""/>
        <dsp:cNvSpPr/>
      </dsp:nvSpPr>
      <dsp:spPr>
        <a:xfrm>
          <a:off x="1497638" y="3001182"/>
          <a:ext cx="704254" cy="70425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3DB71F-7C08-4A43-8E72-4F1B264AF893}">
      <dsp:nvSpPr>
        <dsp:cNvPr id="0" name=""/>
        <dsp:cNvSpPr/>
      </dsp:nvSpPr>
      <dsp:spPr>
        <a:xfrm>
          <a:off x="1497638" y="3001182"/>
          <a:ext cx="704254" cy="70425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5DD5E-2894-47D9-8BEF-7E28D10AAC4A}">
      <dsp:nvSpPr>
        <dsp:cNvPr id="0" name=""/>
        <dsp:cNvSpPr/>
      </dsp:nvSpPr>
      <dsp:spPr>
        <a:xfrm>
          <a:off x="1145511" y="3127948"/>
          <a:ext cx="1408509" cy="45072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CH" sz="900" b="1" kern="1200"/>
            <a:t>Directeur</a:t>
          </a:r>
          <a:r>
            <a:rPr lang="fr-CH" sz="900" kern="1200"/>
            <a:t> </a:t>
          </a:r>
          <a:r>
            <a:rPr lang="fr-CH" sz="900" b="1" kern="1200"/>
            <a:t>Adjoint</a:t>
          </a:r>
          <a:br>
            <a:rPr lang="fr-CH" sz="900" b="1" kern="1200"/>
          </a:br>
          <a:r>
            <a:rPr lang="fr-CH" sz="900" b="1" kern="1200"/>
            <a:t>(</a:t>
          </a:r>
          <a:r>
            <a:rPr lang="fr-CH" sz="900" b="0" kern="1200"/>
            <a:t>M. </a:t>
          </a:r>
          <a:r>
            <a:rPr lang="fr-CH" sz="900" kern="1200"/>
            <a:t>Sékou CISSE)</a:t>
          </a:r>
        </a:p>
      </dsp:txBody>
      <dsp:txXfrm>
        <a:off x="1145511" y="3127948"/>
        <a:ext cx="1408509" cy="45072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23209-E5E0-485B-8B96-261B00930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1084</Words>
  <Characters>5965</Characters>
  <Application>Microsoft Office Word</Application>
  <DocSecurity>0</DocSecurity>
  <Lines>49</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Online PC Learning</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Falvo Luca</dc:creator>
  <cp:lastModifiedBy>Anthony Palama</cp:lastModifiedBy>
  <cp:revision>23</cp:revision>
  <cp:lastPrinted>2015-03-04T19:10:00Z</cp:lastPrinted>
  <dcterms:created xsi:type="dcterms:W3CDTF">2015-09-30T12:24:00Z</dcterms:created>
  <dcterms:modified xsi:type="dcterms:W3CDTF">2015-10-05T08:58:00Z</dcterms:modified>
</cp:coreProperties>
</file>